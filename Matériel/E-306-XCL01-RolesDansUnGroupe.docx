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28B0264B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bookmarkStart w:id="0" w:name="_GoBack"/>
      <w:bookmarkEnd w:id="0"/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34DBA716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2C7B407" w14:textId="47A55D50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essaie d’être majoritairement orthodoxe mais des fois n’y arrive pas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5DEA7615" w14:textId="60551874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il aime beaucoup communiquer au sein d’une équipe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34A303F" w14:textId="24D94968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manque un peu de maturité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18836A8F" w14:textId="649EFFB2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trouve qu’il est un peu compétitif même si des fois ce n’est pas dans son avantage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658DF397" w14:textId="00E1FD57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ne prends pas assez de temps à réfléchir avant de commencer un projet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141AF7A5" w14:textId="7EF53071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coopère très bien il est assez a l’écoute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025E8C0B" w14:textId="249603ED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n’est pas très difficile a convaincre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2FD820FA" w14:textId="12186ACA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Viktor ne cherche pas à rendre quelque chose de parfait il cherche plutôt à avoir le minimum requis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05CAF75" w14:textId="3A54993A" w:rsidR="000C3E21" w:rsidRPr="00F01024" w:rsidRDefault="00AC280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Autonome et dévoué quand il veut mais n’a pas de assez de connaissances a transmettre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39BB4" w14:textId="77777777" w:rsidR="00BD7502" w:rsidRDefault="00BD7502">
      <w:r>
        <w:separator/>
      </w:r>
    </w:p>
  </w:endnote>
  <w:endnote w:type="continuationSeparator" w:id="0">
    <w:p w14:paraId="7DC5560A" w14:textId="77777777" w:rsidR="00BD7502" w:rsidRDefault="00BD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6030201E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EA7E1F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EA7E1F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0C7A9" w14:textId="77777777" w:rsidR="00BD7502" w:rsidRDefault="00BD7502">
      <w:r>
        <w:separator/>
      </w:r>
    </w:p>
  </w:footnote>
  <w:footnote w:type="continuationSeparator" w:id="0">
    <w:p w14:paraId="7154F781" w14:textId="77777777" w:rsidR="00BD7502" w:rsidRDefault="00BD7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280B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502"/>
    <w:rsid w:val="00BD773C"/>
    <w:rsid w:val="00BE185C"/>
    <w:rsid w:val="00BF5394"/>
    <w:rsid w:val="00BF7A15"/>
    <w:rsid w:val="00C30788"/>
    <w:rsid w:val="00C6708B"/>
    <w:rsid w:val="00C829C1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516F7"/>
    <w:rsid w:val="00E61B66"/>
    <w:rsid w:val="00E61C96"/>
    <w:rsid w:val="00E73A98"/>
    <w:rsid w:val="00EA7E1F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106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Eithan SanchezFilipe</cp:lastModifiedBy>
  <cp:revision>24</cp:revision>
  <cp:lastPrinted>2018-11-20T15:14:00Z</cp:lastPrinted>
  <dcterms:created xsi:type="dcterms:W3CDTF">2016-03-16T10:37:00Z</dcterms:created>
  <dcterms:modified xsi:type="dcterms:W3CDTF">2024-01-15T11:06:00Z</dcterms:modified>
</cp:coreProperties>
</file>