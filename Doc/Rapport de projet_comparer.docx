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A378E" w14:textId="77777777" w:rsidR="007F30AE" w:rsidRPr="000E7483" w:rsidRDefault="007F30AE" w:rsidP="000E7483">
      <w:pPr>
        <w:pStyle w:val="Titre"/>
      </w:pPr>
      <w:bookmarkStart w:id="0" w:name="_GoBack"/>
      <w:bookmarkEnd w:id="0"/>
      <w:r w:rsidRPr="000E7483">
        <w:t xml:space="preserve">Titre </w:t>
      </w:r>
      <w:r w:rsidR="008E05FB">
        <w:t xml:space="preserve">(nom) </w:t>
      </w:r>
      <w:r w:rsidRPr="000E7483">
        <w:t>du projet</w:t>
      </w:r>
    </w:p>
    <w:p w14:paraId="122234DB"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5463872E" wp14:editId="0945CD4D">
            <wp:extent cx="2558415" cy="25584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58415" cy="2558415"/>
                    </a:xfrm>
                    <a:prstGeom prst="rect">
                      <a:avLst/>
                    </a:prstGeom>
                    <a:noFill/>
                    <a:ln w="9525">
                      <a:noFill/>
                      <a:miter lim="800000"/>
                      <a:headEnd/>
                      <a:tailEnd/>
                    </a:ln>
                  </pic:spPr>
                </pic:pic>
              </a:graphicData>
            </a:graphic>
          </wp:inline>
        </w:drawing>
      </w:r>
    </w:p>
    <w:p w14:paraId="4552692F" w14:textId="77777777" w:rsidR="007F30AE" w:rsidRPr="000E7483" w:rsidRDefault="001D4C68" w:rsidP="000E7483">
      <w:pPr>
        <w:spacing w:before="2000"/>
        <w:jc w:val="center"/>
      </w:pPr>
      <w:r>
        <w:t>Eithan Sanchez Filipe</w:t>
      </w:r>
      <w:r w:rsidR="007F30AE" w:rsidRPr="000E7483">
        <w:t xml:space="preserve"> – </w:t>
      </w:r>
      <w:r>
        <w:t>Grp1D</w:t>
      </w:r>
    </w:p>
    <w:p w14:paraId="059A0FB0" w14:textId="77777777" w:rsidR="007F30AE" w:rsidRPr="000E7483" w:rsidRDefault="001D4C68" w:rsidP="000E7483">
      <w:pPr>
        <w:jc w:val="center"/>
      </w:pPr>
      <w:r>
        <w:t>ETML</w:t>
      </w:r>
    </w:p>
    <w:p w14:paraId="02587DBA" w14:textId="77777777" w:rsidR="007F30AE" w:rsidRPr="000E7483" w:rsidRDefault="001D4C68" w:rsidP="000E7483">
      <w:pPr>
        <w:jc w:val="center"/>
      </w:pPr>
      <w:r>
        <w:t>32p</w:t>
      </w:r>
    </w:p>
    <w:p w14:paraId="17DBF12F" w14:textId="77777777" w:rsidR="007F30AE" w:rsidRPr="000E7483" w:rsidRDefault="001D4C68" w:rsidP="000E7483">
      <w:pPr>
        <w:jc w:val="center"/>
      </w:pPr>
      <w:r>
        <w:t>Xavier Carrel</w:t>
      </w:r>
    </w:p>
    <w:p w14:paraId="6BC05CC9" w14:textId="77777777" w:rsidR="007F30AE" w:rsidRPr="000E7483" w:rsidRDefault="007F30AE" w:rsidP="000E7483">
      <w:pPr>
        <w:jc w:val="center"/>
      </w:pPr>
    </w:p>
    <w:p w14:paraId="4DB46B27" w14:textId="77777777" w:rsidR="007F30AE" w:rsidRPr="007F30AE" w:rsidRDefault="007F30AE" w:rsidP="001764CE">
      <w:pPr>
        <w:pStyle w:val="Titre"/>
      </w:pPr>
      <w:r w:rsidRPr="00AA4393">
        <w:br w:type="page"/>
      </w:r>
      <w:r w:rsidRPr="007F30AE">
        <w:t>Table des matières</w:t>
      </w:r>
    </w:p>
    <w:p w14:paraId="1D7F92CF" w14:textId="77777777"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422FC84B"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3E23CED2"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7EC22581"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7925B02F"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35E4F1B0"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2B18B518" w14:textId="77777777" w:rsidR="00116F07" w:rsidRDefault="00AB29AF">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6DE8307C" w14:textId="77777777" w:rsidR="00116F07" w:rsidRDefault="00AB29AF">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7F98EBEB" w14:textId="77777777" w:rsidR="00116F07" w:rsidRDefault="00AB29AF">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289FA5B6" w14:textId="77777777" w:rsidR="00116F07" w:rsidRDefault="00AB29AF">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0FA4FD07" w14:textId="77777777" w:rsidR="00116F07" w:rsidRDefault="00AB29AF">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478BBB14" w14:textId="77777777" w:rsidR="00116F07" w:rsidRDefault="00AB29AF">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5694B752" w14:textId="77777777" w:rsidR="00116F07" w:rsidRDefault="00AB29AF">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2249A274"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7DE9F190" w14:textId="77777777" w:rsidR="00116F07" w:rsidRDefault="00AB29AF">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12E50EB6" w14:textId="77777777" w:rsidR="00116F07" w:rsidRDefault="00AB29AF">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78721715" w14:textId="77777777" w:rsidR="00116F07" w:rsidRDefault="00AB29AF">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4BEC7EF5"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4ACF606F"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10B35D97"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4C1A2679" w14:textId="77777777" w:rsidR="00116F07" w:rsidRDefault="00AB29AF">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2242C7C6"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76F6CC45"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75076EFF"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393A1743" w14:textId="77777777" w:rsidR="00116F07" w:rsidRDefault="00AB29AF">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049B2B1A"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4FD13C0B"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28F9434C"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7D977127" w14:textId="77777777" w:rsidR="00116F07" w:rsidRDefault="00AB29AF">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35DCEE5D"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77B12FBC"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63814A36"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7208F0D3" w14:textId="77777777" w:rsidR="00116F07" w:rsidRDefault="00AB29AF">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5C0BCE7B"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4BFD1A07"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47DC541C" w14:textId="77777777" w:rsidR="00116F07" w:rsidRDefault="00AB29AF">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6A93A0A5" w14:textId="77777777" w:rsidR="00116F07" w:rsidRDefault="00AB29AF">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1758A6">
          <w:rPr>
            <w:noProof/>
            <w:webHidden/>
          </w:rPr>
          <w:t>3</w:t>
        </w:r>
        <w:r w:rsidR="00116F07">
          <w:rPr>
            <w:noProof/>
            <w:webHidden/>
          </w:rPr>
          <w:fldChar w:fldCharType="end"/>
        </w:r>
      </w:hyperlink>
    </w:p>
    <w:p w14:paraId="3C86B80D" w14:textId="77777777" w:rsidR="00742484" w:rsidRDefault="00A65F0B">
      <w:r>
        <w:rPr>
          <w:rFonts w:cs="Arial"/>
          <w:i/>
          <w:iCs/>
          <w:caps/>
          <w:sz w:val="22"/>
          <w:szCs w:val="22"/>
        </w:rPr>
        <w:fldChar w:fldCharType="end"/>
      </w:r>
      <w:r w:rsidR="00742484">
        <w:br w:type="page"/>
      </w:r>
    </w:p>
    <w:p w14:paraId="174FA9F6" w14:textId="77777777" w:rsidR="00D160DD" w:rsidRDefault="007F30AE" w:rsidP="008E53F9">
      <w:pPr>
        <w:pStyle w:val="Titre1"/>
      </w:pPr>
      <w:bookmarkStart w:id="1" w:name="_Toc532179955"/>
      <w:bookmarkStart w:id="2" w:name="_Toc165969637"/>
      <w:bookmarkStart w:id="3" w:name="_Toc128323752"/>
      <w:r w:rsidRPr="00932149">
        <w:t>Spécifications</w:t>
      </w:r>
      <w:bookmarkEnd w:id="1"/>
      <w:bookmarkEnd w:id="2"/>
      <w:bookmarkEnd w:id="3"/>
    </w:p>
    <w:p w14:paraId="6637F0AC" w14:textId="77777777" w:rsidR="008E53F9" w:rsidRPr="008E53F9" w:rsidRDefault="008E53F9" w:rsidP="008E53F9">
      <w:pPr>
        <w:pStyle w:val="Corpsdetexte"/>
      </w:pPr>
    </w:p>
    <w:p w14:paraId="0B18DA11" w14:textId="77777777" w:rsidR="00D160DD" w:rsidRDefault="00753A51" w:rsidP="008E53F9">
      <w:pPr>
        <w:pStyle w:val="Titre2"/>
      </w:pPr>
      <w:bookmarkStart w:id="4" w:name="_Toc128323753"/>
      <w:bookmarkStart w:id="5" w:name="_Toc532179969"/>
      <w:bookmarkStart w:id="6" w:name="_Toc165969639"/>
      <w:r>
        <w:t>T</w:t>
      </w:r>
      <w:r w:rsidR="00902523">
        <w:t>itr</w:t>
      </w:r>
      <w:r w:rsidR="0015167D">
        <w:t>e</w:t>
      </w:r>
      <w:bookmarkEnd w:id="4"/>
    </w:p>
    <w:p w14:paraId="53728103" w14:textId="77777777" w:rsidR="0015167D" w:rsidRPr="00F5082D" w:rsidRDefault="0015167D" w:rsidP="0015167D">
      <w:pPr>
        <w:pStyle w:val="Retraitcorpsdetexte"/>
        <w:rPr>
          <w:b/>
          <w:sz w:val="32"/>
        </w:rPr>
      </w:pPr>
    </w:p>
    <w:p w14:paraId="6ACC2AD3" w14:textId="77777777" w:rsidR="0015167D" w:rsidRPr="00F5082D" w:rsidRDefault="00F5082D" w:rsidP="00F5082D">
      <w:pPr>
        <w:pStyle w:val="Retraitcorpsdetexte"/>
        <w:jc w:val="center"/>
        <w:rPr>
          <w:b/>
          <w:sz w:val="32"/>
        </w:rPr>
      </w:pPr>
      <w:r w:rsidRPr="00F5082D">
        <w:rPr>
          <w:b/>
          <w:sz w:val="32"/>
        </w:rPr>
        <w:t>Hôtel de luxe</w:t>
      </w:r>
    </w:p>
    <w:p w14:paraId="3593DF95" w14:textId="77777777" w:rsidR="00F5082D" w:rsidRPr="00F664DF" w:rsidRDefault="00F5082D" w:rsidP="00F5082D">
      <w:pPr>
        <w:pStyle w:val="Retraitcorpsdetexte"/>
        <w:jc w:val="center"/>
      </w:pPr>
      <w:r>
        <w:t>Construction d’un Hôtel de luxe par l’entreprise Latruelle SàRL</w:t>
      </w:r>
    </w:p>
    <w:p w14:paraId="04F52595" w14:textId="77777777" w:rsidR="00753A51" w:rsidRDefault="00902523" w:rsidP="008E53F9">
      <w:pPr>
        <w:pStyle w:val="Titre2"/>
      </w:pPr>
      <w:bookmarkStart w:id="7" w:name="_Toc128323754"/>
      <w:r>
        <w:t>Description</w:t>
      </w:r>
      <w:bookmarkEnd w:id="7"/>
    </w:p>
    <w:p w14:paraId="4BAF7F6C" w14:textId="77777777" w:rsidR="0015167D" w:rsidRPr="0015167D" w:rsidRDefault="0015167D" w:rsidP="0015167D">
      <w:pPr>
        <w:pStyle w:val="Retraitcorpsdetexte"/>
      </w:pPr>
    </w:p>
    <w:p w14:paraId="26B83837" w14:textId="77777777" w:rsidR="00DE6AF4" w:rsidRPr="00DE6AF4" w:rsidRDefault="00DE6AF4" w:rsidP="00DE6AF4">
      <w:pPr>
        <w:pStyle w:val="NormalWeb"/>
        <w:spacing w:after="120" w:afterAutospacing="0"/>
        <w:jc w:val="center"/>
        <w:rPr>
          <w:rFonts w:asciiTheme="minorHAnsi" w:hAnsiTheme="minorHAnsi"/>
          <w:sz w:val="20"/>
        </w:rPr>
      </w:pPr>
      <w:r w:rsidRPr="00DE6AF4">
        <w:rPr>
          <w:rFonts w:asciiTheme="minorHAnsi" w:hAnsiTheme="minorHAnsi"/>
          <w:sz w:val="20"/>
        </w:rPr>
        <w:t>Le Projet consiste à construire un bâtiment de notre choix dans un logiciel de création de plan se nommant « Sweethome3d ».</w:t>
      </w:r>
    </w:p>
    <w:p w14:paraId="045151A1" w14:textId="77777777" w:rsidR="00DE6AF4" w:rsidRPr="00DE6AF4" w:rsidRDefault="00DE6AF4" w:rsidP="00DE6AF4">
      <w:pPr>
        <w:pStyle w:val="NormalWeb"/>
        <w:jc w:val="center"/>
        <w:rPr>
          <w:rFonts w:asciiTheme="minorHAnsi" w:hAnsiTheme="minorHAnsi"/>
          <w:sz w:val="20"/>
        </w:rPr>
      </w:pPr>
      <w:r w:rsidRPr="00DE6AF4">
        <w:rPr>
          <w:rFonts w:asciiTheme="minorHAnsi" w:hAnsiTheme="minorHAnsi"/>
          <w:sz w:val="20"/>
        </w:rPr>
        <w:t>Ce projet sera réalisé dans le contexte du module 306. Ce module consiste à Réaliser de petits projets en équipe avec des objectifs et des exigences clairement définis ainsi que des ressources et des délais imposés.</w:t>
      </w:r>
    </w:p>
    <w:p w14:paraId="3EB53114" w14:textId="77777777" w:rsidR="0015167D" w:rsidRPr="00F664DF" w:rsidRDefault="0015167D" w:rsidP="0015167D">
      <w:pPr>
        <w:pStyle w:val="Retraitcorpsdetexte"/>
      </w:pPr>
    </w:p>
    <w:p w14:paraId="4828B0D2" w14:textId="77777777" w:rsidR="00753A51" w:rsidRDefault="00902523" w:rsidP="008E53F9">
      <w:pPr>
        <w:pStyle w:val="Titre2"/>
      </w:pPr>
      <w:bookmarkStart w:id="8" w:name="_Toc128323755"/>
      <w:r>
        <w:t>Matériel et logiciels à disposition</w:t>
      </w:r>
      <w:bookmarkEnd w:id="8"/>
    </w:p>
    <w:p w14:paraId="5C1438FC" w14:textId="77777777" w:rsidR="0015167D" w:rsidRPr="0015167D" w:rsidRDefault="0015167D" w:rsidP="0015167D">
      <w:pPr>
        <w:pStyle w:val="Retraitcorpsdetexte"/>
      </w:pPr>
    </w:p>
    <w:p w14:paraId="0EDB0D71" w14:textId="77777777" w:rsidR="0015167D" w:rsidRDefault="0015167D" w:rsidP="0015167D">
      <w:pPr>
        <w:pStyle w:val="Informations"/>
      </w:pPr>
      <w:r>
        <w:t>A compléter</w:t>
      </w:r>
      <w:r w:rsidR="00542CE3">
        <w:t xml:space="preserve"> par ce qui est nécessaire pour le démarrage</w:t>
      </w:r>
      <w:r>
        <w:t xml:space="preserve"> … </w:t>
      </w:r>
    </w:p>
    <w:p w14:paraId="049F5F21" w14:textId="77777777" w:rsidR="00F664DF" w:rsidRPr="00F664DF" w:rsidRDefault="00F664DF" w:rsidP="00F664DF">
      <w:pPr>
        <w:pStyle w:val="Retraitcorpsdetexte"/>
      </w:pPr>
    </w:p>
    <w:p w14:paraId="71111581" w14:textId="77777777" w:rsidR="00753A51" w:rsidRDefault="00753A51" w:rsidP="008E53F9">
      <w:pPr>
        <w:pStyle w:val="Titre2"/>
      </w:pPr>
      <w:bookmarkStart w:id="9" w:name="_Toc128323756"/>
      <w:r>
        <w:t>P</w:t>
      </w:r>
      <w:r w:rsidR="00902523">
        <w:t>rérequis</w:t>
      </w:r>
      <w:bookmarkEnd w:id="9"/>
    </w:p>
    <w:p w14:paraId="3772EF9F" w14:textId="77777777" w:rsidR="0015167D" w:rsidRPr="0015167D" w:rsidRDefault="0015167D" w:rsidP="0015167D">
      <w:pPr>
        <w:pStyle w:val="Retraitcorpsdetexte"/>
      </w:pPr>
    </w:p>
    <w:p w14:paraId="4F5F870B"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1ECC9A7F" w14:textId="77777777" w:rsidR="0015167D" w:rsidRPr="00F664DF" w:rsidRDefault="0015167D" w:rsidP="0015167D">
      <w:pPr>
        <w:pStyle w:val="Retraitcorpsdetexte"/>
      </w:pPr>
    </w:p>
    <w:p w14:paraId="2A4FCA63" w14:textId="77777777" w:rsidR="00753A51" w:rsidRDefault="00902523" w:rsidP="008E53F9">
      <w:pPr>
        <w:pStyle w:val="Titre2"/>
      </w:pPr>
      <w:bookmarkStart w:id="10" w:name="_Toc128323757"/>
      <w:r>
        <w:t>Cahier des charges</w:t>
      </w:r>
      <w:bookmarkEnd w:id="10"/>
    </w:p>
    <w:p w14:paraId="5214000C" w14:textId="77777777" w:rsidR="00D160DD" w:rsidRDefault="00EE16F0" w:rsidP="00AA4393">
      <w:pPr>
        <w:pStyle w:val="Titre3"/>
      </w:pPr>
      <w:bookmarkStart w:id="11" w:name="_Toc128323758"/>
      <w:r w:rsidRPr="00EE16F0">
        <w:t>Objectifs et portée du projet</w:t>
      </w:r>
      <w:bookmarkEnd w:id="11"/>
    </w:p>
    <w:p w14:paraId="64529C28" w14:textId="77777777" w:rsidR="00920F4E" w:rsidRDefault="00920F4E" w:rsidP="00920F4E">
      <w:pPr>
        <w:pStyle w:val="Retraitcorpsdetexte3"/>
      </w:pPr>
    </w:p>
    <w:p w14:paraId="503D9587"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659E4491" w14:textId="77777777" w:rsidR="0015167D" w:rsidRPr="00920F4E" w:rsidRDefault="0015167D" w:rsidP="00920F4E">
      <w:pPr>
        <w:pStyle w:val="Retraitcorpsdetexte3"/>
      </w:pPr>
    </w:p>
    <w:p w14:paraId="03B9576E" w14:textId="77777777" w:rsidR="00753A51" w:rsidRDefault="00542CE3" w:rsidP="006E2CE8">
      <w:pPr>
        <w:pStyle w:val="Titre3"/>
      </w:pPr>
      <w:bookmarkStart w:id="12" w:name="_Toc128323759"/>
      <w:r w:rsidRPr="00EE16F0">
        <w:t xml:space="preserve">Caractéristiques des utilisateurs et </w:t>
      </w:r>
      <w:r>
        <w:t>impacts</w:t>
      </w:r>
      <w:bookmarkEnd w:id="12"/>
    </w:p>
    <w:p w14:paraId="785BC7E3" w14:textId="77777777" w:rsidR="00F664DF" w:rsidRDefault="00F664DF" w:rsidP="00F664DF">
      <w:pPr>
        <w:pStyle w:val="Retraitcorpsdetexte3"/>
      </w:pPr>
    </w:p>
    <w:p w14:paraId="741040C1"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2E911E88" w14:textId="77777777" w:rsidR="0015167D" w:rsidRPr="00F664DF" w:rsidRDefault="0015167D" w:rsidP="00F664DF">
      <w:pPr>
        <w:pStyle w:val="Retraitcorpsdetexte3"/>
      </w:pPr>
    </w:p>
    <w:p w14:paraId="104D08F9" w14:textId="77777777" w:rsidR="00753A51" w:rsidRDefault="00542CE3" w:rsidP="006E2CE8">
      <w:pPr>
        <w:pStyle w:val="Titre3"/>
      </w:pPr>
      <w:bookmarkStart w:id="13" w:name="_Toc128323760"/>
      <w:r w:rsidRPr="00EE16F0">
        <w:t>Fonctionnalités requises (du point de vue de l’utilisateur)</w:t>
      </w:r>
      <w:bookmarkEnd w:id="13"/>
    </w:p>
    <w:p w14:paraId="765DE975" w14:textId="77777777" w:rsidR="00F664DF" w:rsidRDefault="00F664DF" w:rsidP="00F664DF">
      <w:pPr>
        <w:pStyle w:val="Retraitcorpsdetexte3"/>
      </w:pPr>
    </w:p>
    <w:p w14:paraId="0BD225C4"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7FF9836" w14:textId="77777777" w:rsidR="0015167D" w:rsidRPr="00F664DF" w:rsidRDefault="0015167D" w:rsidP="00F664DF">
      <w:pPr>
        <w:pStyle w:val="Retraitcorpsdetexte3"/>
      </w:pPr>
    </w:p>
    <w:p w14:paraId="437F1873" w14:textId="77777777" w:rsidR="00753A51" w:rsidRDefault="00753A51" w:rsidP="00EE55F0">
      <w:pPr>
        <w:pStyle w:val="Titre3"/>
      </w:pPr>
      <w:bookmarkStart w:id="14" w:name="_Toc128323761"/>
      <w:r w:rsidRPr="00EE16F0">
        <w:t>Contraintes</w:t>
      </w:r>
      <w:bookmarkEnd w:id="14"/>
    </w:p>
    <w:p w14:paraId="7DD9BC87" w14:textId="77777777" w:rsidR="00F664DF" w:rsidRDefault="00F664DF" w:rsidP="00F664DF">
      <w:pPr>
        <w:pStyle w:val="Retraitcorpsdetexte3"/>
      </w:pPr>
    </w:p>
    <w:p w14:paraId="2522958F"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3AD05502" w14:textId="77777777" w:rsidR="0015167D" w:rsidRPr="00F664DF" w:rsidRDefault="0015167D" w:rsidP="00F664DF">
      <w:pPr>
        <w:pStyle w:val="Retraitcorpsdetexte3"/>
      </w:pPr>
    </w:p>
    <w:p w14:paraId="655A0132" w14:textId="77777777" w:rsidR="00753A51" w:rsidRDefault="00753A51" w:rsidP="006E2CE8">
      <w:pPr>
        <w:pStyle w:val="Titre3"/>
      </w:pPr>
      <w:bookmarkStart w:id="15" w:name="_Toc128323762"/>
      <w:r w:rsidRPr="00EE16F0">
        <w:t>Travail à réaliser par l'apprenti</w:t>
      </w:r>
      <w:bookmarkEnd w:id="15"/>
    </w:p>
    <w:p w14:paraId="48ECC257" w14:textId="77777777" w:rsidR="00F664DF" w:rsidRDefault="00F664DF" w:rsidP="00F664DF">
      <w:pPr>
        <w:pStyle w:val="Retraitcorpsdetexte3"/>
      </w:pPr>
    </w:p>
    <w:p w14:paraId="3DE86204"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17050833" w14:textId="77777777" w:rsidR="0015167D" w:rsidRPr="00F664DF" w:rsidRDefault="0015167D" w:rsidP="00F664DF">
      <w:pPr>
        <w:pStyle w:val="Retraitcorpsdetexte3"/>
      </w:pPr>
    </w:p>
    <w:p w14:paraId="371850B7" w14:textId="77777777" w:rsidR="00753A51" w:rsidRDefault="00753A51" w:rsidP="006E2CE8">
      <w:pPr>
        <w:pStyle w:val="Titre3"/>
      </w:pPr>
      <w:bookmarkStart w:id="16" w:name="_Toc128323763"/>
      <w:r w:rsidRPr="00EE16F0">
        <w:t>Si le temps le permet …</w:t>
      </w:r>
      <w:bookmarkEnd w:id="16"/>
    </w:p>
    <w:p w14:paraId="3ADD3B32" w14:textId="77777777" w:rsidR="00F664DF" w:rsidRDefault="00F664DF" w:rsidP="00F664DF">
      <w:pPr>
        <w:pStyle w:val="Retraitcorpsdetexte3"/>
      </w:pPr>
    </w:p>
    <w:p w14:paraId="5434C847"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07F420D7" w14:textId="77777777" w:rsidR="0015167D" w:rsidRPr="00F664DF" w:rsidRDefault="0015167D" w:rsidP="00F664DF">
      <w:pPr>
        <w:pStyle w:val="Retraitcorpsdetexte3"/>
      </w:pPr>
    </w:p>
    <w:p w14:paraId="3B9C91CD" w14:textId="77777777" w:rsidR="00753A51" w:rsidRDefault="00753A51" w:rsidP="006E2CE8">
      <w:pPr>
        <w:pStyle w:val="Titre3"/>
      </w:pPr>
      <w:bookmarkStart w:id="17" w:name="_Toc128323764"/>
      <w:r w:rsidRPr="00EE16F0">
        <w:t>Méthodes de validation des solutions</w:t>
      </w:r>
      <w:bookmarkEnd w:id="17"/>
    </w:p>
    <w:p w14:paraId="00923A12" w14:textId="77777777" w:rsidR="00F664DF" w:rsidRDefault="00F664DF" w:rsidP="00F664DF">
      <w:pPr>
        <w:pStyle w:val="Retraitcorpsdetexte3"/>
      </w:pPr>
    </w:p>
    <w:p w14:paraId="04CA7ACB"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6D55E57" w14:textId="77777777" w:rsidR="0015167D" w:rsidRPr="00F664DF" w:rsidRDefault="0015167D" w:rsidP="00F664DF">
      <w:pPr>
        <w:pStyle w:val="Retraitcorpsdetexte3"/>
      </w:pPr>
    </w:p>
    <w:p w14:paraId="22911578" w14:textId="77777777" w:rsidR="00753A51" w:rsidRDefault="0076036D" w:rsidP="008E53F9">
      <w:pPr>
        <w:pStyle w:val="Titre2"/>
      </w:pPr>
      <w:bookmarkStart w:id="18" w:name="_Toc128323765"/>
      <w:r>
        <w:t>Eléments</w:t>
      </w:r>
      <w:r w:rsidR="00902523">
        <w:t xml:space="preserve"> évalués</w:t>
      </w:r>
      <w:bookmarkEnd w:id="18"/>
    </w:p>
    <w:p w14:paraId="32F1595D" w14:textId="77777777" w:rsidR="00A400FD" w:rsidRDefault="00F16ADE" w:rsidP="00F16ADE">
      <w:pPr>
        <w:pStyle w:val="Informations"/>
      </w:pPr>
      <w:r>
        <w:t xml:space="preserve">Cette section </w:t>
      </w:r>
      <w:r w:rsidR="00A400FD">
        <w:t>doit être élaborée et validée avec le chef de projet.</w:t>
      </w:r>
    </w:p>
    <w:p w14:paraId="6FFE042C" w14:textId="77777777" w:rsidR="00A400FD" w:rsidRDefault="00A400FD" w:rsidP="00F16ADE">
      <w:pPr>
        <w:pStyle w:val="Informations"/>
      </w:pPr>
    </w:p>
    <w:p w14:paraId="7EF2FF72" w14:textId="77777777" w:rsidR="00F16ADE" w:rsidRDefault="00A400FD" w:rsidP="00F16ADE">
      <w:pPr>
        <w:pStyle w:val="Informations"/>
      </w:pPr>
      <w:r>
        <w:t>Les éléments évalués peuvent être choisis dans la liste suivante :</w:t>
      </w:r>
      <w:r w:rsidR="00F16ADE">
        <w:t xml:space="preserve"> </w:t>
      </w:r>
    </w:p>
    <w:p w14:paraId="4B3EB52B" w14:textId="77777777" w:rsidR="00F664DF" w:rsidRDefault="00F664DF">
      <w:pPr>
        <w:pStyle w:val="Informations"/>
        <w:numPr>
          <w:ilvl w:val="0"/>
          <w:numId w:val="5"/>
        </w:numPr>
      </w:pPr>
      <w:r>
        <w:t>Le rapport</w:t>
      </w:r>
    </w:p>
    <w:p w14:paraId="3FB91D18" w14:textId="77777777" w:rsidR="00F664DF" w:rsidRDefault="00F664DF">
      <w:pPr>
        <w:pStyle w:val="Informations"/>
        <w:numPr>
          <w:ilvl w:val="0"/>
          <w:numId w:val="5"/>
        </w:numPr>
      </w:pPr>
      <w:r>
        <w:t>L</w:t>
      </w:r>
      <w:r w:rsidR="005B27EF">
        <w:t>es</w:t>
      </w:r>
      <w:r>
        <w:t xml:space="preserve"> planification</w:t>
      </w:r>
      <w:r w:rsidR="005B27EF">
        <w:t>s (initiale et détaillée)</w:t>
      </w:r>
    </w:p>
    <w:p w14:paraId="3B9DFFD4" w14:textId="77777777" w:rsidR="00F664DF" w:rsidRDefault="00F664DF">
      <w:pPr>
        <w:pStyle w:val="Informations"/>
        <w:numPr>
          <w:ilvl w:val="0"/>
          <w:numId w:val="5"/>
        </w:numPr>
      </w:pPr>
      <w:r>
        <w:t>Le journal de travail</w:t>
      </w:r>
    </w:p>
    <w:p w14:paraId="376C4740" w14:textId="77777777" w:rsidR="00F664DF" w:rsidRDefault="00F664DF">
      <w:pPr>
        <w:pStyle w:val="Informations"/>
        <w:numPr>
          <w:ilvl w:val="0"/>
          <w:numId w:val="5"/>
        </w:numPr>
      </w:pPr>
      <w:r>
        <w:t>Le</w:t>
      </w:r>
      <w:r w:rsidR="00A706B7">
        <w:t xml:space="preserve"> code et le</w:t>
      </w:r>
      <w:r>
        <w:t>s commentaires</w:t>
      </w:r>
    </w:p>
    <w:p w14:paraId="4FF636EB" w14:textId="77777777" w:rsidR="00F16ADE" w:rsidRPr="007211A1" w:rsidRDefault="00F16ADE">
      <w:pPr>
        <w:pStyle w:val="Informations"/>
        <w:numPr>
          <w:ilvl w:val="0"/>
          <w:numId w:val="5"/>
        </w:numPr>
      </w:pPr>
      <w:r w:rsidRPr="007211A1">
        <w:t>Etat de fonctionnement du produit livré</w:t>
      </w:r>
    </w:p>
    <w:p w14:paraId="33A5B8F4" w14:textId="77777777" w:rsidR="00F664DF" w:rsidRPr="00F664DF" w:rsidRDefault="00F664DF">
      <w:pPr>
        <w:pStyle w:val="Informations"/>
        <w:numPr>
          <w:ilvl w:val="0"/>
          <w:numId w:val="5"/>
        </w:numPr>
      </w:pPr>
      <w:r>
        <w:t>Les documentations de mise en œuvre et d’utilisation</w:t>
      </w:r>
    </w:p>
    <w:p w14:paraId="77B52B79"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7C51C20E" w14:textId="77777777" w:rsidR="00F16ADE" w:rsidRPr="007211A1" w:rsidRDefault="00F16ADE">
      <w:pPr>
        <w:pStyle w:val="Informations"/>
        <w:numPr>
          <w:ilvl w:val="0"/>
          <w:numId w:val="5"/>
        </w:numPr>
      </w:pPr>
      <w:r w:rsidRPr="007211A1">
        <w:t>Compréhension du travail</w:t>
      </w:r>
    </w:p>
    <w:p w14:paraId="678E9216" w14:textId="77777777" w:rsidR="007F30AE" w:rsidRPr="007F30AE" w:rsidRDefault="007F30AE" w:rsidP="008E53F9">
      <w:pPr>
        <w:pStyle w:val="Titre1"/>
      </w:pPr>
      <w:bookmarkStart w:id="19" w:name="_Toc128323766"/>
      <w:r w:rsidRPr="007F30AE">
        <w:t>Planification</w:t>
      </w:r>
      <w:bookmarkEnd w:id="5"/>
      <w:bookmarkEnd w:id="6"/>
      <w:r w:rsidR="008E53F9">
        <w:t xml:space="preserve"> Initiale</w:t>
      </w:r>
      <w:bookmarkEnd w:id="19"/>
    </w:p>
    <w:p w14:paraId="5097E539" w14:textId="77777777" w:rsidR="00F16ADE" w:rsidRDefault="00ED6F41" w:rsidP="0076036D">
      <w:pPr>
        <w:pStyle w:val="Informations"/>
        <w:rPr>
          <w:del w:id="20" w:author="Eithan SanchezFilipe" w:date="2024-02-06T15:39:00Z"/>
        </w:rPr>
      </w:pPr>
      <w:del w:id="21" w:author="Eithan SanchezFilipe" w:date="2024-02-06T15:39:00Z">
        <w:r w:rsidRPr="00D160DD">
          <w:delText xml:space="preserve">Ce paragraphe présente </w:delText>
        </w:r>
        <w:r w:rsidR="00F16ADE">
          <w:delText xml:space="preserve">tout d’abord </w:delText>
        </w:r>
        <w:r w:rsidRPr="00D160DD">
          <w:delText>le</w:delText>
        </w:r>
        <w:r w:rsidR="00F16ADE">
          <w:delText>s</w:delText>
        </w:r>
        <w:r w:rsidRPr="00D160DD">
          <w:delText xml:space="preserve"> </w:delText>
        </w:r>
        <w:r w:rsidR="00F16ADE">
          <w:delText xml:space="preserve">éléments de </w:delText>
        </w:r>
        <w:r w:rsidRPr="00D160DD">
          <w:delText>p</w:delText>
        </w:r>
        <w:r w:rsidR="007F30AE" w:rsidRPr="00D160DD">
          <w:delText>lanning</w:delText>
        </w:r>
        <w:r w:rsidR="00F16ADE">
          <w:delText xml:space="preserve"> connus dès le départ</w:delText>
        </w:r>
      </w:del>
    </w:p>
    <w:p w14:paraId="6E41A43B" w14:textId="77777777" w:rsidR="00F16ADE" w:rsidRDefault="00F16ADE">
      <w:pPr>
        <w:pStyle w:val="Informations"/>
        <w:numPr>
          <w:ilvl w:val="0"/>
          <w:numId w:val="5"/>
        </w:numPr>
        <w:rPr>
          <w:del w:id="22" w:author="Eithan SanchezFilipe" w:date="2024-02-06T15:39:00Z"/>
        </w:rPr>
      </w:pPr>
      <w:del w:id="23" w:author="Eithan SanchezFilipe" w:date="2024-02-06T15:39:00Z">
        <w:r>
          <w:delText>D</w:delText>
        </w:r>
        <w:r w:rsidR="00505421" w:rsidRPr="00D160DD">
          <w:delText>ate de début</w:delText>
        </w:r>
      </w:del>
    </w:p>
    <w:p w14:paraId="6746542E" w14:textId="77777777" w:rsidR="00F16ADE" w:rsidRDefault="00F16ADE">
      <w:pPr>
        <w:pStyle w:val="Informations"/>
        <w:numPr>
          <w:ilvl w:val="0"/>
          <w:numId w:val="5"/>
        </w:numPr>
        <w:rPr>
          <w:del w:id="24" w:author="Eithan SanchezFilipe" w:date="2024-02-06T15:39:00Z"/>
        </w:rPr>
      </w:pPr>
      <w:del w:id="25" w:author="Eithan SanchezFilipe" w:date="2024-02-06T15:39:00Z">
        <w:r>
          <w:delText>D</w:delText>
        </w:r>
        <w:r w:rsidR="00505421" w:rsidRPr="00D160DD">
          <w:delText>ate de fin</w:delText>
        </w:r>
      </w:del>
    </w:p>
    <w:p w14:paraId="10186685" w14:textId="77777777" w:rsidR="00F16ADE" w:rsidRDefault="00F16ADE">
      <w:pPr>
        <w:pStyle w:val="Informations"/>
        <w:numPr>
          <w:ilvl w:val="0"/>
          <w:numId w:val="5"/>
        </w:numPr>
        <w:rPr>
          <w:del w:id="26" w:author="Eithan SanchezFilipe" w:date="2024-02-06T15:39:00Z"/>
        </w:rPr>
      </w:pPr>
      <w:del w:id="27" w:author="Eithan SanchezFilipe" w:date="2024-02-06T15:39:00Z">
        <w:r>
          <w:delText>V</w:delText>
        </w:r>
        <w:r w:rsidR="00505421" w:rsidRPr="00D160DD">
          <w:delText>acances et congés</w:delText>
        </w:r>
      </w:del>
    </w:p>
    <w:p w14:paraId="1321AED2" w14:textId="77777777" w:rsidR="00F16ADE" w:rsidRDefault="00F16ADE">
      <w:pPr>
        <w:pStyle w:val="Informations"/>
        <w:numPr>
          <w:ilvl w:val="0"/>
          <w:numId w:val="5"/>
        </w:numPr>
        <w:rPr>
          <w:del w:id="28" w:author="Eithan SanchezFilipe" w:date="2024-02-06T15:39:00Z"/>
        </w:rPr>
      </w:pPr>
      <w:del w:id="29" w:author="Eithan SanchezFilipe" w:date="2024-02-06T15:39:00Z">
        <w:r>
          <w:delText>Nombre d’heures par semaine dédiées au projet</w:delText>
        </w:r>
      </w:del>
    </w:p>
    <w:p w14:paraId="0E3C721A" w14:textId="77777777" w:rsidR="00F16ADE" w:rsidRDefault="00F16ADE" w:rsidP="0076036D">
      <w:pPr>
        <w:pStyle w:val="Informations"/>
        <w:rPr>
          <w:del w:id="30" w:author="Eithan SanchezFilipe" w:date="2024-02-06T15:39:00Z"/>
        </w:rPr>
      </w:pPr>
    </w:p>
    <w:p w14:paraId="3FF211AF" w14:textId="77777777" w:rsidR="00F16ADE" w:rsidRDefault="00F16ADE" w:rsidP="0076036D">
      <w:pPr>
        <w:pStyle w:val="Informations"/>
        <w:rPr>
          <w:del w:id="31" w:author="Eithan SanchezFilipe" w:date="2024-02-06T15:39:00Z"/>
        </w:rPr>
      </w:pPr>
      <w:del w:id="32" w:author="Eithan SanchezFilipe" w:date="2024-02-06T15:39:00Z">
        <w:r>
          <w:delText>On propose ensuite une découpe en sprints. Pour chaque sprint, on spécifie :</w:delText>
        </w:r>
      </w:del>
    </w:p>
    <w:p w14:paraId="449D2FEE" w14:textId="77777777" w:rsidR="00F16ADE" w:rsidRDefault="00F16ADE">
      <w:pPr>
        <w:pStyle w:val="Informations"/>
        <w:numPr>
          <w:ilvl w:val="0"/>
          <w:numId w:val="6"/>
        </w:numPr>
        <w:rPr>
          <w:del w:id="33" w:author="Eithan SanchezFilipe" w:date="2024-02-06T15:39:00Z"/>
        </w:rPr>
      </w:pPr>
      <w:del w:id="34" w:author="Eithan SanchezFilipe" w:date="2024-02-06T15:39:00Z">
        <w:r>
          <w:delText>Le but du sprint</w:delText>
        </w:r>
      </w:del>
    </w:p>
    <w:p w14:paraId="5D4490A1" w14:textId="77777777" w:rsidR="00F16ADE" w:rsidRDefault="00F16ADE">
      <w:pPr>
        <w:pStyle w:val="Informations"/>
        <w:numPr>
          <w:ilvl w:val="0"/>
          <w:numId w:val="6"/>
        </w:numPr>
        <w:rPr>
          <w:del w:id="35" w:author="Eithan SanchezFilipe" w:date="2024-02-06T15:39:00Z"/>
        </w:rPr>
      </w:pPr>
      <w:del w:id="36" w:author="Eithan SanchezFilipe" w:date="2024-02-06T15:39:00Z">
        <w:r>
          <w:delText>La date/heure de la sprint review</w:delText>
        </w:r>
      </w:del>
    </w:p>
    <w:p w14:paraId="638751B2" w14:textId="77777777" w:rsidR="00581578" w:rsidRPr="00581578" w:rsidRDefault="00581578" w:rsidP="00581578">
      <w:pPr>
        <w:rPr>
          <w:ins w:id="37" w:author="Eithan SanchezFilipe" w:date="2024-02-06T15:39:00Z"/>
        </w:rPr>
      </w:pPr>
      <w:ins w:id="38" w:author="Eithan SanchezFilipe" w:date="2024-02-06T15:39:00Z">
        <w:r w:rsidRPr="00581578">
          <w:t>Le projet se déroulera du 19.02.2024 au 15.03.2024. Pendant cette période, il y aura une pause (Vacances : Relâche) du 10.02.2024 au 18.02.2024. L'équipe pourra travailler sur le projet deux périodes (2 x 45 min = 1h30 min) par semaine pendant quatre semaines.</w:t>
        </w:r>
      </w:ins>
    </w:p>
    <w:p w14:paraId="59561598" w14:textId="77777777" w:rsidR="00581578" w:rsidRPr="00581578" w:rsidRDefault="00581578" w:rsidP="00581578">
      <w:pPr>
        <w:rPr>
          <w:ins w:id="39" w:author="Eithan SanchezFilipe" w:date="2024-02-06T15:39:00Z"/>
        </w:rPr>
      </w:pPr>
      <w:ins w:id="40" w:author="Eithan SanchezFilipe" w:date="2024-02-06T15:39:00Z">
        <w:r w:rsidRPr="00581578">
          <w:t xml:space="preserve"> </w:t>
        </w:r>
      </w:ins>
    </w:p>
    <w:p w14:paraId="568752B1" w14:textId="77777777" w:rsidR="00581578" w:rsidRPr="00581578" w:rsidRDefault="00581578" w:rsidP="00581578">
      <w:pPr>
        <w:rPr>
          <w:ins w:id="41" w:author="Eithan SanchezFilipe" w:date="2024-02-06T15:39:00Z"/>
        </w:rPr>
      </w:pPr>
      <w:ins w:id="42" w:author="Eithan SanchezFilipe" w:date="2024-02-06T15:39:00Z">
        <w:r w:rsidRPr="00581578">
          <w:t>Les sprints sont organisés selon les étages et la difficulté de leur construction. Nous les avons classés de cette façon :</w:t>
        </w:r>
      </w:ins>
    </w:p>
    <w:p w14:paraId="207C2E6A" w14:textId="77777777" w:rsidR="00581578" w:rsidRPr="00581578" w:rsidRDefault="00581578" w:rsidP="00581578">
      <w:pPr>
        <w:pStyle w:val="Paragraphedeliste"/>
        <w:numPr>
          <w:ilvl w:val="0"/>
          <w:numId w:val="10"/>
        </w:numPr>
        <w:rPr>
          <w:ins w:id="43" w:author="Eithan SanchezFilipe" w:date="2024-02-06T15:39:00Z"/>
        </w:rPr>
      </w:pPr>
      <w:ins w:id="44" w:author="Eithan SanchezFilipe" w:date="2024-02-06T15:39:00Z">
        <w:r w:rsidRPr="00581578">
          <w:t>Sprint n°2 : Il est prévu de construire la base de l'hôtel, c'est-à-dire les murs, la porte principale et de commencer à construire le rez-de-chaussée. Date du Sprint Review: 26.02.2024</w:t>
        </w:r>
      </w:ins>
    </w:p>
    <w:p w14:paraId="570D5161" w14:textId="77777777" w:rsidR="00581578" w:rsidRPr="00581578" w:rsidRDefault="00581578" w:rsidP="00581578">
      <w:pPr>
        <w:pStyle w:val="Paragraphedeliste"/>
        <w:numPr>
          <w:ilvl w:val="0"/>
          <w:numId w:val="10"/>
        </w:numPr>
        <w:rPr>
          <w:ins w:id="45" w:author="Eithan SanchezFilipe" w:date="2024-02-06T15:39:00Z"/>
        </w:rPr>
      </w:pPr>
      <w:ins w:id="46" w:author="Eithan SanchezFilipe" w:date="2024-02-06T15:39:00Z">
        <w:r w:rsidRPr="00581578">
          <w:t>Sprint n°3 : Il est prévu de finir la construction du rez-de-chaussée pendant ce sprint et, si possible, de commencer la construction du premier étage. Date du Sprint Review: 27.02.2024</w:t>
        </w:r>
      </w:ins>
    </w:p>
    <w:p w14:paraId="34F7CAE9" w14:textId="77777777" w:rsidR="00581578" w:rsidRPr="00581578" w:rsidRDefault="00581578" w:rsidP="00581578">
      <w:pPr>
        <w:pStyle w:val="Paragraphedeliste"/>
        <w:numPr>
          <w:ilvl w:val="0"/>
          <w:numId w:val="10"/>
        </w:numPr>
        <w:rPr>
          <w:ins w:id="47" w:author="Eithan SanchezFilipe" w:date="2024-02-06T15:39:00Z"/>
        </w:rPr>
      </w:pPr>
      <w:ins w:id="48" w:author="Eithan SanchezFilipe" w:date="2024-02-06T15:39:00Z">
        <w:r w:rsidRPr="00581578">
          <w:t>Sprint n°4 : Il est prévu de finir la construction du premier étage pendant ce sprint et, si possible, de commencer la construction des étages qui contiennent toutes les chambres. Date du Sprint Review : 05.03.2024</w:t>
        </w:r>
      </w:ins>
    </w:p>
    <w:p w14:paraId="213009DD" w14:textId="77777777" w:rsidR="006F36CC" w:rsidRDefault="00581578" w:rsidP="00581578">
      <w:pPr>
        <w:pStyle w:val="Paragraphedeliste"/>
        <w:numPr>
          <w:ilvl w:val="0"/>
          <w:numId w:val="10"/>
        </w:numPr>
        <w:rPr>
          <w:rPrChange w:id="49" w:author="Eithan SanchezFilipe" w:date="2024-02-06T15:39:00Z">
            <w:rPr>
              <w:color w:val="548DD4" w:themeColor="text2" w:themeTint="99"/>
              <w:sz w:val="16"/>
            </w:rPr>
          </w:rPrChange>
        </w:rPr>
        <w:pPrChange w:id="50" w:author="Eithan SanchezFilipe" w:date="2024-02-06T15:39:00Z">
          <w:pPr/>
        </w:pPrChange>
      </w:pPr>
      <w:ins w:id="51" w:author="Eithan SanchezFilipe" w:date="2024-02-06T15:39:00Z">
        <w:r w:rsidRPr="00581578">
          <w:t>Sprint n°5 : Pendant ce sprint, il est prévu de terminer le bâtiment avec la construction des étages de chambres. Date du Sprint Review: 12.03.2024</w:t>
        </w:r>
      </w:ins>
      <w:r w:rsidR="006F36CC">
        <w:br w:type="page"/>
      </w:r>
    </w:p>
    <w:p w14:paraId="4AF7261F" w14:textId="77777777" w:rsidR="00F16ADE" w:rsidRDefault="00F16ADE" w:rsidP="00F16ADE">
      <w:pPr>
        <w:pStyle w:val="Informations"/>
      </w:pPr>
    </w:p>
    <w:p w14:paraId="067E4E01" w14:textId="77777777" w:rsidR="007F30AE" w:rsidRDefault="007F30AE" w:rsidP="008E53F9">
      <w:pPr>
        <w:pStyle w:val="Titre1"/>
      </w:pPr>
      <w:bookmarkStart w:id="52" w:name="_Toc532179957"/>
      <w:bookmarkStart w:id="53" w:name="_Toc165969641"/>
      <w:bookmarkStart w:id="54" w:name="_Toc128323767"/>
      <w:r w:rsidRPr="007F30AE">
        <w:t>Analyse</w:t>
      </w:r>
      <w:bookmarkEnd w:id="52"/>
      <w:bookmarkEnd w:id="53"/>
      <w:r w:rsidR="00446E95">
        <w:t xml:space="preserve"> fonctionnelle</w:t>
      </w:r>
      <w:bookmarkEnd w:id="54"/>
    </w:p>
    <w:p w14:paraId="36832E91" w14:textId="77777777" w:rsidR="006F36CC" w:rsidRPr="006F36CC" w:rsidRDefault="006F36CC" w:rsidP="006F36CC"/>
    <w:p w14:paraId="619E3EF9" w14:textId="77777777" w:rsidR="00581578" w:rsidRDefault="00581578" w:rsidP="00581578">
      <w:pPr>
        <w:pStyle w:val="Titre3"/>
      </w:pPr>
      <w:bookmarkStart w:id="55" w:name="_Toc532179959"/>
      <w:bookmarkStart w:id="56" w:name="_Toc165969643"/>
      <w:r>
        <w:t>Cuisine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Change w:id="57" w:author="Eithan SanchezFilipe" w:date="2024-02-06T15:3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PrChange>
      </w:tblPr>
      <w:tblGrid>
        <w:gridCol w:w="9060"/>
        <w:tblGridChange w:id="58">
          <w:tblGrid>
            <w:gridCol w:w="9060"/>
          </w:tblGrid>
        </w:tblGridChange>
      </w:tblGrid>
      <w:tr w:rsidR="00581578" w14:paraId="2E40CF5B" w14:textId="77777777" w:rsidTr="00000273">
        <w:tblPrEx>
          <w:tblCellMar>
            <w:top w:w="0" w:type="dxa"/>
            <w:bottom w:w="0" w:type="dxa"/>
          </w:tblCellMar>
        </w:tblPrEx>
        <w:tc>
          <w:tcPr>
            <w:tcW w:w="0" w:type="auto"/>
            <w:tcPrChange w:id="59" w:author="Eithan SanchezFilipe" w:date="2024-02-06T15:39:00Z">
              <w:tcPr>
                <w:tcW w:w="0" w:type="auto"/>
              </w:tcPr>
            </w:tcPrChange>
          </w:tcPr>
          <w:p w14:paraId="0EE2CF8B" w14:textId="77777777" w:rsidR="00581578" w:rsidRDefault="00581578" w:rsidP="00000273">
            <w:r>
              <w:t>En tant que cuisinier Je veux avoir un espace de travail complet Afin de pour cuisiner pour le restaurant</w:t>
            </w:r>
          </w:p>
        </w:tc>
      </w:tr>
      <w:tr w:rsidR="00581578" w14:paraId="5AA1995C" w14:textId="77777777" w:rsidTr="00000273">
        <w:tblPrEx>
          <w:tblCellMar>
            <w:top w:w="0" w:type="dxa"/>
            <w:bottom w:w="0" w:type="dxa"/>
          </w:tblCellMar>
        </w:tblPrEx>
        <w:tc>
          <w:tcPr>
            <w:tcW w:w="0" w:type="auto"/>
            <w:tcPrChange w:id="60" w:author="Eithan SanchezFilipe" w:date="2024-02-06T15:39:00Z">
              <w:tcPr>
                <w:tcW w:w="0" w:type="auto"/>
              </w:tcPr>
            </w:tcPrChange>
          </w:tcPr>
          <w:p w14:paraId="075F90F5" w14:textId="77777777" w:rsidR="00581578" w:rsidRDefault="00581578" w:rsidP="00000273">
            <w:pPr>
              <w:jc w:val="center"/>
            </w:pPr>
            <w:r>
              <w:t xml:space="preserve">Tests d'acceptance: </w:t>
            </w:r>
          </w:p>
          <w:tbl>
            <w:tblPr>
              <w:tblW w:w="100" w:type="auto"/>
              <w:tblCellMar>
                <w:left w:w="10" w:type="dxa"/>
                <w:right w:w="10" w:type="dxa"/>
              </w:tblCellMar>
              <w:tblLook w:val="0000" w:firstRow="0" w:lastRow="0" w:firstColumn="0" w:lastColumn="0" w:noHBand="0" w:noVBand="0"/>
              <w:tblPrChange w:id="61" w:author="Eithan SanchezFilipe" w:date="2024-02-06T15:39:00Z">
                <w:tblPr>
                  <w:tblW w:w="100" w:type="auto"/>
                  <w:tblCellMar>
                    <w:left w:w="10" w:type="dxa"/>
                    <w:right w:w="10" w:type="dxa"/>
                  </w:tblCellMar>
                  <w:tblLook w:val="04A0" w:firstRow="1" w:lastRow="0" w:firstColumn="1" w:lastColumn="0" w:noHBand="0" w:noVBand="1"/>
                </w:tblPr>
              </w:tblPrChange>
            </w:tblPr>
            <w:tblGrid>
              <w:gridCol w:w="1552"/>
              <w:gridCol w:w="7488"/>
              <w:tblGridChange w:id="62">
                <w:tblGrid>
                  <w:gridCol w:w="1552"/>
                  <w:gridCol w:w="50"/>
                  <w:gridCol w:w="7438"/>
                </w:tblGrid>
              </w:tblGridChange>
            </w:tblGrid>
            <w:tr w:rsidR="00581578" w14:paraId="2CEBF75A" w14:textId="77777777" w:rsidTr="00000273">
              <w:tblPrEx>
                <w:tblCellMar>
                  <w:top w:w="0" w:type="dxa"/>
                  <w:bottom w:w="0" w:type="dxa"/>
                </w:tblCellMar>
              </w:tblPrEx>
              <w:tc>
                <w:tcPr>
                  <w:tcW w:w="0" w:type="auto"/>
                  <w:tcPrChange w:id="63" w:author="Eithan SanchezFilipe" w:date="2024-02-06T15:39:00Z">
                    <w:tcPr>
                      <w:tcW w:w="0" w:type="auto"/>
                      <w:gridSpan w:val="2"/>
                    </w:tcPr>
                  </w:tcPrChange>
                </w:tcPr>
                <w:p w14:paraId="7848B1A3" w14:textId="77777777" w:rsidR="00581578" w:rsidRDefault="00581578" w:rsidP="00000273">
                  <w:r>
                    <w:t>Interrupteur</w:t>
                  </w:r>
                </w:p>
              </w:tc>
              <w:tc>
                <w:tcPr>
                  <w:tcW w:w="0" w:type="auto"/>
                  <w:tcPrChange w:id="64" w:author="Eithan SanchezFilipe" w:date="2024-02-06T15:39:00Z">
                    <w:tcPr>
                      <w:tcW w:w="0" w:type="auto"/>
                    </w:tcPr>
                  </w:tcPrChange>
                </w:tcPr>
                <w:p w14:paraId="17D3A19E" w14:textId="77777777" w:rsidR="00581578" w:rsidRDefault="00581578" w:rsidP="00000273">
                  <w:r>
                    <w:t>Quand je rentre dans la cuisine, sur le mur à ma gauche, Il y a un interrupteur pour la lumière</w:t>
                  </w:r>
                  <w:ins w:id="65" w:author="Eithan SanchezFilipe" w:date="2024-02-06T15:39:00Z">
                    <w:r>
                      <w:t xml:space="preserve"> de la cuisine</w:t>
                    </w:r>
                  </w:ins>
                </w:p>
              </w:tc>
            </w:tr>
            <w:tr w:rsidR="00581578" w14:paraId="3D1A15FE" w14:textId="77777777" w:rsidTr="00000273">
              <w:tblPrEx>
                <w:tblCellMar>
                  <w:top w:w="0" w:type="dxa"/>
                  <w:bottom w:w="0" w:type="dxa"/>
                </w:tblCellMar>
              </w:tblPrEx>
              <w:tc>
                <w:tcPr>
                  <w:tcW w:w="0" w:type="auto"/>
                  <w:tcPrChange w:id="66" w:author="Eithan SanchezFilipe" w:date="2024-02-06T15:39:00Z">
                    <w:tcPr>
                      <w:tcW w:w="0" w:type="auto"/>
                      <w:gridSpan w:val="2"/>
                    </w:tcPr>
                  </w:tcPrChange>
                </w:tcPr>
                <w:p w14:paraId="737D0013" w14:textId="77777777" w:rsidR="00581578" w:rsidRDefault="00581578" w:rsidP="00000273">
                  <w:r>
                    <w:t>Plan de travail</w:t>
                  </w:r>
                </w:p>
              </w:tc>
              <w:tc>
                <w:tcPr>
                  <w:tcW w:w="0" w:type="auto"/>
                  <w:tcPrChange w:id="67" w:author="Eithan SanchezFilipe" w:date="2024-02-06T15:39:00Z">
                    <w:tcPr>
                      <w:tcW w:w="0" w:type="auto"/>
                    </w:tcPr>
                  </w:tcPrChange>
                </w:tcPr>
                <w:p w14:paraId="1D78C494" w14:textId="2A6D6228" w:rsidR="00581578" w:rsidRDefault="00581578" w:rsidP="00000273">
                  <w:r>
                    <w:t xml:space="preserve">Dans toute la pièce Il y a des plans de </w:t>
                  </w:r>
                  <w:del w:id="68" w:author="Eithan SanchezFilipe" w:date="2024-02-06T15:39:00Z">
                    <w:r w:rsidR="006F36CC">
                      <w:delText>travail dispersés à environ 1m50 les uns des autres</w:delText>
                    </w:r>
                  </w:del>
                  <w:ins w:id="69" w:author="Eithan SanchezFilipe" w:date="2024-02-06T15:39:00Z">
                    <w:r>
                      <w:t>travaille collés au mur sauf où il y a une porte, il y en a aussi un au milieu de la cuisine.</w:t>
                    </w:r>
                  </w:ins>
                </w:p>
              </w:tc>
            </w:tr>
            <w:tr w:rsidR="00581578" w14:paraId="735D37D6" w14:textId="77777777" w:rsidTr="00000273">
              <w:tblPrEx>
                <w:tblCellMar>
                  <w:top w:w="0" w:type="dxa"/>
                  <w:bottom w:w="0" w:type="dxa"/>
                </w:tblCellMar>
              </w:tblPrEx>
              <w:tc>
                <w:tcPr>
                  <w:tcW w:w="0" w:type="auto"/>
                  <w:tcPrChange w:id="70" w:author="Eithan SanchezFilipe" w:date="2024-02-06T15:39:00Z">
                    <w:tcPr>
                      <w:tcW w:w="0" w:type="auto"/>
                      <w:gridSpan w:val="2"/>
                    </w:tcPr>
                  </w:tcPrChange>
                </w:tcPr>
                <w:p w14:paraId="2CCA7BE7" w14:textId="77777777" w:rsidR="00581578" w:rsidRDefault="00581578" w:rsidP="00000273">
                  <w:r>
                    <w:t>Plan de cuisson</w:t>
                  </w:r>
                </w:p>
              </w:tc>
              <w:tc>
                <w:tcPr>
                  <w:tcW w:w="0" w:type="auto"/>
                  <w:tcPrChange w:id="71" w:author="Eithan SanchezFilipe" w:date="2024-02-06T15:39:00Z">
                    <w:tcPr>
                      <w:tcW w:w="0" w:type="auto"/>
                    </w:tcPr>
                  </w:tcPrChange>
                </w:tcPr>
                <w:p w14:paraId="6F002375" w14:textId="415B6110" w:rsidR="00581578" w:rsidRDefault="00581578" w:rsidP="00000273">
                  <w:r>
                    <w:t xml:space="preserve">Collé à chaque plan de travail Il y a un plan de cuisson à 4 plaques à </w:t>
                  </w:r>
                  <w:del w:id="72" w:author="Eithan SanchezFilipe" w:date="2024-02-06T15:39:00Z">
                    <w:r w:rsidR="006F36CC">
                      <w:delText>induction</w:delText>
                    </w:r>
                  </w:del>
                  <w:ins w:id="73" w:author="Eithan SanchezFilipe" w:date="2024-02-06T15:39:00Z">
                    <w:r>
                      <w:t>gaz</w:t>
                    </w:r>
                  </w:ins>
                </w:p>
              </w:tc>
            </w:tr>
            <w:tr w:rsidR="00581578" w14:paraId="7136B07F" w14:textId="77777777" w:rsidTr="00000273">
              <w:tblPrEx>
                <w:tblCellMar>
                  <w:top w:w="0" w:type="dxa"/>
                  <w:bottom w:w="0" w:type="dxa"/>
                </w:tblCellMar>
              </w:tblPrEx>
              <w:tc>
                <w:tcPr>
                  <w:tcW w:w="0" w:type="auto"/>
                  <w:tcPrChange w:id="74" w:author="Eithan SanchezFilipe" w:date="2024-02-06T15:39:00Z">
                    <w:tcPr>
                      <w:tcW w:w="0" w:type="auto"/>
                      <w:gridSpan w:val="2"/>
                    </w:tcPr>
                  </w:tcPrChange>
                </w:tcPr>
                <w:p w14:paraId="5A340227" w14:textId="77777777" w:rsidR="00581578" w:rsidRDefault="00581578" w:rsidP="00000273">
                  <w:r>
                    <w:t>Vaisselle</w:t>
                  </w:r>
                </w:p>
              </w:tc>
              <w:tc>
                <w:tcPr>
                  <w:tcW w:w="0" w:type="auto"/>
                  <w:tcPrChange w:id="75" w:author="Eithan SanchezFilipe" w:date="2024-02-06T15:39:00Z">
                    <w:tcPr>
                      <w:tcW w:w="0" w:type="auto"/>
                    </w:tcPr>
                  </w:tcPrChange>
                </w:tcPr>
                <w:p w14:paraId="18438449" w14:textId="77777777" w:rsidR="00581578" w:rsidRDefault="00581578" w:rsidP="00000273">
                  <w:r>
                    <w:t>Au coin de la pièce Il y a un large plan avec évier, séchoir pour faire la vaisselle</w:t>
                  </w:r>
                </w:p>
              </w:tc>
            </w:tr>
            <w:tr w:rsidR="00581578" w14:paraId="24A7BDC2" w14:textId="77777777" w:rsidTr="00000273">
              <w:tblPrEx>
                <w:tblCellMar>
                  <w:top w:w="0" w:type="dxa"/>
                  <w:bottom w:w="0" w:type="dxa"/>
                </w:tblCellMar>
              </w:tblPrEx>
              <w:tc>
                <w:tcPr>
                  <w:tcW w:w="0" w:type="auto"/>
                  <w:tcPrChange w:id="76" w:author="Eithan SanchezFilipe" w:date="2024-02-06T15:39:00Z">
                    <w:tcPr>
                      <w:tcW w:w="0" w:type="auto"/>
                      <w:gridSpan w:val="2"/>
                    </w:tcPr>
                  </w:tcPrChange>
                </w:tcPr>
                <w:p w14:paraId="5A1DD905" w14:textId="77777777" w:rsidR="00581578" w:rsidRDefault="00581578" w:rsidP="00000273">
                  <w:r>
                    <w:t>Lumière</w:t>
                  </w:r>
                </w:p>
              </w:tc>
              <w:tc>
                <w:tcPr>
                  <w:tcW w:w="0" w:type="auto"/>
                  <w:tcPrChange w:id="77" w:author="Eithan SanchezFilipe" w:date="2024-02-06T15:39:00Z">
                    <w:tcPr>
                      <w:tcW w:w="0" w:type="auto"/>
                    </w:tcPr>
                  </w:tcPrChange>
                </w:tcPr>
                <w:p w14:paraId="461B6969" w14:textId="77777777" w:rsidR="00581578" w:rsidRDefault="00581578" w:rsidP="00000273">
                  <w:r>
                    <w:t>Au</w:t>
                  </w:r>
                  <w:ins w:id="78" w:author="Eithan SanchezFilipe" w:date="2024-02-06T15:39:00Z">
                    <w:r>
                      <w:t xml:space="preserve"> milieu du</w:t>
                    </w:r>
                  </w:ins>
                  <w:r>
                    <w:t xml:space="preserve"> plafond Il y a deux grandes lumières qui éclairent bien toute la pièce</w:t>
                  </w:r>
                </w:p>
              </w:tc>
            </w:tr>
            <w:tr w:rsidR="00581578" w14:paraId="7F445A05" w14:textId="77777777" w:rsidTr="00000273">
              <w:tblPrEx>
                <w:tblCellMar>
                  <w:top w:w="0" w:type="dxa"/>
                  <w:bottom w:w="0" w:type="dxa"/>
                </w:tblCellMar>
              </w:tblPrEx>
              <w:tc>
                <w:tcPr>
                  <w:tcW w:w="0" w:type="auto"/>
                  <w:tcPrChange w:id="79" w:author="Eithan SanchezFilipe" w:date="2024-02-06T15:39:00Z">
                    <w:tcPr>
                      <w:tcW w:w="0" w:type="auto"/>
                      <w:gridSpan w:val="2"/>
                    </w:tcPr>
                  </w:tcPrChange>
                </w:tcPr>
                <w:p w14:paraId="5227826F" w14:textId="77777777" w:rsidR="00581578" w:rsidRDefault="00581578" w:rsidP="00000273">
                  <w:r>
                    <w:t>Porte de service</w:t>
                  </w:r>
                </w:p>
              </w:tc>
              <w:tc>
                <w:tcPr>
                  <w:tcW w:w="0" w:type="auto"/>
                  <w:tcPrChange w:id="80" w:author="Eithan SanchezFilipe" w:date="2024-02-06T15:39:00Z">
                    <w:tcPr>
                      <w:tcW w:w="0" w:type="auto"/>
                    </w:tcPr>
                  </w:tcPrChange>
                </w:tcPr>
                <w:p w14:paraId="50C3B6B0" w14:textId="69A7760E" w:rsidR="00581578" w:rsidRDefault="00581578" w:rsidP="00000273">
                  <w:r>
                    <w:t xml:space="preserve">Sur </w:t>
                  </w:r>
                  <w:del w:id="81" w:author="Eithan SanchezFilipe" w:date="2024-02-06T15:39:00Z">
                    <w:r w:rsidR="006F36CC">
                      <w:delText>un</w:delText>
                    </w:r>
                  </w:del>
                  <w:ins w:id="82" w:author="Eithan SanchezFilipe" w:date="2024-02-06T15:39:00Z">
                    <w:r>
                      <w:t>le</w:t>
                    </w:r>
                  </w:ins>
                  <w:r>
                    <w:t xml:space="preserve"> mur de la pièce Il y a deux portes battantes avec fenêtres rondes qui mènent sur le restaurant pour servir</w:t>
                  </w:r>
                </w:p>
              </w:tc>
            </w:tr>
            <w:tr w:rsidR="00581578" w14:paraId="470CD0A5" w14:textId="77777777" w:rsidTr="00000273">
              <w:tblPrEx>
                <w:tblCellMar>
                  <w:top w:w="0" w:type="dxa"/>
                  <w:bottom w:w="0" w:type="dxa"/>
                </w:tblCellMar>
              </w:tblPrEx>
              <w:tc>
                <w:tcPr>
                  <w:tcW w:w="0" w:type="auto"/>
                  <w:tcPrChange w:id="83" w:author="Eithan SanchezFilipe" w:date="2024-02-06T15:39:00Z">
                    <w:tcPr>
                      <w:tcW w:w="0" w:type="auto"/>
                      <w:gridSpan w:val="2"/>
                    </w:tcPr>
                  </w:tcPrChange>
                </w:tcPr>
                <w:p w14:paraId="7C3E7B15" w14:textId="77777777" w:rsidR="00581578" w:rsidRDefault="00581578" w:rsidP="00000273">
                  <w:r>
                    <w:t>Porte du personnel</w:t>
                  </w:r>
                </w:p>
              </w:tc>
              <w:tc>
                <w:tcPr>
                  <w:tcW w:w="0" w:type="auto"/>
                  <w:tcPrChange w:id="84" w:author="Eithan SanchezFilipe" w:date="2024-02-06T15:39:00Z">
                    <w:tcPr>
                      <w:tcW w:w="0" w:type="auto"/>
                    </w:tcPr>
                  </w:tcPrChange>
                </w:tcPr>
                <w:p w14:paraId="0404CBD8" w14:textId="77777777" w:rsidR="00581578" w:rsidRDefault="00581578" w:rsidP="00000273">
                  <w:r>
                    <w:t>Sur un mur de la pièce Il y a une porte simple qui vient de l'extérieur pour le personnel de la cuisine</w:t>
                  </w:r>
                </w:p>
              </w:tc>
            </w:tr>
            <w:tr w:rsidR="00581578" w14:paraId="3EEF1F84" w14:textId="77777777" w:rsidTr="00000273">
              <w:tblPrEx>
                <w:tblCellMar>
                  <w:top w:w="0" w:type="dxa"/>
                  <w:bottom w:w="0" w:type="dxa"/>
                </w:tblCellMar>
              </w:tblPrEx>
              <w:tc>
                <w:tcPr>
                  <w:tcW w:w="0" w:type="auto"/>
                  <w:tcPrChange w:id="85" w:author="Eithan SanchezFilipe" w:date="2024-02-06T15:39:00Z">
                    <w:tcPr>
                      <w:tcW w:w="0" w:type="auto"/>
                      <w:gridSpan w:val="2"/>
                    </w:tcPr>
                  </w:tcPrChange>
                </w:tcPr>
                <w:p w14:paraId="51AD261A" w14:textId="77777777" w:rsidR="00581578" w:rsidRDefault="00581578" w:rsidP="00000273">
                  <w:r>
                    <w:t>Fourneaux</w:t>
                  </w:r>
                </w:p>
              </w:tc>
              <w:tc>
                <w:tcPr>
                  <w:tcW w:w="0" w:type="auto"/>
                  <w:tcPrChange w:id="86" w:author="Eithan SanchezFilipe" w:date="2024-02-06T15:39:00Z">
                    <w:tcPr>
                      <w:tcW w:w="0" w:type="auto"/>
                    </w:tcPr>
                  </w:tcPrChange>
                </w:tcPr>
                <w:p w14:paraId="7A9B9D51" w14:textId="77777777" w:rsidR="00581578" w:rsidRDefault="00581578" w:rsidP="00000273">
                  <w:r>
                    <w:t>Sur un mur de la pièce Il y a quatre fours</w:t>
                  </w:r>
                </w:p>
              </w:tc>
            </w:tr>
            <w:tr w:rsidR="00581578" w14:paraId="7F3F0F68" w14:textId="77777777" w:rsidTr="00000273">
              <w:tblPrEx>
                <w:tblCellMar>
                  <w:top w:w="0" w:type="dxa"/>
                  <w:bottom w:w="0" w:type="dxa"/>
                </w:tblCellMar>
              </w:tblPrEx>
              <w:trPr>
                <w:ins w:id="87" w:author="Eithan SanchezFilipe" w:date="2024-02-06T15:39:00Z"/>
              </w:trPr>
              <w:tc>
                <w:tcPr>
                  <w:tcW w:w="0" w:type="auto"/>
                </w:tcPr>
                <w:p w14:paraId="7698E4CA" w14:textId="77777777" w:rsidR="00581578" w:rsidRDefault="00581578" w:rsidP="00000273">
                  <w:pPr>
                    <w:rPr>
                      <w:ins w:id="88" w:author="Eithan SanchezFilipe" w:date="2024-02-06T15:39:00Z"/>
                    </w:rPr>
                  </w:pPr>
                  <w:ins w:id="89" w:author="Eithan SanchezFilipe" w:date="2024-02-06T15:39:00Z">
                    <w:r>
                      <w:t>Etage</w:t>
                    </w:r>
                  </w:ins>
                </w:p>
              </w:tc>
              <w:tc>
                <w:tcPr>
                  <w:tcW w:w="0" w:type="auto"/>
                </w:tcPr>
                <w:p w14:paraId="628E116B" w14:textId="77777777" w:rsidR="00581578" w:rsidRDefault="00581578" w:rsidP="00000273">
                  <w:pPr>
                    <w:rPr>
                      <w:ins w:id="90" w:author="Eithan SanchezFilipe" w:date="2024-02-06T15:39:00Z"/>
                    </w:rPr>
                  </w:pPr>
                  <w:ins w:id="91" w:author="Eithan SanchezFilipe" w:date="2024-02-06T15:39:00Z">
                    <w:r>
                      <w:t>La pièce est au rez</w:t>
                    </w:r>
                  </w:ins>
                </w:p>
              </w:tc>
            </w:tr>
          </w:tbl>
          <w:p w14:paraId="313F0B4F" w14:textId="77777777" w:rsidR="00581578" w:rsidRDefault="00581578" w:rsidP="00000273"/>
        </w:tc>
      </w:tr>
    </w:tbl>
    <w:p w14:paraId="04853917" w14:textId="77777777" w:rsidR="00581578" w:rsidRDefault="00581578" w:rsidP="00581578"/>
    <w:p w14:paraId="05EBD298" w14:textId="77777777" w:rsidR="00581578" w:rsidRDefault="00581578" w:rsidP="00581578">
      <w:pPr>
        <w:pStyle w:val="Titre3"/>
      </w:pPr>
      <w:r>
        <w:t>Chambre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Change w:id="92" w:author="Eithan SanchezFilipe" w:date="2024-02-06T15:3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PrChange>
      </w:tblPr>
      <w:tblGrid>
        <w:gridCol w:w="9060"/>
        <w:tblGridChange w:id="93">
          <w:tblGrid>
            <w:gridCol w:w="9060"/>
          </w:tblGrid>
        </w:tblGridChange>
      </w:tblGrid>
      <w:tr w:rsidR="00581578" w14:paraId="283C1F24" w14:textId="77777777" w:rsidTr="00000273">
        <w:tblPrEx>
          <w:tblCellMar>
            <w:top w:w="0" w:type="dxa"/>
            <w:bottom w:w="0" w:type="dxa"/>
          </w:tblCellMar>
        </w:tblPrEx>
        <w:tc>
          <w:tcPr>
            <w:tcW w:w="0" w:type="auto"/>
            <w:tcPrChange w:id="94" w:author="Eithan SanchezFilipe" w:date="2024-02-06T15:39:00Z">
              <w:tcPr>
                <w:tcW w:w="0" w:type="auto"/>
              </w:tcPr>
            </w:tcPrChange>
          </w:tcPr>
          <w:p w14:paraId="42FABD47" w14:textId="77777777" w:rsidR="00581578" w:rsidRDefault="00581578" w:rsidP="00000273">
            <w:r>
              <w:t>En tant que Client Je veux avoir une chambre confortable et lumineuse Pour dormir confortablement et profiter de mes vacances</w:t>
            </w:r>
          </w:p>
        </w:tc>
      </w:tr>
      <w:tr w:rsidR="00581578" w14:paraId="4B35A656" w14:textId="77777777" w:rsidTr="00000273">
        <w:tblPrEx>
          <w:tblCellMar>
            <w:top w:w="0" w:type="dxa"/>
            <w:bottom w:w="0" w:type="dxa"/>
          </w:tblCellMar>
        </w:tblPrEx>
        <w:tc>
          <w:tcPr>
            <w:tcW w:w="0" w:type="auto"/>
            <w:tcPrChange w:id="95" w:author="Eithan SanchezFilipe" w:date="2024-02-06T15:39:00Z">
              <w:tcPr>
                <w:tcW w:w="0" w:type="auto"/>
              </w:tcPr>
            </w:tcPrChange>
          </w:tcPr>
          <w:p w14:paraId="25837375" w14:textId="77777777" w:rsidR="00581578" w:rsidRDefault="00581578" w:rsidP="00000273">
            <w:pPr>
              <w:jc w:val="center"/>
            </w:pPr>
            <w:r>
              <w:t xml:space="preserve">Tests d'acceptance: </w:t>
            </w:r>
          </w:p>
          <w:tbl>
            <w:tblPr>
              <w:tblW w:w="100" w:type="auto"/>
              <w:tblCellMar>
                <w:left w:w="10" w:type="dxa"/>
                <w:right w:w="10" w:type="dxa"/>
              </w:tblCellMar>
              <w:tblLook w:val="0000" w:firstRow="0" w:lastRow="0" w:firstColumn="0" w:lastColumn="0" w:noHBand="0" w:noVBand="0"/>
              <w:tblPrChange w:id="96" w:author="Eithan SanchezFilipe" w:date="2024-02-06T15:39:00Z">
                <w:tblPr>
                  <w:tblW w:w="100" w:type="auto"/>
                  <w:tblCellMar>
                    <w:left w:w="10" w:type="dxa"/>
                    <w:right w:w="10" w:type="dxa"/>
                  </w:tblCellMar>
                  <w:tblLook w:val="04A0" w:firstRow="1" w:lastRow="0" w:firstColumn="1" w:lastColumn="0" w:noHBand="0" w:noVBand="1"/>
                </w:tblPr>
              </w:tblPrChange>
            </w:tblPr>
            <w:tblGrid>
              <w:gridCol w:w="1403"/>
              <w:gridCol w:w="7637"/>
              <w:tblGridChange w:id="97">
                <w:tblGrid>
                  <w:gridCol w:w="1403"/>
                  <w:gridCol w:w="80"/>
                  <w:gridCol w:w="7557"/>
                </w:tblGrid>
              </w:tblGridChange>
            </w:tblGrid>
            <w:tr w:rsidR="00581578" w14:paraId="6B66E60E" w14:textId="77777777" w:rsidTr="00000273">
              <w:tblPrEx>
                <w:tblCellMar>
                  <w:top w:w="0" w:type="dxa"/>
                  <w:bottom w:w="0" w:type="dxa"/>
                </w:tblCellMar>
              </w:tblPrEx>
              <w:tc>
                <w:tcPr>
                  <w:tcW w:w="0" w:type="auto"/>
                  <w:tcPrChange w:id="98" w:author="Eithan SanchezFilipe" w:date="2024-02-06T15:39:00Z">
                    <w:tcPr>
                      <w:tcW w:w="0" w:type="auto"/>
                      <w:gridSpan w:val="2"/>
                    </w:tcPr>
                  </w:tcPrChange>
                </w:tcPr>
                <w:p w14:paraId="3EF11F01" w14:textId="77777777" w:rsidR="00581578" w:rsidRDefault="00581578" w:rsidP="00000273">
                  <w:r>
                    <w:t>Vue par la/les fenêtre(s)</w:t>
                  </w:r>
                </w:p>
              </w:tc>
              <w:tc>
                <w:tcPr>
                  <w:tcW w:w="0" w:type="auto"/>
                  <w:tcPrChange w:id="99" w:author="Eithan SanchezFilipe" w:date="2024-02-06T15:39:00Z">
                    <w:tcPr>
                      <w:tcW w:w="0" w:type="auto"/>
                    </w:tcPr>
                  </w:tcPrChange>
                </w:tcPr>
                <w:p w14:paraId="433F387D" w14:textId="77777777" w:rsidR="00581578" w:rsidRDefault="00581578" w:rsidP="00000273">
                  <w:r>
                    <w:t>Dans la chambre quand je suis sur le lit je vois par la/les fenêtre une magnifique vue</w:t>
                  </w:r>
                  <w:ins w:id="100" w:author="Eithan SanchezFilipe" w:date="2024-02-06T15:39:00Z">
                    <w:r>
                      <w:t xml:space="preserve"> à travers une fenêtre de 3mètres sur 1mètre</w:t>
                    </w:r>
                  </w:ins>
                </w:p>
              </w:tc>
            </w:tr>
            <w:tr w:rsidR="00581578" w14:paraId="27B18A21" w14:textId="77777777" w:rsidTr="00000273">
              <w:tblPrEx>
                <w:tblCellMar>
                  <w:top w:w="0" w:type="dxa"/>
                  <w:bottom w:w="0" w:type="dxa"/>
                </w:tblCellMar>
              </w:tblPrEx>
              <w:tc>
                <w:tcPr>
                  <w:tcW w:w="0" w:type="auto"/>
                  <w:tcPrChange w:id="101" w:author="Eithan SanchezFilipe" w:date="2024-02-06T15:39:00Z">
                    <w:tcPr>
                      <w:tcW w:w="0" w:type="auto"/>
                      <w:gridSpan w:val="2"/>
                    </w:tcPr>
                  </w:tcPrChange>
                </w:tcPr>
                <w:p w14:paraId="65948E56" w14:textId="77777777" w:rsidR="00581578" w:rsidRDefault="00581578" w:rsidP="00000273">
                  <w:r>
                    <w:t>Toilette</w:t>
                  </w:r>
                </w:p>
              </w:tc>
              <w:tc>
                <w:tcPr>
                  <w:tcW w:w="0" w:type="auto"/>
                  <w:tcPrChange w:id="102" w:author="Eithan SanchezFilipe" w:date="2024-02-06T15:39:00Z">
                    <w:tcPr>
                      <w:tcW w:w="0" w:type="auto"/>
                    </w:tcPr>
                  </w:tcPrChange>
                </w:tcPr>
                <w:p w14:paraId="0F255EC6" w14:textId="5868EFB8" w:rsidR="00581578" w:rsidRDefault="00581578" w:rsidP="00000273">
                  <w:r>
                    <w:t xml:space="preserve">Dans la chambre quand je dois aller </w:t>
                  </w:r>
                  <w:del w:id="103" w:author="Eithan SanchezFilipe" w:date="2024-02-06T15:39:00Z">
                    <w:r w:rsidR="006F36CC">
                      <w:delText>au toilette</w:delText>
                    </w:r>
                  </w:del>
                  <w:ins w:id="104" w:author="Eithan SanchezFilipe" w:date="2024-02-06T15:39:00Z">
                    <w:r>
                      <w:t>dans la salle de bain</w:t>
                    </w:r>
                  </w:ins>
                  <w:r>
                    <w:t xml:space="preserve"> elles sentent bon, sont luxueuses et sont bien équipé</w:t>
                  </w:r>
                </w:p>
              </w:tc>
            </w:tr>
            <w:tr w:rsidR="00581578" w14:paraId="715DD367" w14:textId="77777777" w:rsidTr="00000273">
              <w:tblPrEx>
                <w:tblCellMar>
                  <w:top w:w="0" w:type="dxa"/>
                  <w:bottom w:w="0" w:type="dxa"/>
                </w:tblCellMar>
              </w:tblPrEx>
              <w:tc>
                <w:tcPr>
                  <w:tcW w:w="0" w:type="auto"/>
                  <w:tcPrChange w:id="105" w:author="Eithan SanchezFilipe" w:date="2024-02-06T15:39:00Z">
                    <w:tcPr>
                      <w:tcW w:w="0" w:type="auto"/>
                      <w:gridSpan w:val="2"/>
                    </w:tcPr>
                  </w:tcPrChange>
                </w:tcPr>
                <w:p w14:paraId="610CD04E" w14:textId="77777777" w:rsidR="00581578" w:rsidRDefault="00581578" w:rsidP="00000273">
                  <w:r>
                    <w:t>Porte-manteau</w:t>
                  </w:r>
                </w:p>
              </w:tc>
              <w:tc>
                <w:tcPr>
                  <w:tcW w:w="0" w:type="auto"/>
                  <w:tcPrChange w:id="106" w:author="Eithan SanchezFilipe" w:date="2024-02-06T15:39:00Z">
                    <w:tcPr>
                      <w:tcW w:w="0" w:type="auto"/>
                    </w:tcPr>
                  </w:tcPrChange>
                </w:tcPr>
                <w:p w14:paraId="43A022A4" w14:textId="77777777" w:rsidR="00581578" w:rsidRDefault="00581578" w:rsidP="00000273">
                  <w:r>
                    <w:t>Quand je rentre dans la chambre</w:t>
                  </w:r>
                  <w:ins w:id="107" w:author="Eithan SanchezFilipe" w:date="2024-02-06T15:39:00Z">
                    <w:r>
                      <w:t xml:space="preserve"> (par la porte)</w:t>
                    </w:r>
                  </w:ins>
                  <w:r>
                    <w:t xml:space="preserve"> Il y a à côté de la porte un porte-manteau pour accueillir les vestes de tous les utilisateurs de la chambre.</w:t>
                  </w:r>
                </w:p>
              </w:tc>
            </w:tr>
            <w:tr w:rsidR="00581578" w14:paraId="41B698E0" w14:textId="77777777" w:rsidTr="00000273">
              <w:tblPrEx>
                <w:tblCellMar>
                  <w:top w:w="0" w:type="dxa"/>
                  <w:bottom w:w="0" w:type="dxa"/>
                </w:tblCellMar>
              </w:tblPrEx>
              <w:tc>
                <w:tcPr>
                  <w:tcW w:w="0" w:type="auto"/>
                  <w:tcPrChange w:id="108" w:author="Eithan SanchezFilipe" w:date="2024-02-06T15:39:00Z">
                    <w:tcPr>
                      <w:tcW w:w="0" w:type="auto"/>
                      <w:gridSpan w:val="2"/>
                    </w:tcPr>
                  </w:tcPrChange>
                </w:tcPr>
                <w:p w14:paraId="378410DA" w14:textId="77777777" w:rsidR="00581578" w:rsidRDefault="00581578" w:rsidP="00000273">
                  <w:r>
                    <w:t>Douche</w:t>
                  </w:r>
                </w:p>
              </w:tc>
              <w:tc>
                <w:tcPr>
                  <w:tcW w:w="0" w:type="auto"/>
                  <w:tcPrChange w:id="109" w:author="Eithan SanchezFilipe" w:date="2024-02-06T15:39:00Z">
                    <w:tcPr>
                      <w:tcW w:w="0" w:type="auto"/>
                    </w:tcPr>
                  </w:tcPrChange>
                </w:tcPr>
                <w:p w14:paraId="60874D8A" w14:textId="2F3E9105" w:rsidR="00581578" w:rsidRDefault="00581578" w:rsidP="00000273">
                  <w:r>
                    <w:t xml:space="preserve">Quand je rentre dans la salle de bain de la chambre il y a une douche </w:t>
                  </w:r>
                  <w:del w:id="110" w:author="Eithan SanchezFilipe" w:date="2024-02-06T15:39:00Z">
                    <w:r w:rsidR="006F36CC">
                      <w:delText>équipé</w:delText>
                    </w:r>
                  </w:del>
                  <w:ins w:id="111" w:author="Eithan SanchezFilipe" w:date="2024-02-06T15:39:00Z">
                    <w:r>
                      <w:t>à l'italienne équipée</w:t>
                    </w:r>
                  </w:ins>
                  <w:r>
                    <w:t xml:space="preserve"> avec de l'eau froide et </w:t>
                  </w:r>
                  <w:del w:id="112" w:author="Eithan SanchezFilipe" w:date="2024-02-06T15:39:00Z">
                    <w:r w:rsidR="006F36CC">
                      <w:delText xml:space="preserve">de l'eau </w:delText>
                    </w:r>
                  </w:del>
                  <w:r>
                    <w:t>chaude</w:t>
                  </w:r>
                </w:p>
              </w:tc>
            </w:tr>
            <w:tr w:rsidR="00581578" w14:paraId="48D33925" w14:textId="77777777" w:rsidTr="00000273">
              <w:tblPrEx>
                <w:tblCellMar>
                  <w:top w:w="0" w:type="dxa"/>
                  <w:bottom w:w="0" w:type="dxa"/>
                </w:tblCellMar>
              </w:tblPrEx>
              <w:tc>
                <w:tcPr>
                  <w:tcW w:w="0" w:type="auto"/>
                  <w:tcPrChange w:id="113" w:author="Eithan SanchezFilipe" w:date="2024-02-06T15:39:00Z">
                    <w:tcPr>
                      <w:tcW w:w="0" w:type="auto"/>
                      <w:gridSpan w:val="2"/>
                    </w:tcPr>
                  </w:tcPrChange>
                </w:tcPr>
                <w:p w14:paraId="151398E0" w14:textId="77777777" w:rsidR="00581578" w:rsidRDefault="00581578" w:rsidP="00000273">
                  <w:r>
                    <w:t>Table</w:t>
                  </w:r>
                </w:p>
              </w:tc>
              <w:tc>
                <w:tcPr>
                  <w:tcW w:w="0" w:type="auto"/>
                  <w:tcPrChange w:id="114" w:author="Eithan SanchezFilipe" w:date="2024-02-06T15:39:00Z">
                    <w:tcPr>
                      <w:tcW w:w="0" w:type="auto"/>
                    </w:tcPr>
                  </w:tcPrChange>
                </w:tcPr>
                <w:p w14:paraId="2BDC9880" w14:textId="0E4E3B92" w:rsidR="00581578" w:rsidRDefault="00581578" w:rsidP="00000273">
                  <w:r>
                    <w:t xml:space="preserve">Dans la chambre Il y a une table accompagner </w:t>
                  </w:r>
                  <w:ins w:id="115" w:author="Eithan SanchezFilipe" w:date="2024-02-06T15:39:00Z">
                    <w:r>
                      <w:t xml:space="preserve">de chaise (une pour chaque occupant de la chambre), </w:t>
                    </w:r>
                  </w:ins>
                  <w:r>
                    <w:t>d'une théière, d'une cafetière, de tasse</w:t>
                  </w:r>
                  <w:ins w:id="116" w:author="Eithan SanchezFilipe" w:date="2024-02-06T15:39:00Z">
                    <w:r>
                      <w:t>(s)</w:t>
                    </w:r>
                  </w:ins>
                  <w:r>
                    <w:t xml:space="preserve"> pour </w:t>
                  </w:r>
                  <w:del w:id="117" w:author="Eithan SanchezFilipe" w:date="2024-02-06T15:39:00Z">
                    <w:r w:rsidR="006F36CC">
                      <w:delText>chaque utilisateur</w:delText>
                    </w:r>
                  </w:del>
                  <w:ins w:id="118" w:author="Eithan SanchezFilipe" w:date="2024-02-06T15:39:00Z">
                    <w:r>
                      <w:t>chacun des utilisateurs</w:t>
                    </w:r>
                  </w:ins>
                  <w:r>
                    <w:t xml:space="preserve"> de la chambre, de cuillères, de sucre, de sachet de thé de différents goût et différentes capsules à café</w:t>
                  </w:r>
                </w:p>
              </w:tc>
            </w:tr>
            <w:tr w:rsidR="00581578" w14:paraId="2BA861D6" w14:textId="77777777" w:rsidTr="00000273">
              <w:tblPrEx>
                <w:tblCellMar>
                  <w:top w:w="0" w:type="dxa"/>
                  <w:bottom w:w="0" w:type="dxa"/>
                </w:tblCellMar>
              </w:tblPrEx>
              <w:tc>
                <w:tcPr>
                  <w:tcW w:w="0" w:type="auto"/>
                  <w:tcPrChange w:id="119" w:author="Eithan SanchezFilipe" w:date="2024-02-06T15:39:00Z">
                    <w:tcPr>
                      <w:tcW w:w="0" w:type="auto"/>
                      <w:gridSpan w:val="2"/>
                    </w:tcPr>
                  </w:tcPrChange>
                </w:tcPr>
                <w:p w14:paraId="6A4427B1" w14:textId="77777777" w:rsidR="00581578" w:rsidRDefault="00581578" w:rsidP="00000273">
                  <w:r>
                    <w:t>Chargeur</w:t>
                  </w:r>
                </w:p>
              </w:tc>
              <w:tc>
                <w:tcPr>
                  <w:tcW w:w="0" w:type="auto"/>
                  <w:tcPrChange w:id="120" w:author="Eithan SanchezFilipe" w:date="2024-02-06T15:39:00Z">
                    <w:tcPr>
                      <w:tcW w:w="0" w:type="auto"/>
                    </w:tcPr>
                  </w:tcPrChange>
                </w:tcPr>
                <w:p w14:paraId="53B396AE" w14:textId="6A4FFFD7" w:rsidR="00581578" w:rsidRDefault="00581578" w:rsidP="00000273">
                  <w:r>
                    <w:t xml:space="preserve">Sur chaque lit (pour </w:t>
                  </w:r>
                  <w:del w:id="121" w:author="Eithan SanchezFilipe" w:date="2024-02-06T15:39:00Z">
                    <w:r w:rsidR="006F36CC">
                      <w:delText>une personne</w:delText>
                    </w:r>
                  </w:del>
                  <w:ins w:id="122" w:author="Eithan SanchezFilipe" w:date="2024-02-06T15:39:00Z">
                    <w:r>
                      <w:t>chaque utilisateur de la chambre</w:t>
                    </w:r>
                  </w:ins>
                  <w:r>
                    <w:t xml:space="preserve">) dans la chambre il y a une prise </w:t>
                  </w:r>
                  <w:ins w:id="123" w:author="Eithan SanchezFilipe" w:date="2024-02-06T15:39:00Z">
                    <w:r>
                      <w:t xml:space="preserve">UE </w:t>
                    </w:r>
                  </w:ins>
                  <w:r>
                    <w:t>à moins de 1 mètre</w:t>
                  </w:r>
                  <w:ins w:id="124" w:author="Eithan SanchezFilipe" w:date="2024-02-06T15:39:00Z">
                    <w:r>
                      <w:t xml:space="preserve"> pour permettre aux utilisateurs de charger leurs appareils électroniques</w:t>
                    </w:r>
                  </w:ins>
                </w:p>
              </w:tc>
            </w:tr>
            <w:tr w:rsidR="00581578" w14:paraId="0625F211" w14:textId="77777777" w:rsidTr="00000273">
              <w:tblPrEx>
                <w:tblCellMar>
                  <w:top w:w="0" w:type="dxa"/>
                  <w:bottom w:w="0" w:type="dxa"/>
                </w:tblCellMar>
              </w:tblPrEx>
              <w:tc>
                <w:tcPr>
                  <w:tcW w:w="0" w:type="auto"/>
                  <w:tcPrChange w:id="125" w:author="Eithan SanchezFilipe" w:date="2024-02-06T15:39:00Z">
                    <w:tcPr>
                      <w:tcW w:w="0" w:type="auto"/>
                      <w:gridSpan w:val="2"/>
                    </w:tcPr>
                  </w:tcPrChange>
                </w:tcPr>
                <w:p w14:paraId="75BE134C" w14:textId="77777777" w:rsidR="00581578" w:rsidRDefault="00581578" w:rsidP="00000273">
                  <w:r>
                    <w:t>Chauffage</w:t>
                  </w:r>
                </w:p>
              </w:tc>
              <w:tc>
                <w:tcPr>
                  <w:tcW w:w="0" w:type="auto"/>
                  <w:tcPrChange w:id="126" w:author="Eithan SanchezFilipe" w:date="2024-02-06T15:39:00Z">
                    <w:tcPr>
                      <w:tcW w:w="0" w:type="auto"/>
                    </w:tcPr>
                  </w:tcPrChange>
                </w:tcPr>
                <w:p w14:paraId="17F75288" w14:textId="79417EDE" w:rsidR="00581578" w:rsidRDefault="00581578" w:rsidP="00000273">
                  <w:r>
                    <w:t xml:space="preserve">En hiver, quand il fait froid Il y a </w:t>
                  </w:r>
                  <w:del w:id="127" w:author="Eithan SanchezFilipe" w:date="2024-02-06T15:39:00Z">
                    <w:r w:rsidR="006F36CC">
                      <w:delText>assez de chauffage</w:delText>
                    </w:r>
                  </w:del>
                  <w:ins w:id="128" w:author="Eithan SanchezFilipe" w:date="2024-02-06T15:39:00Z">
                    <w:r>
                      <w:t>des radiateur</w:t>
                    </w:r>
                  </w:ins>
                  <w:r>
                    <w:t xml:space="preserve"> que j'ai la </w:t>
                  </w:r>
                  <w:del w:id="129" w:author="Eithan SanchezFilipe" w:date="2024-02-06T15:39:00Z">
                    <w:r w:rsidR="006F36CC">
                      <w:delText>possibilités</w:delText>
                    </w:r>
                  </w:del>
                  <w:ins w:id="130" w:author="Eithan SanchezFilipe" w:date="2024-02-06T15:39:00Z">
                    <w:r>
                      <w:t>possibilité</w:t>
                    </w:r>
                  </w:ins>
                  <w:r>
                    <w:t xml:space="preserve"> de démarrer pour avoir chaud.</w:t>
                  </w:r>
                </w:p>
              </w:tc>
            </w:tr>
            <w:tr w:rsidR="00581578" w14:paraId="23A15A00" w14:textId="77777777" w:rsidTr="00000273">
              <w:tblPrEx>
                <w:tblCellMar>
                  <w:top w:w="0" w:type="dxa"/>
                  <w:bottom w:w="0" w:type="dxa"/>
                </w:tblCellMar>
              </w:tblPrEx>
              <w:tc>
                <w:tcPr>
                  <w:tcW w:w="0" w:type="auto"/>
                  <w:tcPrChange w:id="131" w:author="Eithan SanchezFilipe" w:date="2024-02-06T15:39:00Z">
                    <w:tcPr>
                      <w:tcW w:w="0" w:type="auto"/>
                      <w:gridSpan w:val="2"/>
                    </w:tcPr>
                  </w:tcPrChange>
                </w:tcPr>
                <w:p w14:paraId="78C434AA" w14:textId="77777777" w:rsidR="00581578" w:rsidRDefault="00581578" w:rsidP="00000273">
                  <w:r>
                    <w:t>TV</w:t>
                  </w:r>
                </w:p>
              </w:tc>
              <w:tc>
                <w:tcPr>
                  <w:tcW w:w="0" w:type="auto"/>
                  <w:tcPrChange w:id="132" w:author="Eithan SanchezFilipe" w:date="2024-02-06T15:39:00Z">
                    <w:tcPr>
                      <w:tcW w:w="0" w:type="auto"/>
                    </w:tcPr>
                  </w:tcPrChange>
                </w:tcPr>
                <w:p w14:paraId="1A254A55" w14:textId="60AD133E" w:rsidR="00581578" w:rsidRDefault="00581578" w:rsidP="00000273">
                  <w:r>
                    <w:t xml:space="preserve">Quand je suis dans n'importe </w:t>
                  </w:r>
                  <w:del w:id="133" w:author="Eithan SanchezFilipe" w:date="2024-02-06T15:39:00Z">
                    <w:r w:rsidR="006F36CC">
                      <w:delText>le quelle</w:delText>
                    </w:r>
                  </w:del>
                  <w:ins w:id="134" w:author="Eithan SanchezFilipe" w:date="2024-02-06T15:39:00Z">
                    <w:r>
                      <w:t>lequel</w:t>
                    </w:r>
                  </w:ins>
                  <w:r>
                    <w:t xml:space="preserve"> des lits  je vois au minimum une télévision (sachant qu'il y en a au maximum 2)</w:t>
                  </w:r>
                </w:p>
              </w:tc>
            </w:tr>
            <w:tr w:rsidR="00581578" w14:paraId="0613E411" w14:textId="77777777" w:rsidTr="00000273">
              <w:tblPrEx>
                <w:tblCellMar>
                  <w:top w:w="0" w:type="dxa"/>
                  <w:bottom w:w="0" w:type="dxa"/>
                </w:tblCellMar>
              </w:tblPrEx>
              <w:trPr>
                <w:ins w:id="135" w:author="Eithan SanchezFilipe" w:date="2024-02-06T15:39:00Z"/>
              </w:trPr>
              <w:tc>
                <w:tcPr>
                  <w:tcW w:w="0" w:type="auto"/>
                </w:tcPr>
                <w:p w14:paraId="0006718B" w14:textId="77777777" w:rsidR="00581578" w:rsidRDefault="00581578" w:rsidP="00000273">
                  <w:pPr>
                    <w:rPr>
                      <w:ins w:id="136" w:author="Eithan SanchezFilipe" w:date="2024-02-06T15:39:00Z"/>
                    </w:rPr>
                  </w:pPr>
                  <w:ins w:id="137" w:author="Eithan SanchezFilipe" w:date="2024-02-06T15:39:00Z">
                    <w:r>
                      <w:t>Salle de bain</w:t>
                    </w:r>
                  </w:ins>
                </w:p>
              </w:tc>
              <w:tc>
                <w:tcPr>
                  <w:tcW w:w="0" w:type="auto"/>
                </w:tcPr>
                <w:p w14:paraId="123E962C" w14:textId="77777777" w:rsidR="00581578" w:rsidRDefault="00581578" w:rsidP="00000273">
                  <w:pPr>
                    <w:rPr>
                      <w:ins w:id="138" w:author="Eithan SanchezFilipe" w:date="2024-02-06T15:39:00Z"/>
                    </w:rPr>
                  </w:pPr>
                  <w:ins w:id="139" w:author="Eithan SanchezFilipe" w:date="2024-02-06T15:39:00Z">
                    <w:r>
                      <w:t>Quand je rentre dans la salle de bain il y a un lavabo collé à un mur avec de l'eau chaude et froide avec un miroir fixé au mur.</w:t>
                    </w:r>
                  </w:ins>
                </w:p>
              </w:tc>
            </w:tr>
            <w:tr w:rsidR="00581578" w14:paraId="12AA7572" w14:textId="77777777" w:rsidTr="00000273">
              <w:tblPrEx>
                <w:tblCellMar>
                  <w:top w:w="0" w:type="dxa"/>
                  <w:bottom w:w="0" w:type="dxa"/>
                </w:tblCellMar>
              </w:tblPrEx>
              <w:trPr>
                <w:ins w:id="140" w:author="Eithan SanchezFilipe" w:date="2024-02-06T15:39:00Z"/>
              </w:trPr>
              <w:tc>
                <w:tcPr>
                  <w:tcW w:w="0" w:type="auto"/>
                </w:tcPr>
                <w:p w14:paraId="44210549" w14:textId="77777777" w:rsidR="00581578" w:rsidRDefault="00581578" w:rsidP="00000273">
                  <w:pPr>
                    <w:rPr>
                      <w:ins w:id="141" w:author="Eithan SanchezFilipe" w:date="2024-02-06T15:39:00Z"/>
                    </w:rPr>
                  </w:pPr>
                  <w:ins w:id="142" w:author="Eithan SanchezFilipe" w:date="2024-02-06T15:39:00Z">
                    <w:r>
                      <w:t>porte de la salle de bain</w:t>
                    </w:r>
                  </w:ins>
                </w:p>
              </w:tc>
              <w:tc>
                <w:tcPr>
                  <w:tcW w:w="0" w:type="auto"/>
                </w:tcPr>
                <w:p w14:paraId="41D49023" w14:textId="77777777" w:rsidR="00581578" w:rsidRDefault="00581578" w:rsidP="00000273">
                  <w:pPr>
                    <w:rPr>
                      <w:ins w:id="143" w:author="Eithan SanchezFilipe" w:date="2024-02-06T15:39:00Z"/>
                    </w:rPr>
                  </w:pPr>
                  <w:ins w:id="144" w:author="Eithan SanchezFilipe" w:date="2024-02-06T15:39:00Z">
                    <w:r>
                      <w:t>Quand je rentre dans la salle de bain je passe par une porte en bois qui a la possibilité de se fermer à clé.</w:t>
                    </w:r>
                  </w:ins>
                </w:p>
              </w:tc>
            </w:tr>
            <w:tr w:rsidR="00581578" w14:paraId="6180193F" w14:textId="77777777" w:rsidTr="00000273">
              <w:tblPrEx>
                <w:tblCellMar>
                  <w:top w:w="0" w:type="dxa"/>
                  <w:bottom w:w="0" w:type="dxa"/>
                </w:tblCellMar>
              </w:tblPrEx>
              <w:trPr>
                <w:ins w:id="145" w:author="Eithan SanchezFilipe" w:date="2024-02-06T15:39:00Z"/>
              </w:trPr>
              <w:tc>
                <w:tcPr>
                  <w:tcW w:w="0" w:type="auto"/>
                </w:tcPr>
                <w:p w14:paraId="30684B04" w14:textId="77777777" w:rsidR="00581578" w:rsidRDefault="00581578" w:rsidP="00000273">
                  <w:pPr>
                    <w:rPr>
                      <w:ins w:id="146" w:author="Eithan SanchezFilipe" w:date="2024-02-06T15:39:00Z"/>
                    </w:rPr>
                  </w:pPr>
                  <w:ins w:id="147" w:author="Eithan SanchezFilipe" w:date="2024-02-06T15:39:00Z">
                    <w:r>
                      <w:t>draps lits</w:t>
                    </w:r>
                  </w:ins>
                </w:p>
              </w:tc>
              <w:tc>
                <w:tcPr>
                  <w:tcW w:w="0" w:type="auto"/>
                </w:tcPr>
                <w:p w14:paraId="2C129F90" w14:textId="77777777" w:rsidR="00581578" w:rsidRDefault="00581578" w:rsidP="00000273">
                  <w:pPr>
                    <w:rPr>
                      <w:ins w:id="148" w:author="Eithan SanchezFilipe" w:date="2024-02-06T15:39:00Z"/>
                    </w:rPr>
                  </w:pPr>
                  <w:ins w:id="149" w:author="Eithan SanchezFilipe" w:date="2024-02-06T15:39:00Z">
                    <w:r>
                      <w:t>Quand je m'allonge dans le lit de la chambre, il y a les draps nécessaire au confort des utilisateurs.</w:t>
                    </w:r>
                  </w:ins>
                </w:p>
              </w:tc>
            </w:tr>
            <w:tr w:rsidR="00581578" w14:paraId="1F21B8AF" w14:textId="77777777" w:rsidTr="00000273">
              <w:tblPrEx>
                <w:tblCellMar>
                  <w:top w:w="0" w:type="dxa"/>
                  <w:bottom w:w="0" w:type="dxa"/>
                </w:tblCellMar>
              </w:tblPrEx>
              <w:trPr>
                <w:ins w:id="150" w:author="Eithan SanchezFilipe" w:date="2024-02-06T15:39:00Z"/>
              </w:trPr>
              <w:tc>
                <w:tcPr>
                  <w:tcW w:w="0" w:type="auto"/>
                </w:tcPr>
                <w:p w14:paraId="0A558019" w14:textId="77777777" w:rsidR="00581578" w:rsidRDefault="00581578" w:rsidP="00000273">
                  <w:pPr>
                    <w:rPr>
                      <w:ins w:id="151" w:author="Eithan SanchezFilipe" w:date="2024-02-06T15:39:00Z"/>
                    </w:rPr>
                  </w:pPr>
                  <w:ins w:id="152" w:author="Eithan SanchezFilipe" w:date="2024-02-06T15:39:00Z">
                    <w:r>
                      <w:t>Linge</w:t>
                    </w:r>
                  </w:ins>
                </w:p>
              </w:tc>
              <w:tc>
                <w:tcPr>
                  <w:tcW w:w="0" w:type="auto"/>
                </w:tcPr>
                <w:p w14:paraId="0D1FFC60" w14:textId="77777777" w:rsidR="00581578" w:rsidRDefault="00581578" w:rsidP="00000273">
                  <w:pPr>
                    <w:rPr>
                      <w:ins w:id="153" w:author="Eithan SanchezFilipe" w:date="2024-02-06T15:39:00Z"/>
                    </w:rPr>
                  </w:pPr>
                  <w:ins w:id="154" w:author="Eithan SanchezFilipe" w:date="2024-02-06T15:39:00Z">
                    <w:r>
                      <w:t>Quand je rentre dans la salle de bain, à côté de la douche il y a un support pour sécher les linges avec des linges propres pour chacun des utilisateurs de la chambre.</w:t>
                    </w:r>
                  </w:ins>
                </w:p>
              </w:tc>
            </w:tr>
            <w:tr w:rsidR="00581578" w14:paraId="17AF13DC" w14:textId="77777777" w:rsidTr="00000273">
              <w:tblPrEx>
                <w:tblCellMar>
                  <w:top w:w="0" w:type="dxa"/>
                  <w:bottom w:w="0" w:type="dxa"/>
                </w:tblCellMar>
              </w:tblPrEx>
              <w:trPr>
                <w:ins w:id="155" w:author="Eithan SanchezFilipe" w:date="2024-02-06T15:39:00Z"/>
              </w:trPr>
              <w:tc>
                <w:tcPr>
                  <w:tcW w:w="0" w:type="auto"/>
                </w:tcPr>
                <w:p w14:paraId="6BB6C1D3" w14:textId="77777777" w:rsidR="00581578" w:rsidRDefault="00581578" w:rsidP="00000273">
                  <w:pPr>
                    <w:rPr>
                      <w:ins w:id="156" w:author="Eithan SanchezFilipe" w:date="2024-02-06T15:39:00Z"/>
                    </w:rPr>
                  </w:pPr>
                  <w:ins w:id="157" w:author="Eithan SanchezFilipe" w:date="2024-02-06T15:39:00Z">
                    <w:r>
                      <w:t>Etage</w:t>
                    </w:r>
                  </w:ins>
                </w:p>
              </w:tc>
              <w:tc>
                <w:tcPr>
                  <w:tcW w:w="0" w:type="auto"/>
                </w:tcPr>
                <w:p w14:paraId="5D36BAF4" w14:textId="77777777" w:rsidR="00581578" w:rsidRDefault="00581578" w:rsidP="00000273">
                  <w:pPr>
                    <w:rPr>
                      <w:ins w:id="158" w:author="Eithan SanchezFilipe" w:date="2024-02-06T15:39:00Z"/>
                    </w:rPr>
                  </w:pPr>
                  <w:ins w:id="159" w:author="Eithan SanchezFilipe" w:date="2024-02-06T15:39:00Z">
                    <w:r>
                      <w:t>Les chambres sont au 2e, 3e, 4e étage</w:t>
                    </w:r>
                  </w:ins>
                </w:p>
              </w:tc>
            </w:tr>
          </w:tbl>
          <w:p w14:paraId="3299A402" w14:textId="77777777" w:rsidR="00581578" w:rsidRDefault="00581578" w:rsidP="00000273"/>
        </w:tc>
      </w:tr>
    </w:tbl>
    <w:p w14:paraId="643B0144" w14:textId="77777777" w:rsidR="00581578" w:rsidRDefault="00581578" w:rsidP="00581578"/>
    <w:p w14:paraId="46AC673E" w14:textId="77777777" w:rsidR="00581578" w:rsidRDefault="00581578" w:rsidP="00581578">
      <w:pPr>
        <w:pStyle w:val="Titre3"/>
      </w:pPr>
      <w:r>
        <w:t>Salle de sport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Change w:id="160" w:author="Eithan SanchezFilipe" w:date="2024-02-06T15:3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PrChange>
      </w:tblPr>
      <w:tblGrid>
        <w:gridCol w:w="9060"/>
        <w:tblGridChange w:id="161">
          <w:tblGrid>
            <w:gridCol w:w="9060"/>
          </w:tblGrid>
        </w:tblGridChange>
      </w:tblGrid>
      <w:tr w:rsidR="00581578" w14:paraId="5A3ED072" w14:textId="77777777" w:rsidTr="00000273">
        <w:tblPrEx>
          <w:tblCellMar>
            <w:top w:w="0" w:type="dxa"/>
            <w:bottom w:w="0" w:type="dxa"/>
          </w:tblCellMar>
        </w:tblPrEx>
        <w:tc>
          <w:tcPr>
            <w:tcW w:w="0" w:type="auto"/>
            <w:tcPrChange w:id="162" w:author="Eithan SanchezFilipe" w:date="2024-02-06T15:39:00Z">
              <w:tcPr>
                <w:tcW w:w="0" w:type="auto"/>
              </w:tcPr>
            </w:tcPrChange>
          </w:tcPr>
          <w:p w14:paraId="5F0191AF" w14:textId="77777777" w:rsidR="00581578" w:rsidRDefault="00581578" w:rsidP="00000273">
            <w:r>
              <w:t>En tant que sportif Je veux pouvoir m'entraîner avec dans le calme Pour pouvoir me concentrer dans mes séances</w:t>
            </w:r>
          </w:p>
        </w:tc>
      </w:tr>
      <w:tr w:rsidR="00581578" w14:paraId="04017C85" w14:textId="77777777" w:rsidTr="00000273">
        <w:tblPrEx>
          <w:tblCellMar>
            <w:top w:w="0" w:type="dxa"/>
            <w:bottom w:w="0" w:type="dxa"/>
          </w:tblCellMar>
        </w:tblPrEx>
        <w:tc>
          <w:tcPr>
            <w:tcW w:w="0" w:type="auto"/>
            <w:tcPrChange w:id="163" w:author="Eithan SanchezFilipe" w:date="2024-02-06T15:39:00Z">
              <w:tcPr>
                <w:tcW w:w="0" w:type="auto"/>
              </w:tcPr>
            </w:tcPrChange>
          </w:tcPr>
          <w:p w14:paraId="36CF9881" w14:textId="77777777" w:rsidR="00581578" w:rsidRDefault="00581578" w:rsidP="00000273">
            <w:pPr>
              <w:jc w:val="center"/>
            </w:pPr>
            <w:r>
              <w:t xml:space="preserve">Tests d'acceptance: </w:t>
            </w:r>
          </w:p>
          <w:tbl>
            <w:tblPr>
              <w:tblW w:w="100" w:type="auto"/>
              <w:tblCellMar>
                <w:left w:w="10" w:type="dxa"/>
                <w:right w:w="10" w:type="dxa"/>
              </w:tblCellMar>
              <w:tblLook w:val="0000" w:firstRow="0" w:lastRow="0" w:firstColumn="0" w:lastColumn="0" w:noHBand="0" w:noVBand="0"/>
              <w:tblPrChange w:id="164" w:author="Eithan SanchezFilipe" w:date="2024-02-06T15:39:00Z">
                <w:tblPr>
                  <w:tblW w:w="100" w:type="auto"/>
                  <w:tblCellMar>
                    <w:left w:w="10" w:type="dxa"/>
                    <w:right w:w="10" w:type="dxa"/>
                  </w:tblCellMar>
                  <w:tblLook w:val="04A0" w:firstRow="1" w:lastRow="0" w:firstColumn="1" w:lastColumn="0" w:noHBand="0" w:noVBand="1"/>
                </w:tblPr>
              </w:tblPrChange>
            </w:tblPr>
            <w:tblGrid>
              <w:gridCol w:w="1348"/>
              <w:gridCol w:w="7692"/>
              <w:tblGridChange w:id="165">
                <w:tblGrid>
                  <w:gridCol w:w="1348"/>
                  <w:gridCol w:w="91"/>
                  <w:gridCol w:w="7601"/>
                </w:tblGrid>
              </w:tblGridChange>
            </w:tblGrid>
            <w:tr w:rsidR="00581578" w14:paraId="49AE1434" w14:textId="77777777" w:rsidTr="00000273">
              <w:tblPrEx>
                <w:tblCellMar>
                  <w:top w:w="0" w:type="dxa"/>
                  <w:bottom w:w="0" w:type="dxa"/>
                </w:tblCellMar>
              </w:tblPrEx>
              <w:tc>
                <w:tcPr>
                  <w:tcW w:w="0" w:type="auto"/>
                  <w:tcPrChange w:id="166" w:author="Eithan SanchezFilipe" w:date="2024-02-06T15:39:00Z">
                    <w:tcPr>
                      <w:tcW w:w="0" w:type="auto"/>
                      <w:gridSpan w:val="2"/>
                    </w:tcPr>
                  </w:tcPrChange>
                </w:tcPr>
                <w:p w14:paraId="551A66B4" w14:textId="77777777" w:rsidR="00581578" w:rsidRDefault="00581578" w:rsidP="00000273">
                  <w:r>
                    <w:t>Interrupteur</w:t>
                  </w:r>
                </w:p>
              </w:tc>
              <w:tc>
                <w:tcPr>
                  <w:tcW w:w="0" w:type="auto"/>
                  <w:tcPrChange w:id="167" w:author="Eithan SanchezFilipe" w:date="2024-02-06T15:39:00Z">
                    <w:tcPr>
                      <w:tcW w:w="0" w:type="auto"/>
                    </w:tcPr>
                  </w:tcPrChange>
                </w:tcPr>
                <w:p w14:paraId="70E2D90F" w14:textId="77777777" w:rsidR="00581578" w:rsidRDefault="00581578" w:rsidP="00000273">
                  <w:r>
                    <w:t>Quand je rentre dans la salle</w:t>
                  </w:r>
                  <w:ins w:id="168" w:author="Eithan SanchezFilipe" w:date="2024-02-06T15:39:00Z">
                    <w:r>
                      <w:t>, A droite de la porte</w:t>
                    </w:r>
                  </w:ins>
                  <w:r>
                    <w:t xml:space="preserve"> Il y a un interrupteur</w:t>
                  </w:r>
                </w:p>
              </w:tc>
            </w:tr>
            <w:tr w:rsidR="00581578" w14:paraId="7AD7A388" w14:textId="77777777" w:rsidTr="00000273">
              <w:tblPrEx>
                <w:tblCellMar>
                  <w:top w:w="0" w:type="dxa"/>
                  <w:bottom w:w="0" w:type="dxa"/>
                </w:tblCellMar>
              </w:tblPrEx>
              <w:tc>
                <w:tcPr>
                  <w:tcW w:w="0" w:type="auto"/>
                  <w:tcPrChange w:id="169" w:author="Eithan SanchezFilipe" w:date="2024-02-06T15:39:00Z">
                    <w:tcPr>
                      <w:tcW w:w="0" w:type="auto"/>
                      <w:gridSpan w:val="2"/>
                    </w:tcPr>
                  </w:tcPrChange>
                </w:tcPr>
                <w:p w14:paraId="3649DD31" w14:textId="6AC81075" w:rsidR="00581578" w:rsidRDefault="006F36CC" w:rsidP="00000273">
                  <w:del w:id="170" w:author="Eithan SanchezFilipe" w:date="2024-02-06T15:39:00Z">
                    <w:r>
                      <w:delText>Eau</w:delText>
                    </w:r>
                  </w:del>
                  <w:ins w:id="171" w:author="Eithan SanchezFilipe" w:date="2024-02-06T15:39:00Z">
                    <w:r w:rsidR="00581578">
                      <w:t>Réservoir d'eau</w:t>
                    </w:r>
                  </w:ins>
                </w:p>
              </w:tc>
              <w:tc>
                <w:tcPr>
                  <w:tcW w:w="0" w:type="auto"/>
                  <w:tcPrChange w:id="172" w:author="Eithan SanchezFilipe" w:date="2024-02-06T15:39:00Z">
                    <w:tcPr>
                      <w:tcW w:w="0" w:type="auto"/>
                    </w:tcPr>
                  </w:tcPrChange>
                </w:tcPr>
                <w:p w14:paraId="4AB77385" w14:textId="77777777" w:rsidR="00581578" w:rsidRDefault="00581578" w:rsidP="00000273">
                  <w:r>
                    <w:t xml:space="preserve">Quand je veux boire </w:t>
                  </w:r>
                  <w:ins w:id="173" w:author="Eithan SanchezFilipe" w:date="2024-02-06T15:39:00Z">
                    <w:r>
                      <w:t xml:space="preserve">Dans le coin à droite de la porte </w:t>
                    </w:r>
                  </w:ins>
                  <w:r>
                    <w:t>Il y a un réservoir et des gobelets à disposition</w:t>
                  </w:r>
                </w:p>
              </w:tc>
            </w:tr>
            <w:tr w:rsidR="00581578" w14:paraId="034D3E47" w14:textId="77777777" w:rsidTr="00000273">
              <w:tblPrEx>
                <w:tblCellMar>
                  <w:top w:w="0" w:type="dxa"/>
                  <w:bottom w:w="0" w:type="dxa"/>
                </w:tblCellMar>
              </w:tblPrEx>
              <w:tc>
                <w:tcPr>
                  <w:tcW w:w="0" w:type="auto"/>
                  <w:tcPrChange w:id="174" w:author="Eithan SanchezFilipe" w:date="2024-02-06T15:39:00Z">
                    <w:tcPr>
                      <w:tcW w:w="0" w:type="auto"/>
                      <w:gridSpan w:val="2"/>
                    </w:tcPr>
                  </w:tcPrChange>
                </w:tcPr>
                <w:p w14:paraId="3DA9A007" w14:textId="77777777" w:rsidR="00581578" w:rsidRDefault="00581578" w:rsidP="00000273">
                  <w:r>
                    <w:t>Serviettes</w:t>
                  </w:r>
                </w:p>
              </w:tc>
              <w:tc>
                <w:tcPr>
                  <w:tcW w:w="0" w:type="auto"/>
                  <w:tcPrChange w:id="175" w:author="Eithan SanchezFilipe" w:date="2024-02-06T15:39:00Z">
                    <w:tcPr>
                      <w:tcW w:w="0" w:type="auto"/>
                    </w:tcPr>
                  </w:tcPrChange>
                </w:tcPr>
                <w:p w14:paraId="2F6CFDB1" w14:textId="77777777" w:rsidR="00581578" w:rsidRDefault="00581578" w:rsidP="00000273">
                  <w:r>
                    <w:t>Quand je veux m'essuyer le visage</w:t>
                  </w:r>
                  <w:ins w:id="176" w:author="Eithan SanchezFilipe" w:date="2024-02-06T15:39:00Z">
                    <w:r>
                      <w:t>, A gauche du réservoir d'eau,</w:t>
                    </w:r>
                  </w:ins>
                  <w:r>
                    <w:t xml:space="preserve"> Il y a des serviettes à disposition</w:t>
                  </w:r>
                </w:p>
              </w:tc>
            </w:tr>
            <w:tr w:rsidR="00581578" w14:paraId="624672E7" w14:textId="77777777" w:rsidTr="00000273">
              <w:tblPrEx>
                <w:tblCellMar>
                  <w:top w:w="0" w:type="dxa"/>
                  <w:bottom w:w="0" w:type="dxa"/>
                </w:tblCellMar>
              </w:tblPrEx>
              <w:tc>
                <w:tcPr>
                  <w:tcW w:w="0" w:type="auto"/>
                  <w:tcPrChange w:id="177" w:author="Eithan SanchezFilipe" w:date="2024-02-06T15:39:00Z">
                    <w:tcPr>
                      <w:tcW w:w="0" w:type="auto"/>
                      <w:gridSpan w:val="2"/>
                    </w:tcPr>
                  </w:tcPrChange>
                </w:tcPr>
                <w:p w14:paraId="455AEE81" w14:textId="77777777" w:rsidR="00581578" w:rsidRDefault="00581578" w:rsidP="00000273">
                  <w:r>
                    <w:t>Bac à serviettes</w:t>
                  </w:r>
                </w:p>
              </w:tc>
              <w:tc>
                <w:tcPr>
                  <w:tcW w:w="0" w:type="auto"/>
                  <w:tcPrChange w:id="178" w:author="Eithan SanchezFilipe" w:date="2024-02-06T15:39:00Z">
                    <w:tcPr>
                      <w:tcW w:w="0" w:type="auto"/>
                    </w:tcPr>
                  </w:tcPrChange>
                </w:tcPr>
                <w:p w14:paraId="4C7C93FF" w14:textId="77777777" w:rsidR="00581578" w:rsidRDefault="00581578" w:rsidP="00000273">
                  <w:r>
                    <w:t>Quand j'ai fini ma séance</w:t>
                  </w:r>
                  <w:ins w:id="179" w:author="Eithan SanchezFilipe" w:date="2024-02-06T15:39:00Z">
                    <w:r>
                      <w:t>, A côté des serviettes,</w:t>
                    </w:r>
                  </w:ins>
                  <w:r>
                    <w:t xml:space="preserve"> Il y a un bac pour jeter ma serviette</w:t>
                  </w:r>
                </w:p>
              </w:tc>
            </w:tr>
            <w:tr w:rsidR="00581578" w14:paraId="3743C49D" w14:textId="77777777" w:rsidTr="00000273">
              <w:tblPrEx>
                <w:tblCellMar>
                  <w:top w:w="0" w:type="dxa"/>
                  <w:bottom w:w="0" w:type="dxa"/>
                </w:tblCellMar>
              </w:tblPrEx>
              <w:tc>
                <w:tcPr>
                  <w:tcW w:w="0" w:type="auto"/>
                  <w:tcPrChange w:id="180" w:author="Eithan SanchezFilipe" w:date="2024-02-06T15:39:00Z">
                    <w:tcPr>
                      <w:tcW w:w="0" w:type="auto"/>
                      <w:gridSpan w:val="2"/>
                    </w:tcPr>
                  </w:tcPrChange>
                </w:tcPr>
                <w:p w14:paraId="43B2FCE2" w14:textId="77777777" w:rsidR="00581578" w:rsidRDefault="00581578" w:rsidP="00000273">
                  <w:r>
                    <w:t>Vestiaire</w:t>
                  </w:r>
                </w:p>
              </w:tc>
              <w:tc>
                <w:tcPr>
                  <w:tcW w:w="0" w:type="auto"/>
                  <w:tcPrChange w:id="181" w:author="Eithan SanchezFilipe" w:date="2024-02-06T15:39:00Z">
                    <w:tcPr>
                      <w:tcW w:w="0" w:type="auto"/>
                    </w:tcPr>
                  </w:tcPrChange>
                </w:tcPr>
                <w:p w14:paraId="449C3255" w14:textId="182C37AA" w:rsidR="00581578" w:rsidRDefault="00581578" w:rsidP="00000273">
                  <w:r>
                    <w:t>Quand je rentre dans la salle</w:t>
                  </w:r>
                  <w:del w:id="182" w:author="Eithan SanchezFilipe" w:date="2024-02-06T15:39:00Z">
                    <w:r w:rsidR="006F36CC">
                      <w:delText xml:space="preserve"> </w:delText>
                    </w:r>
                  </w:del>
                  <w:ins w:id="183" w:author="Eithan SanchezFilipe" w:date="2024-02-06T15:39:00Z">
                    <w:r>
                      <w:t>, Au coin en face à gauche,</w:t>
                    </w:r>
                  </w:ins>
                  <w:r>
                    <w:t xml:space="preserve"> Il y a un vestiaire pour se changer</w:t>
                  </w:r>
                </w:p>
              </w:tc>
            </w:tr>
            <w:tr w:rsidR="00581578" w14:paraId="7C3809BC" w14:textId="77777777" w:rsidTr="00000273">
              <w:tblPrEx>
                <w:tblCellMar>
                  <w:top w:w="0" w:type="dxa"/>
                  <w:bottom w:w="0" w:type="dxa"/>
                </w:tblCellMar>
              </w:tblPrEx>
              <w:tc>
                <w:tcPr>
                  <w:tcW w:w="0" w:type="auto"/>
                  <w:tcPrChange w:id="184" w:author="Eithan SanchezFilipe" w:date="2024-02-06T15:39:00Z">
                    <w:tcPr>
                      <w:tcW w:w="0" w:type="auto"/>
                      <w:gridSpan w:val="2"/>
                    </w:tcPr>
                  </w:tcPrChange>
                </w:tcPr>
                <w:p w14:paraId="3DDA9DCB" w14:textId="77777777" w:rsidR="00581578" w:rsidRDefault="00581578" w:rsidP="00000273">
                  <w:r>
                    <w:t>Casiers</w:t>
                  </w:r>
                </w:p>
              </w:tc>
              <w:tc>
                <w:tcPr>
                  <w:tcW w:w="0" w:type="auto"/>
                  <w:tcPrChange w:id="185" w:author="Eithan SanchezFilipe" w:date="2024-02-06T15:39:00Z">
                    <w:tcPr>
                      <w:tcW w:w="0" w:type="auto"/>
                    </w:tcPr>
                  </w:tcPrChange>
                </w:tcPr>
                <w:p w14:paraId="06E437A9" w14:textId="77777777" w:rsidR="00581578" w:rsidRDefault="00581578" w:rsidP="00000273">
                  <w:r>
                    <w:t>Quand je rentre dans le vestiaire Il y a des casiers pour que l'on ne me vole pas mes affaires</w:t>
                  </w:r>
                </w:p>
              </w:tc>
            </w:tr>
            <w:tr w:rsidR="00581578" w14:paraId="5DD8421E" w14:textId="77777777" w:rsidTr="00000273">
              <w:tblPrEx>
                <w:tblCellMar>
                  <w:top w:w="0" w:type="dxa"/>
                  <w:bottom w:w="0" w:type="dxa"/>
                </w:tblCellMar>
              </w:tblPrEx>
              <w:tc>
                <w:tcPr>
                  <w:tcW w:w="0" w:type="auto"/>
                  <w:tcPrChange w:id="186" w:author="Eithan SanchezFilipe" w:date="2024-02-06T15:39:00Z">
                    <w:tcPr>
                      <w:tcW w:w="0" w:type="auto"/>
                      <w:gridSpan w:val="2"/>
                    </w:tcPr>
                  </w:tcPrChange>
                </w:tcPr>
                <w:p w14:paraId="0CDA6C1C" w14:textId="77777777" w:rsidR="00581578" w:rsidRDefault="00581578" w:rsidP="00000273">
                  <w:r>
                    <w:t>Poubelle</w:t>
                  </w:r>
                </w:p>
              </w:tc>
              <w:tc>
                <w:tcPr>
                  <w:tcW w:w="0" w:type="auto"/>
                  <w:tcPrChange w:id="187" w:author="Eithan SanchezFilipe" w:date="2024-02-06T15:39:00Z">
                    <w:tcPr>
                      <w:tcW w:w="0" w:type="auto"/>
                    </w:tcPr>
                  </w:tcPrChange>
                </w:tcPr>
                <w:p w14:paraId="3272168F" w14:textId="77777777" w:rsidR="00581578" w:rsidRDefault="00581578" w:rsidP="00000273">
                  <w:r>
                    <w:t>Quand je sors du vestiaire Il y a une poubelle pour jeter mes déchets</w:t>
                  </w:r>
                </w:p>
              </w:tc>
            </w:tr>
            <w:tr w:rsidR="00581578" w14:paraId="7DCF0E9B" w14:textId="77777777" w:rsidTr="00000273">
              <w:tblPrEx>
                <w:tblCellMar>
                  <w:top w:w="0" w:type="dxa"/>
                  <w:bottom w:w="0" w:type="dxa"/>
                </w:tblCellMar>
              </w:tblPrEx>
              <w:tc>
                <w:tcPr>
                  <w:tcW w:w="0" w:type="auto"/>
                  <w:tcPrChange w:id="188" w:author="Eithan SanchezFilipe" w:date="2024-02-06T15:39:00Z">
                    <w:tcPr>
                      <w:tcW w:w="0" w:type="auto"/>
                      <w:gridSpan w:val="2"/>
                    </w:tcPr>
                  </w:tcPrChange>
                </w:tcPr>
                <w:p w14:paraId="4C6D4E64" w14:textId="77777777" w:rsidR="00581578" w:rsidRDefault="00581578" w:rsidP="00000273">
                  <w:r>
                    <w:t>Prise</w:t>
                  </w:r>
                </w:p>
              </w:tc>
              <w:tc>
                <w:tcPr>
                  <w:tcW w:w="0" w:type="auto"/>
                  <w:tcPrChange w:id="189" w:author="Eithan SanchezFilipe" w:date="2024-02-06T15:39:00Z">
                    <w:tcPr>
                      <w:tcW w:w="0" w:type="auto"/>
                    </w:tcPr>
                  </w:tcPrChange>
                </w:tcPr>
                <w:p w14:paraId="186535D6" w14:textId="77777777" w:rsidR="00581578" w:rsidRDefault="00581578" w:rsidP="00000273">
                  <w:r>
                    <w:t>Quand je rentre dans la salle et dans le vestiaire</w:t>
                  </w:r>
                  <w:ins w:id="190" w:author="Eithan SanchezFilipe" w:date="2024-02-06T15:39:00Z">
                    <w:r>
                      <w:t>, En bas du mur à côté du réservoir d'eau,</w:t>
                    </w:r>
                  </w:ins>
                  <w:r>
                    <w:t xml:space="preserve"> Il y a des prises murales pour charger mon téléphone</w:t>
                  </w:r>
                </w:p>
              </w:tc>
            </w:tr>
            <w:tr w:rsidR="00581578" w14:paraId="39A4F125" w14:textId="77777777" w:rsidTr="00000273">
              <w:tblPrEx>
                <w:tblCellMar>
                  <w:top w:w="0" w:type="dxa"/>
                  <w:bottom w:w="0" w:type="dxa"/>
                </w:tblCellMar>
              </w:tblPrEx>
              <w:trPr>
                <w:ins w:id="191" w:author="Eithan SanchezFilipe" w:date="2024-02-06T15:39:00Z"/>
              </w:trPr>
              <w:tc>
                <w:tcPr>
                  <w:tcW w:w="0" w:type="auto"/>
                </w:tcPr>
                <w:p w14:paraId="0B705589" w14:textId="77777777" w:rsidR="00581578" w:rsidRDefault="00581578" w:rsidP="00000273">
                  <w:pPr>
                    <w:rPr>
                      <w:ins w:id="192" w:author="Eithan SanchezFilipe" w:date="2024-02-06T15:39:00Z"/>
                    </w:rPr>
                  </w:pPr>
                  <w:ins w:id="193" w:author="Eithan SanchezFilipe" w:date="2024-02-06T15:39:00Z">
                    <w:r>
                      <w:t>Etage</w:t>
                    </w:r>
                  </w:ins>
                </w:p>
              </w:tc>
              <w:tc>
                <w:tcPr>
                  <w:tcW w:w="0" w:type="auto"/>
                </w:tcPr>
                <w:p w14:paraId="6F8E1ABE" w14:textId="77777777" w:rsidR="00581578" w:rsidRDefault="00581578" w:rsidP="00000273">
                  <w:pPr>
                    <w:rPr>
                      <w:ins w:id="194" w:author="Eithan SanchezFilipe" w:date="2024-02-06T15:39:00Z"/>
                    </w:rPr>
                  </w:pPr>
                  <w:ins w:id="195" w:author="Eithan SanchezFilipe" w:date="2024-02-06T15:39:00Z">
                    <w:r>
                      <w:t>La salle de sport se trouve au 1er étage de l'hôtel</w:t>
                    </w:r>
                  </w:ins>
                </w:p>
              </w:tc>
            </w:tr>
          </w:tbl>
          <w:p w14:paraId="07C3F7AE" w14:textId="77777777" w:rsidR="00581578" w:rsidRDefault="00581578" w:rsidP="00000273"/>
        </w:tc>
      </w:tr>
    </w:tbl>
    <w:p w14:paraId="4812B788" w14:textId="77777777" w:rsidR="00581578" w:rsidRDefault="00581578" w:rsidP="00581578"/>
    <w:p w14:paraId="1117C59C" w14:textId="77777777" w:rsidR="00581578" w:rsidRDefault="00581578" w:rsidP="00581578">
      <w:pPr>
        <w:pStyle w:val="Titre3"/>
      </w:pPr>
      <w:r>
        <w:t>SPA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Change w:id="196" w:author="Eithan SanchezFilipe" w:date="2024-02-06T15:3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PrChange>
      </w:tblPr>
      <w:tblGrid>
        <w:gridCol w:w="9060"/>
        <w:tblGridChange w:id="197">
          <w:tblGrid>
            <w:gridCol w:w="9060"/>
          </w:tblGrid>
        </w:tblGridChange>
      </w:tblGrid>
      <w:tr w:rsidR="00581578" w14:paraId="4562F2ED" w14:textId="77777777" w:rsidTr="00000273">
        <w:tblPrEx>
          <w:tblCellMar>
            <w:top w:w="0" w:type="dxa"/>
            <w:bottom w:w="0" w:type="dxa"/>
          </w:tblCellMar>
        </w:tblPrEx>
        <w:tc>
          <w:tcPr>
            <w:tcW w:w="0" w:type="auto"/>
            <w:tcPrChange w:id="198" w:author="Eithan SanchezFilipe" w:date="2024-02-06T15:39:00Z">
              <w:tcPr>
                <w:tcW w:w="0" w:type="auto"/>
              </w:tcPr>
            </w:tcPrChange>
          </w:tcPr>
          <w:p w14:paraId="5804A60C" w14:textId="77777777" w:rsidR="00581578" w:rsidRDefault="00581578" w:rsidP="00000273">
            <w:r>
              <w:t>En tant que visiteur je veux pouvoir accéder à des bains à remous, un hammam et autres dans l'hôtel pour profiter de mon séjour dans cet hôtel.</w:t>
            </w:r>
          </w:p>
        </w:tc>
      </w:tr>
      <w:tr w:rsidR="00581578" w14:paraId="3CB99712" w14:textId="77777777" w:rsidTr="00000273">
        <w:tblPrEx>
          <w:tblCellMar>
            <w:top w:w="0" w:type="dxa"/>
            <w:bottom w:w="0" w:type="dxa"/>
          </w:tblCellMar>
        </w:tblPrEx>
        <w:tc>
          <w:tcPr>
            <w:tcW w:w="0" w:type="auto"/>
            <w:tcPrChange w:id="199" w:author="Eithan SanchezFilipe" w:date="2024-02-06T15:39:00Z">
              <w:tcPr>
                <w:tcW w:w="0" w:type="auto"/>
              </w:tcPr>
            </w:tcPrChange>
          </w:tcPr>
          <w:p w14:paraId="000E3C67" w14:textId="77777777" w:rsidR="00581578" w:rsidRDefault="00581578" w:rsidP="00000273">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167"/>
              <w:gridCol w:w="7873"/>
              <w:tblGridChange w:id="200">
                <w:tblGrid>
                  <w:gridCol w:w="1100"/>
                  <w:gridCol w:w="67"/>
                  <w:gridCol w:w="7873"/>
                </w:tblGrid>
              </w:tblGridChange>
            </w:tblGrid>
            <w:tr w:rsidR="006F36CC" w14:paraId="3B9E09A6" w14:textId="77777777" w:rsidTr="0084726C">
              <w:trPr>
                <w:del w:id="201" w:author="Eithan SanchezFilipe" w:date="2024-02-06T15:39:00Z"/>
              </w:trPr>
              <w:tc>
                <w:tcPr>
                  <w:tcW w:w="0" w:type="auto"/>
                </w:tcPr>
                <w:p w14:paraId="7360429B" w14:textId="77777777" w:rsidR="006F36CC" w:rsidRDefault="006F36CC" w:rsidP="0084726C">
                  <w:pPr>
                    <w:rPr>
                      <w:del w:id="202" w:author="Eithan SanchezFilipe" w:date="2024-02-06T15:39:00Z"/>
                    </w:rPr>
                  </w:pPr>
                  <w:del w:id="203" w:author="Eithan SanchezFilipe" w:date="2024-02-06T15:39:00Z">
                    <w:r>
                      <w:delText>Piscine</w:delText>
                    </w:r>
                  </w:del>
                </w:p>
              </w:tc>
              <w:tc>
                <w:tcPr>
                  <w:tcW w:w="0" w:type="auto"/>
                </w:tcPr>
                <w:p w14:paraId="4EE829F2" w14:textId="77777777" w:rsidR="006F36CC" w:rsidRDefault="006F36CC" w:rsidP="0084726C">
                  <w:pPr>
                    <w:rPr>
                      <w:del w:id="204" w:author="Eithan SanchezFilipe" w:date="2024-02-06T15:39:00Z"/>
                    </w:rPr>
                  </w:pPr>
                  <w:del w:id="205" w:author="Eithan SanchezFilipe" w:date="2024-02-06T15:39:00Z">
                    <w:r>
                      <w:delText>Si je veux aller faire du sport en nageant il y a une piscine calme avec des lignées pour nager. Il y a une lignée par vitesse et il y a 3 vitesse indiqués: Lente, Moyen, Rapide pour séparer les nageurs en niveau.</w:delText>
                    </w:r>
                  </w:del>
                </w:p>
              </w:tc>
            </w:tr>
            <w:tr w:rsidR="00581578" w14:paraId="0D8FF1B4" w14:textId="77777777" w:rsidTr="00000273">
              <w:tblPrEx>
                <w:tblW w:w="100" w:type="auto"/>
                <w:tblCellMar>
                  <w:left w:w="10" w:type="dxa"/>
                  <w:right w:w="10" w:type="dxa"/>
                </w:tblCellMar>
                <w:tblLook w:val="0000" w:firstRow="0" w:lastRow="0" w:firstColumn="0" w:lastColumn="0" w:noHBand="0" w:noVBand="0"/>
                <w:tblPrExChange w:id="206" w:author="Eithan SanchezFilipe" w:date="2024-02-06T15:39:00Z">
                  <w:tblPrEx>
                    <w:tblW w:w="100" w:type="auto"/>
                    <w:tblCellMar>
                      <w:left w:w="10" w:type="dxa"/>
                      <w:right w:w="10" w:type="dxa"/>
                    </w:tblCellMar>
                  </w:tblPrEx>
                </w:tblPrExChange>
              </w:tblPrEx>
              <w:tc>
                <w:tcPr>
                  <w:tcW w:w="0" w:type="auto"/>
                  <w:tcPrChange w:id="207" w:author="Eithan SanchezFilipe" w:date="2024-02-06T15:39:00Z">
                    <w:tcPr>
                      <w:tcW w:w="0" w:type="auto"/>
                    </w:tcPr>
                  </w:tcPrChange>
                </w:tcPr>
                <w:p w14:paraId="3D2FE7C7" w14:textId="38E4EBE3" w:rsidR="00581578" w:rsidRDefault="00581578" w:rsidP="00000273">
                  <w:r>
                    <w:t xml:space="preserve">Bains à </w:t>
                  </w:r>
                  <w:del w:id="208" w:author="Eithan SanchezFilipe" w:date="2024-02-06T15:39:00Z">
                    <w:r w:rsidR="00AC0C98">
                      <w:delText>remous</w:delText>
                    </w:r>
                  </w:del>
                  <w:ins w:id="209" w:author="Eithan SanchezFilipe" w:date="2024-02-06T15:39:00Z">
                    <w:r>
                      <w:t>remou</w:t>
                    </w:r>
                  </w:ins>
                </w:p>
              </w:tc>
              <w:tc>
                <w:tcPr>
                  <w:tcW w:w="0" w:type="auto"/>
                  <w:tcPrChange w:id="210" w:author="Eithan SanchezFilipe" w:date="2024-02-06T15:39:00Z">
                    <w:tcPr>
                      <w:tcW w:w="0" w:type="auto"/>
                      <w:gridSpan w:val="2"/>
                    </w:tcPr>
                  </w:tcPrChange>
                </w:tcPr>
                <w:p w14:paraId="71DB8526" w14:textId="77777777" w:rsidR="00581578" w:rsidRDefault="00581578" w:rsidP="00000273">
                  <w:r>
                    <w:t>Quand je veux me détendre il y a des bains chaud avec 10 sièges qui propulse des bulles pour faire des massages au utilisateurs.</w:t>
                  </w:r>
                </w:p>
              </w:tc>
            </w:tr>
            <w:tr w:rsidR="00581578" w14:paraId="35207BCD" w14:textId="77777777" w:rsidTr="00000273">
              <w:tblPrEx>
                <w:tblW w:w="100" w:type="auto"/>
                <w:tblCellMar>
                  <w:left w:w="10" w:type="dxa"/>
                  <w:right w:w="10" w:type="dxa"/>
                </w:tblCellMar>
                <w:tblLook w:val="0000" w:firstRow="0" w:lastRow="0" w:firstColumn="0" w:lastColumn="0" w:noHBand="0" w:noVBand="0"/>
                <w:tblPrExChange w:id="211" w:author="Eithan SanchezFilipe" w:date="2024-02-06T15:39:00Z">
                  <w:tblPrEx>
                    <w:tblW w:w="100" w:type="auto"/>
                    <w:tblCellMar>
                      <w:left w:w="10" w:type="dxa"/>
                      <w:right w:w="10" w:type="dxa"/>
                    </w:tblCellMar>
                  </w:tblPrEx>
                </w:tblPrExChange>
              </w:tblPrEx>
              <w:tc>
                <w:tcPr>
                  <w:tcW w:w="0" w:type="auto"/>
                  <w:tcPrChange w:id="212" w:author="Eithan SanchezFilipe" w:date="2024-02-06T15:39:00Z">
                    <w:tcPr>
                      <w:tcW w:w="0" w:type="auto"/>
                    </w:tcPr>
                  </w:tcPrChange>
                </w:tcPr>
                <w:p w14:paraId="66383345" w14:textId="77777777" w:rsidR="00581578" w:rsidRDefault="00581578" w:rsidP="00000273">
                  <w:r>
                    <w:t>vestiaires</w:t>
                  </w:r>
                </w:p>
              </w:tc>
              <w:tc>
                <w:tcPr>
                  <w:tcW w:w="0" w:type="auto"/>
                  <w:tcPrChange w:id="213" w:author="Eithan SanchezFilipe" w:date="2024-02-06T15:39:00Z">
                    <w:tcPr>
                      <w:tcW w:w="0" w:type="auto"/>
                      <w:gridSpan w:val="2"/>
                    </w:tcPr>
                  </w:tcPrChange>
                </w:tcPr>
                <w:p w14:paraId="1513D6B4" w14:textId="77777777" w:rsidR="00581578" w:rsidRDefault="00581578" w:rsidP="00000273">
                  <w:r>
                    <w:t>Pour les utilisateurs, avant d'entrer dans le SPA  il y a un passage dans des vestiaires avec des casier sécurisé par une clé et des douches pour que les utilisateurs puissent se changer garder leurs affaires en sécurité et se doucher.</w:t>
                  </w:r>
                </w:p>
              </w:tc>
            </w:tr>
            <w:tr w:rsidR="00581578" w14:paraId="19A58FC4" w14:textId="77777777" w:rsidTr="00000273">
              <w:tblPrEx>
                <w:tblW w:w="100" w:type="auto"/>
                <w:tblCellMar>
                  <w:left w:w="10" w:type="dxa"/>
                  <w:right w:w="10" w:type="dxa"/>
                </w:tblCellMar>
                <w:tblLook w:val="0000" w:firstRow="0" w:lastRow="0" w:firstColumn="0" w:lastColumn="0" w:noHBand="0" w:noVBand="0"/>
                <w:tblPrExChange w:id="214" w:author="Eithan SanchezFilipe" w:date="2024-02-06T15:39:00Z">
                  <w:tblPrEx>
                    <w:tblW w:w="100" w:type="auto"/>
                    <w:tblCellMar>
                      <w:left w:w="10" w:type="dxa"/>
                      <w:right w:w="10" w:type="dxa"/>
                    </w:tblCellMar>
                  </w:tblPrEx>
                </w:tblPrExChange>
              </w:tblPrEx>
              <w:tc>
                <w:tcPr>
                  <w:tcW w:w="0" w:type="auto"/>
                  <w:tcPrChange w:id="215" w:author="Eithan SanchezFilipe" w:date="2024-02-06T15:39:00Z">
                    <w:tcPr>
                      <w:tcW w:w="0" w:type="auto"/>
                    </w:tcPr>
                  </w:tcPrChange>
                </w:tcPr>
                <w:p w14:paraId="3A3A3B18" w14:textId="77777777" w:rsidR="00581578" w:rsidRDefault="00581578" w:rsidP="00000273">
                  <w:r>
                    <w:t>Sécurité</w:t>
                  </w:r>
                </w:p>
              </w:tc>
              <w:tc>
                <w:tcPr>
                  <w:tcW w:w="0" w:type="auto"/>
                  <w:tcPrChange w:id="216" w:author="Eithan SanchezFilipe" w:date="2024-02-06T15:39:00Z">
                    <w:tcPr>
                      <w:tcW w:w="0" w:type="auto"/>
                      <w:gridSpan w:val="2"/>
                    </w:tcPr>
                  </w:tcPrChange>
                </w:tcPr>
                <w:p w14:paraId="66F9D677" w14:textId="413A415A" w:rsidR="00581578" w:rsidRDefault="00581578" w:rsidP="00000273">
                  <w:r>
                    <w:t xml:space="preserve">Sur le côté de </w:t>
                  </w:r>
                  <w:del w:id="217" w:author="Eithan SanchezFilipe" w:date="2024-02-06T15:39:00Z">
                    <w:r w:rsidR="006F36CC">
                      <w:delText>la piscine</w:delText>
                    </w:r>
                  </w:del>
                  <w:ins w:id="218" w:author="Eithan SanchezFilipe" w:date="2024-02-06T15:39:00Z">
                    <w:r>
                      <w:t>chaque bassin du spa</w:t>
                    </w:r>
                  </w:ins>
                  <w:r>
                    <w:t xml:space="preserve"> en cas d'accidents  il y a des bouées de sauvetage</w:t>
                  </w:r>
                </w:p>
              </w:tc>
            </w:tr>
            <w:tr w:rsidR="00581578" w14:paraId="48797AD5" w14:textId="77777777" w:rsidTr="00000273">
              <w:tblPrEx>
                <w:tblW w:w="100" w:type="auto"/>
                <w:tblCellMar>
                  <w:left w:w="10" w:type="dxa"/>
                  <w:right w:w="10" w:type="dxa"/>
                </w:tblCellMar>
                <w:tblLook w:val="0000" w:firstRow="0" w:lastRow="0" w:firstColumn="0" w:lastColumn="0" w:noHBand="0" w:noVBand="0"/>
                <w:tblPrExChange w:id="219" w:author="Eithan SanchezFilipe" w:date="2024-02-06T15:39:00Z">
                  <w:tblPrEx>
                    <w:tblW w:w="100" w:type="auto"/>
                    <w:tblCellMar>
                      <w:left w:w="10" w:type="dxa"/>
                      <w:right w:w="10" w:type="dxa"/>
                    </w:tblCellMar>
                  </w:tblPrEx>
                </w:tblPrExChange>
              </w:tblPrEx>
              <w:tc>
                <w:tcPr>
                  <w:tcW w:w="0" w:type="auto"/>
                  <w:tcPrChange w:id="220" w:author="Eithan SanchezFilipe" w:date="2024-02-06T15:39:00Z">
                    <w:tcPr>
                      <w:tcW w:w="0" w:type="auto"/>
                    </w:tcPr>
                  </w:tcPrChange>
                </w:tcPr>
                <w:p w14:paraId="7F890154" w14:textId="77777777" w:rsidR="00581578" w:rsidRDefault="00581578" w:rsidP="00000273">
                  <w:r>
                    <w:t>Bar (dans l'eau)</w:t>
                  </w:r>
                </w:p>
              </w:tc>
              <w:tc>
                <w:tcPr>
                  <w:tcW w:w="0" w:type="auto"/>
                  <w:tcPrChange w:id="221" w:author="Eithan SanchezFilipe" w:date="2024-02-06T15:39:00Z">
                    <w:tcPr>
                      <w:tcW w:w="0" w:type="auto"/>
                      <w:gridSpan w:val="2"/>
                    </w:tcPr>
                  </w:tcPrChange>
                </w:tcPr>
                <w:p w14:paraId="4604FD62" w14:textId="72E9E405" w:rsidR="00581578" w:rsidRDefault="00581578" w:rsidP="00000273">
                  <w:r>
                    <w:t xml:space="preserve">Dans la piscine  Il y a un bar </w:t>
                  </w:r>
                  <w:del w:id="222" w:author="Eithan SanchezFilipe" w:date="2024-02-06T15:39:00Z">
                    <w:r w:rsidR="006F36CC">
                      <w:delText>avec</w:delText>
                    </w:r>
                  </w:del>
                  <w:ins w:id="223" w:author="Eithan SanchezFilipe" w:date="2024-02-06T15:39:00Z">
                    <w:r>
                      <w:t>à</w:t>
                    </w:r>
                  </w:ins>
                  <w:r>
                    <w:t xml:space="preserve"> des cocktails</w:t>
                  </w:r>
                </w:p>
              </w:tc>
            </w:tr>
            <w:tr w:rsidR="00581578" w14:paraId="327AD698" w14:textId="77777777" w:rsidTr="00000273">
              <w:tblPrEx>
                <w:tblW w:w="100" w:type="auto"/>
                <w:tblCellMar>
                  <w:left w:w="10" w:type="dxa"/>
                  <w:right w:w="10" w:type="dxa"/>
                </w:tblCellMar>
                <w:tblLook w:val="0000" w:firstRow="0" w:lastRow="0" w:firstColumn="0" w:lastColumn="0" w:noHBand="0" w:noVBand="0"/>
                <w:tblPrExChange w:id="224" w:author="Eithan SanchezFilipe" w:date="2024-02-06T15:39:00Z">
                  <w:tblPrEx>
                    <w:tblW w:w="100" w:type="auto"/>
                    <w:tblCellMar>
                      <w:left w:w="10" w:type="dxa"/>
                      <w:right w:w="10" w:type="dxa"/>
                    </w:tblCellMar>
                  </w:tblPrEx>
                </w:tblPrExChange>
              </w:tblPrEx>
              <w:tc>
                <w:tcPr>
                  <w:tcW w:w="0" w:type="auto"/>
                  <w:tcPrChange w:id="225" w:author="Eithan SanchezFilipe" w:date="2024-02-06T15:39:00Z">
                    <w:tcPr>
                      <w:tcW w:w="0" w:type="auto"/>
                    </w:tcPr>
                  </w:tcPrChange>
                </w:tcPr>
                <w:p w14:paraId="776A1C3C" w14:textId="77777777" w:rsidR="00581578" w:rsidRDefault="00581578" w:rsidP="00000273">
                  <w:r>
                    <w:t>Lumières</w:t>
                  </w:r>
                </w:p>
              </w:tc>
              <w:tc>
                <w:tcPr>
                  <w:tcW w:w="0" w:type="auto"/>
                  <w:tcPrChange w:id="226" w:author="Eithan SanchezFilipe" w:date="2024-02-06T15:39:00Z">
                    <w:tcPr>
                      <w:tcW w:w="0" w:type="auto"/>
                      <w:gridSpan w:val="2"/>
                    </w:tcPr>
                  </w:tcPrChange>
                </w:tcPr>
                <w:p w14:paraId="3CCA285A" w14:textId="77777777" w:rsidR="00581578" w:rsidRDefault="00581578" w:rsidP="00000273">
                  <w:r>
                    <w:t>Dans les piscines au fond il y a des lumières de plusieurs couleurs pour donner une ambiance spécifique au SPA</w:t>
                  </w:r>
                </w:p>
              </w:tc>
            </w:tr>
            <w:tr w:rsidR="00581578" w14:paraId="49C066C8" w14:textId="77777777" w:rsidTr="00000273">
              <w:tblPrEx>
                <w:tblW w:w="100" w:type="auto"/>
                <w:tblCellMar>
                  <w:left w:w="10" w:type="dxa"/>
                  <w:right w:w="10" w:type="dxa"/>
                </w:tblCellMar>
                <w:tblLook w:val="0000" w:firstRow="0" w:lastRow="0" w:firstColumn="0" w:lastColumn="0" w:noHBand="0" w:noVBand="0"/>
                <w:tblPrExChange w:id="227" w:author="Eithan SanchezFilipe" w:date="2024-02-06T15:39:00Z">
                  <w:tblPrEx>
                    <w:tblW w:w="100" w:type="auto"/>
                    <w:tblCellMar>
                      <w:left w:w="10" w:type="dxa"/>
                      <w:right w:w="10" w:type="dxa"/>
                    </w:tblCellMar>
                  </w:tblPrEx>
                </w:tblPrExChange>
              </w:tblPrEx>
              <w:tc>
                <w:tcPr>
                  <w:tcW w:w="0" w:type="auto"/>
                  <w:tcPrChange w:id="228" w:author="Eithan SanchezFilipe" w:date="2024-02-06T15:39:00Z">
                    <w:tcPr>
                      <w:tcW w:w="0" w:type="auto"/>
                    </w:tcPr>
                  </w:tcPrChange>
                </w:tcPr>
                <w:p w14:paraId="2D874D27" w14:textId="77777777" w:rsidR="00581578" w:rsidRDefault="00581578" w:rsidP="00000273">
                  <w:r>
                    <w:t>toilettes</w:t>
                  </w:r>
                </w:p>
              </w:tc>
              <w:tc>
                <w:tcPr>
                  <w:tcW w:w="0" w:type="auto"/>
                  <w:tcPrChange w:id="229" w:author="Eithan SanchezFilipe" w:date="2024-02-06T15:39:00Z">
                    <w:tcPr>
                      <w:tcW w:w="0" w:type="auto"/>
                      <w:gridSpan w:val="2"/>
                    </w:tcPr>
                  </w:tcPrChange>
                </w:tcPr>
                <w:p w14:paraId="3AA79308" w14:textId="77777777" w:rsidR="00581578" w:rsidRDefault="00581578" w:rsidP="00000273">
                  <w:r>
                    <w:t>Sur les côtés du SPA  il y a des toilettes pour hommes et pour femmes séparés équipé de 3 lavabos et 3 toilettes chacun</w:t>
                  </w:r>
                </w:p>
              </w:tc>
            </w:tr>
            <w:tr w:rsidR="00581578" w14:paraId="41378341" w14:textId="77777777" w:rsidTr="00000273">
              <w:tblPrEx>
                <w:tblLook w:val="0000" w:firstRow="0" w:lastRow="0" w:firstColumn="0" w:lastColumn="0" w:noHBand="0" w:noVBand="0"/>
              </w:tblPrEx>
              <w:trPr>
                <w:ins w:id="230" w:author="Eithan SanchezFilipe" w:date="2024-02-06T15:39:00Z"/>
              </w:trPr>
              <w:tc>
                <w:tcPr>
                  <w:tcW w:w="0" w:type="auto"/>
                </w:tcPr>
                <w:p w14:paraId="7533EE6E" w14:textId="77777777" w:rsidR="00581578" w:rsidRDefault="00581578" w:rsidP="00000273">
                  <w:pPr>
                    <w:rPr>
                      <w:ins w:id="231" w:author="Eithan SanchezFilipe" w:date="2024-02-06T15:39:00Z"/>
                    </w:rPr>
                  </w:pPr>
                  <w:ins w:id="232" w:author="Eithan SanchezFilipe" w:date="2024-02-06T15:39:00Z">
                    <w:r>
                      <w:t>SPA étage</w:t>
                    </w:r>
                  </w:ins>
                </w:p>
              </w:tc>
              <w:tc>
                <w:tcPr>
                  <w:tcW w:w="0" w:type="auto"/>
                </w:tcPr>
                <w:p w14:paraId="644EE1C1" w14:textId="77777777" w:rsidR="00581578" w:rsidRDefault="00581578" w:rsidP="00000273">
                  <w:pPr>
                    <w:rPr>
                      <w:ins w:id="233" w:author="Eithan SanchezFilipe" w:date="2024-02-06T15:39:00Z"/>
                    </w:rPr>
                  </w:pPr>
                  <w:ins w:id="234" w:author="Eithan SanchezFilipe" w:date="2024-02-06T15:39:00Z">
                    <w:r>
                      <w:t>Quand je veux aller au SPA, je dois me rendre au 1er étage de l'hôtel qui contient celui-ci, la salle de sport, les vestiaires et la salle de jeu.</w:t>
                    </w:r>
                  </w:ins>
                </w:p>
              </w:tc>
            </w:tr>
            <w:tr w:rsidR="00581578" w14:paraId="66DEAB2D" w14:textId="77777777" w:rsidTr="00000273">
              <w:tblPrEx>
                <w:tblLook w:val="0000" w:firstRow="0" w:lastRow="0" w:firstColumn="0" w:lastColumn="0" w:noHBand="0" w:noVBand="0"/>
              </w:tblPrEx>
              <w:trPr>
                <w:ins w:id="235" w:author="Eithan SanchezFilipe" w:date="2024-02-06T15:39:00Z"/>
              </w:trPr>
              <w:tc>
                <w:tcPr>
                  <w:tcW w:w="0" w:type="auto"/>
                </w:tcPr>
                <w:p w14:paraId="09B31BCC" w14:textId="77777777" w:rsidR="00581578" w:rsidRDefault="00581578" w:rsidP="00000273">
                  <w:pPr>
                    <w:rPr>
                      <w:ins w:id="236" w:author="Eithan SanchezFilipe" w:date="2024-02-06T15:39:00Z"/>
                    </w:rPr>
                  </w:pPr>
                  <w:ins w:id="237" w:author="Eithan SanchezFilipe" w:date="2024-02-06T15:39:00Z">
                    <w:r>
                      <w:t>Piscine</w:t>
                    </w:r>
                  </w:ins>
                </w:p>
              </w:tc>
              <w:tc>
                <w:tcPr>
                  <w:tcW w:w="0" w:type="auto"/>
                </w:tcPr>
                <w:p w14:paraId="373E2A04" w14:textId="77777777" w:rsidR="00581578" w:rsidRDefault="00581578" w:rsidP="00000273">
                  <w:pPr>
                    <w:rPr>
                      <w:ins w:id="238" w:author="Eithan SanchezFilipe" w:date="2024-02-06T15:39:00Z"/>
                    </w:rPr>
                  </w:pPr>
                  <w:ins w:id="239" w:author="Eithan SanchezFilipe" w:date="2024-02-06T15:39:00Z">
                    <w:r>
                      <w:t>Au milieu du spa il y a un grand bassin contenant les bains à remous.</w:t>
                    </w:r>
                  </w:ins>
                </w:p>
              </w:tc>
            </w:tr>
            <w:tr w:rsidR="00581578" w14:paraId="09BC12B2" w14:textId="77777777" w:rsidTr="00000273">
              <w:tblPrEx>
                <w:tblW w:w="100" w:type="auto"/>
                <w:tblCellMar>
                  <w:left w:w="10" w:type="dxa"/>
                  <w:right w:w="10" w:type="dxa"/>
                </w:tblCellMar>
                <w:tblLook w:val="0000" w:firstRow="0" w:lastRow="0" w:firstColumn="0" w:lastColumn="0" w:noHBand="0" w:noVBand="0"/>
                <w:tblPrExChange w:id="240" w:author="Eithan SanchezFilipe" w:date="2024-02-06T15:39:00Z">
                  <w:tblPrEx>
                    <w:tblW w:w="100" w:type="auto"/>
                    <w:tblCellMar>
                      <w:left w:w="10" w:type="dxa"/>
                      <w:right w:w="10" w:type="dxa"/>
                    </w:tblCellMar>
                  </w:tblPrEx>
                </w:tblPrExChange>
              </w:tblPrEx>
              <w:tc>
                <w:tcPr>
                  <w:tcW w:w="0" w:type="auto"/>
                  <w:tcPrChange w:id="241" w:author="Eithan SanchezFilipe" w:date="2024-02-06T15:39:00Z">
                    <w:tcPr>
                      <w:tcW w:w="0" w:type="auto"/>
                    </w:tcPr>
                  </w:tcPrChange>
                </w:tcPr>
                <w:p w14:paraId="0759C161" w14:textId="11DD9B37" w:rsidR="00581578" w:rsidRDefault="006F36CC" w:rsidP="00000273">
                  <w:del w:id="242" w:author="Eithan SanchezFilipe" w:date="2024-02-06T15:39:00Z">
                    <w:r>
                      <w:delText>ticket d'entrée</w:delText>
                    </w:r>
                  </w:del>
                  <w:ins w:id="243" w:author="Eithan SanchezFilipe" w:date="2024-02-06T15:39:00Z">
                    <w:r w:rsidR="00581578">
                      <w:t>Hammam</w:t>
                    </w:r>
                  </w:ins>
                </w:p>
              </w:tc>
              <w:tc>
                <w:tcPr>
                  <w:tcW w:w="0" w:type="auto"/>
                  <w:tcPrChange w:id="244" w:author="Eithan SanchezFilipe" w:date="2024-02-06T15:39:00Z">
                    <w:tcPr>
                      <w:tcW w:w="0" w:type="auto"/>
                      <w:gridSpan w:val="2"/>
                    </w:tcPr>
                  </w:tcPrChange>
                </w:tcPr>
                <w:p w14:paraId="195C6C86" w14:textId="7D984925" w:rsidR="00581578" w:rsidRDefault="006F36CC" w:rsidP="00000273">
                  <w:del w:id="245" w:author="Eithan SanchezFilipe" w:date="2024-02-06T15:39:00Z">
                    <w:r>
                      <w:delText>à l'</w:delText>
                    </w:r>
                    <w:r w:rsidR="00AC0C98">
                      <w:delText>entrée</w:delText>
                    </w:r>
                    <w:r>
                      <w:delText xml:space="preserve"> du SPA Il y a des tourniquets pour valider notre entrer et notre sortie</w:delText>
                    </w:r>
                  </w:del>
                  <w:ins w:id="246" w:author="Eithan SanchezFilipe" w:date="2024-02-06T15:39:00Z">
                    <w:r w:rsidR="00581578">
                      <w:t>Sur le côté de la salle principale du SPA, il y a une porte menant dans un hammam. La salle est en forme de cercle contre les murer le sol qui est surélevé pour pouvoir s'assoir et une fontaine au centre.</w:t>
                    </w:r>
                  </w:ins>
                </w:p>
              </w:tc>
            </w:tr>
          </w:tbl>
          <w:p w14:paraId="0F25EB1E" w14:textId="77777777" w:rsidR="00581578" w:rsidRDefault="00581578" w:rsidP="00000273"/>
        </w:tc>
      </w:tr>
    </w:tbl>
    <w:p w14:paraId="36E557B8" w14:textId="77777777" w:rsidR="00581578" w:rsidRDefault="00581578" w:rsidP="00581578"/>
    <w:p w14:paraId="176300F1" w14:textId="77777777" w:rsidR="00581578" w:rsidRDefault="00581578" w:rsidP="00581578">
      <w:pPr>
        <w:pStyle w:val="Titre3"/>
      </w:pPr>
      <w:r>
        <w:t>Restaurant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Change w:id="247" w:author="Eithan SanchezFilipe" w:date="2024-02-06T15:3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PrChange>
      </w:tblPr>
      <w:tblGrid>
        <w:gridCol w:w="9060"/>
        <w:tblGridChange w:id="248">
          <w:tblGrid>
            <w:gridCol w:w="9060"/>
          </w:tblGrid>
        </w:tblGridChange>
      </w:tblGrid>
      <w:tr w:rsidR="00581578" w14:paraId="31118E1E" w14:textId="77777777" w:rsidTr="00000273">
        <w:tblPrEx>
          <w:tblCellMar>
            <w:top w:w="0" w:type="dxa"/>
            <w:bottom w:w="0" w:type="dxa"/>
          </w:tblCellMar>
        </w:tblPrEx>
        <w:tc>
          <w:tcPr>
            <w:tcW w:w="0" w:type="auto"/>
            <w:tcPrChange w:id="249" w:author="Eithan SanchezFilipe" w:date="2024-02-06T15:39:00Z">
              <w:tcPr>
                <w:tcW w:w="0" w:type="auto"/>
              </w:tcPr>
            </w:tcPrChange>
          </w:tcPr>
          <w:p w14:paraId="4C27E1E3" w14:textId="77777777" w:rsidR="00581578" w:rsidRDefault="00581578" w:rsidP="00000273">
            <w:r>
              <w:t>en tant que consommateur je veux pouvoir manger sans aucun soucis pour me nourrir et passer un bon moment avec ma famille</w:t>
            </w:r>
          </w:p>
        </w:tc>
      </w:tr>
      <w:tr w:rsidR="00581578" w14:paraId="53756CAB" w14:textId="77777777" w:rsidTr="00000273">
        <w:tblPrEx>
          <w:tblCellMar>
            <w:top w:w="0" w:type="dxa"/>
            <w:bottom w:w="0" w:type="dxa"/>
          </w:tblCellMar>
        </w:tblPrEx>
        <w:tc>
          <w:tcPr>
            <w:tcW w:w="0" w:type="auto"/>
            <w:tcPrChange w:id="250" w:author="Eithan SanchezFilipe" w:date="2024-02-06T15:39:00Z">
              <w:tcPr>
                <w:tcW w:w="0" w:type="auto"/>
              </w:tcPr>
            </w:tcPrChange>
          </w:tcPr>
          <w:p w14:paraId="0985E7C6" w14:textId="77777777" w:rsidR="00581578" w:rsidRDefault="00581578" w:rsidP="00000273">
            <w:pPr>
              <w:jc w:val="center"/>
            </w:pPr>
            <w:r>
              <w:t xml:space="preserve">Tests d'acceptance: </w:t>
            </w:r>
          </w:p>
          <w:tbl>
            <w:tblPr>
              <w:tblW w:w="100" w:type="auto"/>
              <w:tblCellMar>
                <w:left w:w="10" w:type="dxa"/>
                <w:right w:w="10" w:type="dxa"/>
              </w:tblCellMar>
              <w:tblLook w:val="0000" w:firstRow="0" w:lastRow="0" w:firstColumn="0" w:lastColumn="0" w:noHBand="0" w:noVBand="0"/>
              <w:tblPrChange w:id="251" w:author="Eithan SanchezFilipe" w:date="2024-02-06T15:39:00Z">
                <w:tblPr>
                  <w:tblW w:w="100" w:type="auto"/>
                  <w:tblCellMar>
                    <w:left w:w="10" w:type="dxa"/>
                    <w:right w:w="10" w:type="dxa"/>
                  </w:tblCellMar>
                  <w:tblLook w:val="04A0" w:firstRow="1" w:lastRow="0" w:firstColumn="1" w:lastColumn="0" w:noHBand="0" w:noVBand="1"/>
                </w:tblPr>
              </w:tblPrChange>
            </w:tblPr>
            <w:tblGrid>
              <w:gridCol w:w="1395"/>
              <w:gridCol w:w="7645"/>
              <w:tblGridChange w:id="252">
                <w:tblGrid>
                  <w:gridCol w:w="1168"/>
                  <w:gridCol w:w="227"/>
                  <w:gridCol w:w="7645"/>
                </w:tblGrid>
              </w:tblGridChange>
            </w:tblGrid>
            <w:tr w:rsidR="00581578" w14:paraId="175C6A70" w14:textId="77777777" w:rsidTr="00000273">
              <w:tblPrEx>
                <w:tblCellMar>
                  <w:top w:w="0" w:type="dxa"/>
                  <w:bottom w:w="0" w:type="dxa"/>
                </w:tblCellMar>
              </w:tblPrEx>
              <w:tc>
                <w:tcPr>
                  <w:tcW w:w="0" w:type="auto"/>
                  <w:tcPrChange w:id="253" w:author="Eithan SanchezFilipe" w:date="2024-02-06T15:39:00Z">
                    <w:tcPr>
                      <w:tcW w:w="0" w:type="auto"/>
                    </w:tcPr>
                  </w:tcPrChange>
                </w:tcPr>
                <w:p w14:paraId="7119465B" w14:textId="77777777" w:rsidR="00581578" w:rsidRDefault="00581578" w:rsidP="00000273">
                  <w:r>
                    <w:t>entrée</w:t>
                  </w:r>
                </w:p>
              </w:tc>
              <w:tc>
                <w:tcPr>
                  <w:tcW w:w="0" w:type="auto"/>
                  <w:tcPrChange w:id="254" w:author="Eithan SanchezFilipe" w:date="2024-02-06T15:39:00Z">
                    <w:tcPr>
                      <w:tcW w:w="0" w:type="auto"/>
                      <w:gridSpan w:val="2"/>
                    </w:tcPr>
                  </w:tcPrChange>
                </w:tcPr>
                <w:p w14:paraId="71AD106F" w14:textId="77777777" w:rsidR="00581578" w:rsidRDefault="00581578" w:rsidP="00000273">
                  <w:r>
                    <w:t>quand je rentre par la porte du restaurant il y a une petite réception avec une personne qui puisse m'amener auprès de ma table</w:t>
                  </w:r>
                </w:p>
              </w:tc>
            </w:tr>
            <w:tr w:rsidR="00581578" w14:paraId="47CE843B" w14:textId="77777777" w:rsidTr="00000273">
              <w:tblPrEx>
                <w:tblCellMar>
                  <w:top w:w="0" w:type="dxa"/>
                  <w:bottom w:w="0" w:type="dxa"/>
                </w:tblCellMar>
              </w:tblPrEx>
              <w:tc>
                <w:tcPr>
                  <w:tcW w:w="0" w:type="auto"/>
                  <w:tcPrChange w:id="255" w:author="Eithan SanchezFilipe" w:date="2024-02-06T15:39:00Z">
                    <w:tcPr>
                      <w:tcW w:w="0" w:type="auto"/>
                    </w:tcPr>
                  </w:tcPrChange>
                </w:tcPr>
                <w:p w14:paraId="4F6C04C2" w14:textId="77777777" w:rsidR="00581578" w:rsidRDefault="00581578" w:rsidP="00000273">
                  <w:r>
                    <w:t>table</w:t>
                  </w:r>
                </w:p>
              </w:tc>
              <w:tc>
                <w:tcPr>
                  <w:tcW w:w="0" w:type="auto"/>
                  <w:tcPrChange w:id="256" w:author="Eithan SanchezFilipe" w:date="2024-02-06T15:39:00Z">
                    <w:tcPr>
                      <w:tcW w:w="0" w:type="auto"/>
                      <w:gridSpan w:val="2"/>
                    </w:tcPr>
                  </w:tcPrChange>
                </w:tcPr>
                <w:p w14:paraId="7DFF578C" w14:textId="563B0B2C" w:rsidR="00581578" w:rsidRDefault="00581578" w:rsidP="00000273">
                  <w:r>
                    <w:t xml:space="preserve">dans le restaurant il y a plusieurs </w:t>
                  </w:r>
                  <w:del w:id="257" w:author="Eithan SanchezFilipe" w:date="2024-02-06T15:39:00Z">
                    <w:r w:rsidR="006F36CC">
                      <w:delText>table</w:delText>
                    </w:r>
                  </w:del>
                  <w:ins w:id="258" w:author="Eithan SanchezFilipe" w:date="2024-02-06T15:39:00Z">
                    <w:r>
                      <w:t>tables rondes</w:t>
                    </w:r>
                  </w:ins>
                  <w:r>
                    <w:t xml:space="preserve"> de différentes tailles</w:t>
                  </w:r>
                  <w:ins w:id="259" w:author="Eithan SanchezFilipe" w:date="2024-02-06T15:39:00Z">
                    <w:r>
                      <w:t xml:space="preserve"> dispersée tout autour de la salle</w:t>
                    </w:r>
                  </w:ins>
                </w:p>
              </w:tc>
            </w:tr>
            <w:tr w:rsidR="00581578" w14:paraId="6EF6838B" w14:textId="77777777" w:rsidTr="00000273">
              <w:tblPrEx>
                <w:tblCellMar>
                  <w:top w:w="0" w:type="dxa"/>
                  <w:bottom w:w="0" w:type="dxa"/>
                </w:tblCellMar>
              </w:tblPrEx>
              <w:tc>
                <w:tcPr>
                  <w:tcW w:w="0" w:type="auto"/>
                  <w:tcPrChange w:id="260" w:author="Eithan SanchezFilipe" w:date="2024-02-06T15:39:00Z">
                    <w:tcPr>
                      <w:tcW w:w="0" w:type="auto"/>
                    </w:tcPr>
                  </w:tcPrChange>
                </w:tcPr>
                <w:p w14:paraId="58B39456" w14:textId="77777777" w:rsidR="00581578" w:rsidRDefault="00581578" w:rsidP="00000273">
                  <w:r>
                    <w:t>chaises</w:t>
                  </w:r>
                </w:p>
              </w:tc>
              <w:tc>
                <w:tcPr>
                  <w:tcW w:w="0" w:type="auto"/>
                  <w:tcPrChange w:id="261" w:author="Eithan SanchezFilipe" w:date="2024-02-06T15:39:00Z">
                    <w:tcPr>
                      <w:tcW w:w="0" w:type="auto"/>
                      <w:gridSpan w:val="2"/>
                    </w:tcPr>
                  </w:tcPrChange>
                </w:tcPr>
                <w:p w14:paraId="7C4E9D53" w14:textId="77777777" w:rsidR="00581578" w:rsidRDefault="00581578" w:rsidP="00000273">
                  <w:r>
                    <w:t>auprès de chaque table  il y a un certain nombre de chaises</w:t>
                  </w:r>
                </w:p>
              </w:tc>
            </w:tr>
            <w:tr w:rsidR="00581578" w14:paraId="08A197B9" w14:textId="77777777" w:rsidTr="00000273">
              <w:tblPrEx>
                <w:tblCellMar>
                  <w:top w:w="0" w:type="dxa"/>
                  <w:bottom w:w="0" w:type="dxa"/>
                </w:tblCellMar>
              </w:tblPrEx>
              <w:tc>
                <w:tcPr>
                  <w:tcW w:w="0" w:type="auto"/>
                  <w:tcPrChange w:id="262" w:author="Eithan SanchezFilipe" w:date="2024-02-06T15:39:00Z">
                    <w:tcPr>
                      <w:tcW w:w="0" w:type="auto"/>
                    </w:tcPr>
                  </w:tcPrChange>
                </w:tcPr>
                <w:p w14:paraId="02215839" w14:textId="77777777" w:rsidR="00581578" w:rsidRDefault="00581578" w:rsidP="00000273">
                  <w:r>
                    <w:t>comptoir</w:t>
                  </w:r>
                </w:p>
              </w:tc>
              <w:tc>
                <w:tcPr>
                  <w:tcW w:w="0" w:type="auto"/>
                  <w:tcPrChange w:id="263" w:author="Eithan SanchezFilipe" w:date="2024-02-06T15:39:00Z">
                    <w:tcPr>
                      <w:tcW w:w="0" w:type="auto"/>
                      <w:gridSpan w:val="2"/>
                    </w:tcPr>
                  </w:tcPrChange>
                </w:tcPr>
                <w:p w14:paraId="54422566" w14:textId="77777777" w:rsidR="00581578" w:rsidRDefault="00581578" w:rsidP="00000273">
                  <w:r>
                    <w:t>au fond du restaurant il y a un comptoir et une caisse</w:t>
                  </w:r>
                  <w:ins w:id="264" w:author="Eithan SanchezFilipe" w:date="2024-02-06T15:39:00Z">
                    <w:r>
                      <w:t xml:space="preserve"> !https://ibb.co/3fGMGcm(emplacement  du comptoir)!</w:t>
                    </w:r>
                  </w:ins>
                </w:p>
              </w:tc>
            </w:tr>
            <w:tr w:rsidR="00581578" w14:paraId="4543FDD9" w14:textId="77777777" w:rsidTr="00000273">
              <w:tblPrEx>
                <w:tblCellMar>
                  <w:top w:w="0" w:type="dxa"/>
                  <w:bottom w:w="0" w:type="dxa"/>
                </w:tblCellMar>
              </w:tblPrEx>
              <w:tc>
                <w:tcPr>
                  <w:tcW w:w="0" w:type="auto"/>
                  <w:tcPrChange w:id="265" w:author="Eithan SanchezFilipe" w:date="2024-02-06T15:39:00Z">
                    <w:tcPr>
                      <w:tcW w:w="0" w:type="auto"/>
                    </w:tcPr>
                  </w:tcPrChange>
                </w:tcPr>
                <w:p w14:paraId="3A463A45" w14:textId="77777777" w:rsidR="00581578" w:rsidRDefault="00581578" w:rsidP="00000273">
                  <w:r>
                    <w:t>prises murales</w:t>
                  </w:r>
                </w:p>
              </w:tc>
              <w:tc>
                <w:tcPr>
                  <w:tcW w:w="0" w:type="auto"/>
                  <w:tcPrChange w:id="266" w:author="Eithan SanchezFilipe" w:date="2024-02-06T15:39:00Z">
                    <w:tcPr>
                      <w:tcW w:w="0" w:type="auto"/>
                      <w:gridSpan w:val="2"/>
                    </w:tcPr>
                  </w:tcPrChange>
                </w:tcPr>
                <w:p w14:paraId="33364D66" w14:textId="77777777" w:rsidR="00581578" w:rsidRDefault="00581578" w:rsidP="00000273">
                  <w:r>
                    <w:t>à côté de certaines table il y a de prises murales</w:t>
                  </w:r>
                </w:p>
              </w:tc>
            </w:tr>
            <w:tr w:rsidR="00581578" w14:paraId="75820DC3" w14:textId="77777777" w:rsidTr="00000273">
              <w:tblPrEx>
                <w:tblCellMar>
                  <w:top w:w="0" w:type="dxa"/>
                  <w:bottom w:w="0" w:type="dxa"/>
                </w:tblCellMar>
              </w:tblPrEx>
              <w:tc>
                <w:tcPr>
                  <w:tcW w:w="0" w:type="auto"/>
                  <w:tcPrChange w:id="267" w:author="Eithan SanchezFilipe" w:date="2024-02-06T15:39:00Z">
                    <w:tcPr>
                      <w:tcW w:w="0" w:type="auto"/>
                    </w:tcPr>
                  </w:tcPrChange>
                </w:tcPr>
                <w:p w14:paraId="5C6E45B9" w14:textId="77777777" w:rsidR="00581578" w:rsidRDefault="00581578" w:rsidP="00000273">
                  <w:r>
                    <w:t>toilettes</w:t>
                  </w:r>
                </w:p>
              </w:tc>
              <w:tc>
                <w:tcPr>
                  <w:tcW w:w="0" w:type="auto"/>
                  <w:tcPrChange w:id="268" w:author="Eithan SanchezFilipe" w:date="2024-02-06T15:39:00Z">
                    <w:tcPr>
                      <w:tcW w:w="0" w:type="auto"/>
                      <w:gridSpan w:val="2"/>
                    </w:tcPr>
                  </w:tcPrChange>
                </w:tcPr>
                <w:p w14:paraId="0D75A686" w14:textId="77777777" w:rsidR="00581578" w:rsidRDefault="00581578" w:rsidP="00000273">
                  <w:r>
                    <w:t>dans le restaurent il y a des toilettes</w:t>
                  </w:r>
                  <w:ins w:id="269" w:author="Eithan SanchezFilipe" w:date="2024-02-06T15:39:00Z">
                    <w:r>
                      <w:t xml:space="preserve"> en bas du plan</w:t>
                    </w:r>
                  </w:ins>
                </w:p>
              </w:tc>
            </w:tr>
            <w:tr w:rsidR="00581578" w14:paraId="74A19369" w14:textId="77777777" w:rsidTr="00000273">
              <w:tblPrEx>
                <w:tblCellMar>
                  <w:top w:w="0" w:type="dxa"/>
                  <w:bottom w:w="0" w:type="dxa"/>
                </w:tblCellMar>
              </w:tblPrEx>
              <w:tc>
                <w:tcPr>
                  <w:tcW w:w="0" w:type="auto"/>
                  <w:tcPrChange w:id="270" w:author="Eithan SanchezFilipe" w:date="2024-02-06T15:39:00Z">
                    <w:tcPr>
                      <w:tcW w:w="0" w:type="auto"/>
                    </w:tcPr>
                  </w:tcPrChange>
                </w:tcPr>
                <w:p w14:paraId="1956DCB1" w14:textId="77777777" w:rsidR="00581578" w:rsidRDefault="00581578" w:rsidP="00000273">
                  <w:r>
                    <w:t>services</w:t>
                  </w:r>
                </w:p>
              </w:tc>
              <w:tc>
                <w:tcPr>
                  <w:tcW w:w="0" w:type="auto"/>
                  <w:tcPrChange w:id="271" w:author="Eithan SanchezFilipe" w:date="2024-02-06T15:39:00Z">
                    <w:tcPr>
                      <w:tcW w:w="0" w:type="auto"/>
                      <w:gridSpan w:val="2"/>
                    </w:tcPr>
                  </w:tcPrChange>
                </w:tcPr>
                <w:p w14:paraId="345D26AD" w14:textId="77777777" w:rsidR="00581578" w:rsidRDefault="00581578" w:rsidP="00000273">
                  <w:r>
                    <w:t>sur les tables il y a des services</w:t>
                  </w:r>
                </w:p>
              </w:tc>
            </w:tr>
            <w:tr w:rsidR="00581578" w14:paraId="6E802F89" w14:textId="77777777" w:rsidTr="00000273">
              <w:tblPrEx>
                <w:tblCellMar>
                  <w:top w:w="0" w:type="dxa"/>
                  <w:bottom w:w="0" w:type="dxa"/>
                </w:tblCellMar>
              </w:tblPrEx>
              <w:tc>
                <w:tcPr>
                  <w:tcW w:w="0" w:type="auto"/>
                  <w:tcPrChange w:id="272" w:author="Eithan SanchezFilipe" w:date="2024-02-06T15:39:00Z">
                    <w:tcPr>
                      <w:tcW w:w="0" w:type="auto"/>
                    </w:tcPr>
                  </w:tcPrChange>
                </w:tcPr>
                <w:p w14:paraId="75A117CE" w14:textId="77777777" w:rsidR="00581578" w:rsidRDefault="00581578" w:rsidP="00000273">
                  <w:r>
                    <w:t>assiettes</w:t>
                  </w:r>
                </w:p>
              </w:tc>
              <w:tc>
                <w:tcPr>
                  <w:tcW w:w="0" w:type="auto"/>
                  <w:tcPrChange w:id="273" w:author="Eithan SanchezFilipe" w:date="2024-02-06T15:39:00Z">
                    <w:tcPr>
                      <w:tcW w:w="0" w:type="auto"/>
                      <w:gridSpan w:val="2"/>
                    </w:tcPr>
                  </w:tcPrChange>
                </w:tcPr>
                <w:p w14:paraId="401B32FF" w14:textId="77777777" w:rsidR="00581578" w:rsidRDefault="00581578" w:rsidP="00000273">
                  <w:r>
                    <w:t>sur le tables entre les services  il y a des assiettes</w:t>
                  </w:r>
                </w:p>
              </w:tc>
            </w:tr>
            <w:tr w:rsidR="00581578" w14:paraId="3565F261" w14:textId="77777777" w:rsidTr="00000273">
              <w:tblPrEx>
                <w:tblCellMar>
                  <w:top w:w="0" w:type="dxa"/>
                  <w:bottom w:w="0" w:type="dxa"/>
                </w:tblCellMar>
              </w:tblPrEx>
              <w:trPr>
                <w:ins w:id="274" w:author="Eithan SanchezFilipe" w:date="2024-02-06T15:39:00Z"/>
              </w:trPr>
              <w:tc>
                <w:tcPr>
                  <w:tcW w:w="0" w:type="auto"/>
                </w:tcPr>
                <w:p w14:paraId="46AC7EE0" w14:textId="77777777" w:rsidR="00581578" w:rsidRDefault="00581578" w:rsidP="00000273">
                  <w:pPr>
                    <w:rPr>
                      <w:ins w:id="275" w:author="Eithan SanchezFilipe" w:date="2024-02-06T15:39:00Z"/>
                    </w:rPr>
                  </w:pPr>
                  <w:ins w:id="276" w:author="Eithan SanchezFilipe" w:date="2024-02-06T15:39:00Z">
                    <w:r>
                      <w:t>Emplacement</w:t>
                    </w:r>
                  </w:ins>
                </w:p>
              </w:tc>
              <w:tc>
                <w:tcPr>
                  <w:tcW w:w="0" w:type="auto"/>
                </w:tcPr>
                <w:p w14:paraId="628C24A0" w14:textId="77777777" w:rsidR="00581578" w:rsidRDefault="00581578" w:rsidP="00000273">
                  <w:pPr>
                    <w:rPr>
                      <w:ins w:id="277" w:author="Eithan SanchezFilipe" w:date="2024-02-06T15:39:00Z"/>
                    </w:rPr>
                  </w:pPr>
                  <w:ins w:id="278" w:author="Eithan SanchezFilipe" w:date="2024-02-06T15:39:00Z">
                    <w:r>
                      <w:t>!https://ibb.co/b60cjDG(emplacement restaurant)!l</w:t>
                    </w:r>
                  </w:ins>
                </w:p>
              </w:tc>
            </w:tr>
            <w:tr w:rsidR="00581578" w14:paraId="0D68479D" w14:textId="77777777" w:rsidTr="00000273">
              <w:tblPrEx>
                <w:tblCellMar>
                  <w:top w:w="0" w:type="dxa"/>
                  <w:bottom w:w="0" w:type="dxa"/>
                </w:tblCellMar>
              </w:tblPrEx>
              <w:trPr>
                <w:ins w:id="279" w:author="Eithan SanchezFilipe" w:date="2024-02-06T15:39:00Z"/>
              </w:trPr>
              <w:tc>
                <w:tcPr>
                  <w:tcW w:w="0" w:type="auto"/>
                </w:tcPr>
                <w:p w14:paraId="23104E6E" w14:textId="77777777" w:rsidR="00581578" w:rsidRDefault="00581578" w:rsidP="00000273">
                  <w:pPr>
                    <w:rPr>
                      <w:ins w:id="280" w:author="Eithan SanchezFilipe" w:date="2024-02-06T15:39:00Z"/>
                    </w:rPr>
                  </w:pPr>
                  <w:ins w:id="281" w:author="Eithan SanchezFilipe" w:date="2024-02-06T15:39:00Z">
                    <w:r>
                      <w:t>Etage</w:t>
                    </w:r>
                  </w:ins>
                </w:p>
              </w:tc>
              <w:tc>
                <w:tcPr>
                  <w:tcW w:w="0" w:type="auto"/>
                </w:tcPr>
                <w:p w14:paraId="439D879C" w14:textId="77777777" w:rsidR="00581578" w:rsidRDefault="00581578" w:rsidP="00000273">
                  <w:pPr>
                    <w:rPr>
                      <w:ins w:id="282" w:author="Eithan SanchezFilipe" w:date="2024-02-06T15:39:00Z"/>
                    </w:rPr>
                  </w:pPr>
                  <w:ins w:id="283" w:author="Eithan SanchezFilipe" w:date="2024-02-06T15:39:00Z">
                    <w:r>
                      <w:t>la pièce est au rez</w:t>
                    </w:r>
                  </w:ins>
                </w:p>
              </w:tc>
            </w:tr>
          </w:tbl>
          <w:p w14:paraId="749000A3" w14:textId="77777777" w:rsidR="00581578" w:rsidRDefault="00581578" w:rsidP="00000273"/>
        </w:tc>
      </w:tr>
    </w:tbl>
    <w:p w14:paraId="5AD6B4E9" w14:textId="77777777" w:rsidR="00581578" w:rsidRDefault="00581578" w:rsidP="00581578"/>
    <w:p w14:paraId="79E731D9" w14:textId="77777777" w:rsidR="00581578" w:rsidRDefault="00581578" w:rsidP="00581578">
      <w:pPr>
        <w:pStyle w:val="Titre3"/>
      </w:pPr>
      <w:r>
        <w:t>Bar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Change w:id="284" w:author="Eithan SanchezFilipe" w:date="2024-02-06T15:3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PrChange>
      </w:tblPr>
      <w:tblGrid>
        <w:gridCol w:w="9060"/>
        <w:tblGridChange w:id="285">
          <w:tblGrid>
            <w:gridCol w:w="9060"/>
          </w:tblGrid>
        </w:tblGridChange>
      </w:tblGrid>
      <w:tr w:rsidR="00581578" w14:paraId="2E1C96A4" w14:textId="77777777" w:rsidTr="00000273">
        <w:tblPrEx>
          <w:tblCellMar>
            <w:top w:w="0" w:type="dxa"/>
            <w:bottom w:w="0" w:type="dxa"/>
          </w:tblCellMar>
        </w:tblPrEx>
        <w:tc>
          <w:tcPr>
            <w:tcW w:w="0" w:type="auto"/>
            <w:tcPrChange w:id="286" w:author="Eithan SanchezFilipe" w:date="2024-02-06T15:39:00Z">
              <w:tcPr>
                <w:tcW w:w="0" w:type="auto"/>
              </w:tcPr>
            </w:tcPrChange>
          </w:tcPr>
          <w:p w14:paraId="35703E8E" w14:textId="77777777" w:rsidR="00581578" w:rsidRDefault="00581578" w:rsidP="00000273">
            <w:r>
              <w:t>En tant que client Je veux pouvoir boire m'asseoir afin d'être confortable et passer un bon moment Pour me reposer</w:t>
            </w:r>
          </w:p>
        </w:tc>
      </w:tr>
      <w:tr w:rsidR="00581578" w14:paraId="52FD8DFD" w14:textId="77777777" w:rsidTr="00000273">
        <w:tblPrEx>
          <w:tblCellMar>
            <w:top w:w="0" w:type="dxa"/>
            <w:bottom w:w="0" w:type="dxa"/>
          </w:tblCellMar>
        </w:tblPrEx>
        <w:tc>
          <w:tcPr>
            <w:tcW w:w="0" w:type="auto"/>
            <w:tcPrChange w:id="287" w:author="Eithan SanchezFilipe" w:date="2024-02-06T15:39:00Z">
              <w:tcPr>
                <w:tcW w:w="0" w:type="auto"/>
              </w:tcPr>
            </w:tcPrChange>
          </w:tcPr>
          <w:p w14:paraId="19CBEF3E" w14:textId="77777777" w:rsidR="00581578" w:rsidRDefault="00581578" w:rsidP="00000273">
            <w:pPr>
              <w:jc w:val="center"/>
            </w:pPr>
            <w:r>
              <w:t xml:space="preserve">Tests d'acceptance: </w:t>
            </w:r>
          </w:p>
          <w:tbl>
            <w:tblPr>
              <w:tblW w:w="100" w:type="auto"/>
              <w:tblCellMar>
                <w:left w:w="10" w:type="dxa"/>
                <w:right w:w="10" w:type="dxa"/>
              </w:tblCellMar>
              <w:tblLook w:val="0000" w:firstRow="0" w:lastRow="0" w:firstColumn="0" w:lastColumn="0" w:noHBand="0" w:noVBand="0"/>
              <w:tblPrChange w:id="288" w:author="Eithan SanchezFilipe" w:date="2024-02-06T15:39:00Z">
                <w:tblPr>
                  <w:tblW w:w="100" w:type="auto"/>
                  <w:tblCellMar>
                    <w:left w:w="10" w:type="dxa"/>
                    <w:right w:w="10" w:type="dxa"/>
                  </w:tblCellMar>
                  <w:tblLook w:val="04A0" w:firstRow="1" w:lastRow="0" w:firstColumn="1" w:lastColumn="0" w:noHBand="0" w:noVBand="1"/>
                </w:tblPr>
              </w:tblPrChange>
            </w:tblPr>
            <w:tblGrid>
              <w:gridCol w:w="1842"/>
              <w:gridCol w:w="7198"/>
              <w:tblGridChange w:id="289">
                <w:tblGrid>
                  <w:gridCol w:w="1842"/>
                  <w:gridCol w:w="7198"/>
                </w:tblGrid>
              </w:tblGridChange>
            </w:tblGrid>
            <w:tr w:rsidR="00581578" w14:paraId="5C796708" w14:textId="77777777" w:rsidTr="00000273">
              <w:tblPrEx>
                <w:tblCellMar>
                  <w:top w:w="0" w:type="dxa"/>
                  <w:bottom w:w="0" w:type="dxa"/>
                </w:tblCellMar>
              </w:tblPrEx>
              <w:tc>
                <w:tcPr>
                  <w:tcW w:w="0" w:type="auto"/>
                  <w:tcPrChange w:id="290" w:author="Eithan SanchezFilipe" w:date="2024-02-06T15:39:00Z">
                    <w:tcPr>
                      <w:tcW w:w="0" w:type="auto"/>
                    </w:tcPr>
                  </w:tcPrChange>
                </w:tcPr>
                <w:p w14:paraId="3FA5D2F3" w14:textId="77777777" w:rsidR="00581578" w:rsidRDefault="00581578" w:rsidP="00000273">
                  <w:r>
                    <w:t>Porte du personnel</w:t>
                  </w:r>
                </w:p>
              </w:tc>
              <w:tc>
                <w:tcPr>
                  <w:tcW w:w="0" w:type="auto"/>
                  <w:tcPrChange w:id="291" w:author="Eithan SanchezFilipe" w:date="2024-02-06T15:39:00Z">
                    <w:tcPr>
                      <w:tcW w:w="0" w:type="auto"/>
                    </w:tcPr>
                  </w:tcPrChange>
                </w:tcPr>
                <w:p w14:paraId="579A7B4F" w14:textId="77777777" w:rsidR="00581578" w:rsidRDefault="00581578" w:rsidP="00000273">
                  <w:r>
                    <w:t>Sur un mur de la pièce Il y a une porte qui vient des vestiaires du personnel</w:t>
                  </w:r>
                </w:p>
              </w:tc>
            </w:tr>
            <w:tr w:rsidR="00581578" w14:paraId="77BD3D92" w14:textId="77777777" w:rsidTr="00000273">
              <w:tblPrEx>
                <w:tblCellMar>
                  <w:top w:w="0" w:type="dxa"/>
                  <w:bottom w:w="0" w:type="dxa"/>
                </w:tblCellMar>
              </w:tblPrEx>
              <w:tc>
                <w:tcPr>
                  <w:tcW w:w="0" w:type="auto"/>
                  <w:tcPrChange w:id="292" w:author="Eithan SanchezFilipe" w:date="2024-02-06T15:39:00Z">
                    <w:tcPr>
                      <w:tcW w:w="0" w:type="auto"/>
                    </w:tcPr>
                  </w:tcPrChange>
                </w:tcPr>
                <w:p w14:paraId="387275DF" w14:textId="77777777" w:rsidR="00581578" w:rsidRDefault="00581578" w:rsidP="00000273">
                  <w:r>
                    <w:t>Porte d'entrée</w:t>
                  </w:r>
                </w:p>
              </w:tc>
              <w:tc>
                <w:tcPr>
                  <w:tcW w:w="0" w:type="auto"/>
                  <w:tcPrChange w:id="293" w:author="Eithan SanchezFilipe" w:date="2024-02-06T15:39:00Z">
                    <w:tcPr>
                      <w:tcW w:w="0" w:type="auto"/>
                    </w:tcPr>
                  </w:tcPrChange>
                </w:tcPr>
                <w:p w14:paraId="1A20CF4B" w14:textId="77777777" w:rsidR="00581578" w:rsidRDefault="00581578" w:rsidP="00000273">
                  <w:r>
                    <w:t>Sur un mur de la pièce Il y a une porte</w:t>
                  </w:r>
                  <w:ins w:id="294" w:author="Eithan SanchezFilipe" w:date="2024-02-06T15:39:00Z">
                    <w:r>
                      <w:t xml:space="preserve"> qui mène au couloir</w:t>
                    </w:r>
                  </w:ins>
                </w:p>
              </w:tc>
            </w:tr>
            <w:tr w:rsidR="00581578" w14:paraId="001D6C0B" w14:textId="77777777" w:rsidTr="00000273">
              <w:tblPrEx>
                <w:tblCellMar>
                  <w:top w:w="0" w:type="dxa"/>
                  <w:bottom w:w="0" w:type="dxa"/>
                </w:tblCellMar>
              </w:tblPrEx>
              <w:tc>
                <w:tcPr>
                  <w:tcW w:w="0" w:type="auto"/>
                  <w:tcPrChange w:id="295" w:author="Eithan SanchezFilipe" w:date="2024-02-06T15:39:00Z">
                    <w:tcPr>
                      <w:tcW w:w="0" w:type="auto"/>
                    </w:tcPr>
                  </w:tcPrChange>
                </w:tcPr>
                <w:p w14:paraId="31EFF543" w14:textId="77777777" w:rsidR="00581578" w:rsidRDefault="00581578" w:rsidP="00000273">
                  <w:r>
                    <w:t>Interrupteur</w:t>
                  </w:r>
                </w:p>
              </w:tc>
              <w:tc>
                <w:tcPr>
                  <w:tcW w:w="0" w:type="auto"/>
                  <w:tcPrChange w:id="296" w:author="Eithan SanchezFilipe" w:date="2024-02-06T15:39:00Z">
                    <w:tcPr>
                      <w:tcW w:w="0" w:type="auto"/>
                    </w:tcPr>
                  </w:tcPrChange>
                </w:tcPr>
                <w:p w14:paraId="5DA0E27B" w14:textId="77777777" w:rsidR="00581578" w:rsidRDefault="00581578" w:rsidP="00000273">
                  <w:r>
                    <w:t>A côté de la porte du personnel Il y a un interrupteur pour la lumière</w:t>
                  </w:r>
                </w:p>
              </w:tc>
            </w:tr>
            <w:tr w:rsidR="00581578" w14:paraId="6B06B057" w14:textId="77777777" w:rsidTr="00000273">
              <w:tblPrEx>
                <w:tblCellMar>
                  <w:top w:w="0" w:type="dxa"/>
                  <w:bottom w:w="0" w:type="dxa"/>
                </w:tblCellMar>
              </w:tblPrEx>
              <w:tc>
                <w:tcPr>
                  <w:tcW w:w="0" w:type="auto"/>
                  <w:tcPrChange w:id="297" w:author="Eithan SanchezFilipe" w:date="2024-02-06T15:39:00Z">
                    <w:tcPr>
                      <w:tcW w:w="0" w:type="auto"/>
                    </w:tcPr>
                  </w:tcPrChange>
                </w:tcPr>
                <w:p w14:paraId="03C68FEE" w14:textId="77777777" w:rsidR="00581578" w:rsidRDefault="00581578" w:rsidP="00000273">
                  <w:r>
                    <w:t>Lumières</w:t>
                  </w:r>
                </w:p>
              </w:tc>
              <w:tc>
                <w:tcPr>
                  <w:tcW w:w="0" w:type="auto"/>
                  <w:tcPrChange w:id="298" w:author="Eithan SanchezFilipe" w:date="2024-02-06T15:39:00Z">
                    <w:tcPr>
                      <w:tcW w:w="0" w:type="auto"/>
                    </w:tcPr>
                  </w:tcPrChange>
                </w:tcPr>
                <w:p w14:paraId="738C5E33" w14:textId="77777777" w:rsidR="00581578" w:rsidRDefault="00581578" w:rsidP="00000273">
                  <w:r>
                    <w:t>Au plafond Il y a des longs LEDs de couleur</w:t>
                  </w:r>
                </w:p>
              </w:tc>
            </w:tr>
            <w:tr w:rsidR="00581578" w14:paraId="0687611E" w14:textId="77777777" w:rsidTr="00000273">
              <w:tblPrEx>
                <w:tblCellMar>
                  <w:top w:w="0" w:type="dxa"/>
                  <w:bottom w:w="0" w:type="dxa"/>
                </w:tblCellMar>
              </w:tblPrEx>
              <w:tc>
                <w:tcPr>
                  <w:tcW w:w="0" w:type="auto"/>
                  <w:tcPrChange w:id="299" w:author="Eithan SanchezFilipe" w:date="2024-02-06T15:39:00Z">
                    <w:tcPr>
                      <w:tcW w:w="0" w:type="auto"/>
                    </w:tcPr>
                  </w:tcPrChange>
                </w:tcPr>
                <w:p w14:paraId="7AA7DD2F" w14:textId="77777777" w:rsidR="00581578" w:rsidRDefault="00581578" w:rsidP="00000273">
                  <w:r>
                    <w:t>Bar</w:t>
                  </w:r>
                </w:p>
              </w:tc>
              <w:tc>
                <w:tcPr>
                  <w:tcW w:w="0" w:type="auto"/>
                  <w:tcPrChange w:id="300" w:author="Eithan SanchezFilipe" w:date="2024-02-06T15:39:00Z">
                    <w:tcPr>
                      <w:tcW w:w="0" w:type="auto"/>
                    </w:tcPr>
                  </w:tcPrChange>
                </w:tcPr>
                <w:p w14:paraId="14DD3D5A" w14:textId="77777777" w:rsidR="00581578" w:rsidRDefault="00581578" w:rsidP="00000273">
                  <w:r>
                    <w:t>A côté de la porte du personnel Il y a un comptoir avec des verres</w:t>
                  </w:r>
                </w:p>
              </w:tc>
            </w:tr>
            <w:tr w:rsidR="00581578" w14:paraId="21598EF4" w14:textId="77777777" w:rsidTr="00000273">
              <w:tblPrEx>
                <w:tblCellMar>
                  <w:top w:w="0" w:type="dxa"/>
                  <w:bottom w:w="0" w:type="dxa"/>
                </w:tblCellMar>
              </w:tblPrEx>
              <w:tc>
                <w:tcPr>
                  <w:tcW w:w="0" w:type="auto"/>
                  <w:tcPrChange w:id="301" w:author="Eithan SanchezFilipe" w:date="2024-02-06T15:39:00Z">
                    <w:tcPr>
                      <w:tcW w:w="0" w:type="auto"/>
                    </w:tcPr>
                  </w:tcPrChange>
                </w:tcPr>
                <w:p w14:paraId="12A570F3" w14:textId="77777777" w:rsidR="00581578" w:rsidRDefault="00581578" w:rsidP="00000273">
                  <w:r>
                    <w:t>Sièges</w:t>
                  </w:r>
                </w:p>
              </w:tc>
              <w:tc>
                <w:tcPr>
                  <w:tcW w:w="0" w:type="auto"/>
                  <w:tcPrChange w:id="302" w:author="Eithan SanchezFilipe" w:date="2024-02-06T15:39:00Z">
                    <w:tcPr>
                      <w:tcW w:w="0" w:type="auto"/>
                    </w:tcPr>
                  </w:tcPrChange>
                </w:tcPr>
                <w:p w14:paraId="6FEAE4D4" w14:textId="77777777" w:rsidR="00581578" w:rsidRDefault="00581578" w:rsidP="00000273">
                  <w:r>
                    <w:t>Au comptoir Il y a des sièges hauts</w:t>
                  </w:r>
                </w:p>
              </w:tc>
            </w:tr>
            <w:tr w:rsidR="00581578" w14:paraId="7E7EE1B1" w14:textId="77777777" w:rsidTr="00000273">
              <w:tblPrEx>
                <w:tblCellMar>
                  <w:top w:w="0" w:type="dxa"/>
                  <w:bottom w:w="0" w:type="dxa"/>
                </w:tblCellMar>
              </w:tblPrEx>
              <w:tc>
                <w:tcPr>
                  <w:tcW w:w="0" w:type="auto"/>
                  <w:tcPrChange w:id="303" w:author="Eithan SanchezFilipe" w:date="2024-02-06T15:39:00Z">
                    <w:tcPr>
                      <w:tcW w:w="0" w:type="auto"/>
                    </w:tcPr>
                  </w:tcPrChange>
                </w:tcPr>
                <w:p w14:paraId="03CDFCE3" w14:textId="77777777" w:rsidR="00581578" w:rsidRDefault="00581578" w:rsidP="00000273">
                  <w:r>
                    <w:t>Tables</w:t>
                  </w:r>
                </w:p>
              </w:tc>
              <w:tc>
                <w:tcPr>
                  <w:tcW w:w="0" w:type="auto"/>
                  <w:tcPrChange w:id="304" w:author="Eithan SanchezFilipe" w:date="2024-02-06T15:39:00Z">
                    <w:tcPr>
                      <w:tcW w:w="0" w:type="auto"/>
                    </w:tcPr>
                  </w:tcPrChange>
                </w:tcPr>
                <w:p w14:paraId="106B4691" w14:textId="32288534" w:rsidR="00581578" w:rsidRDefault="00581578" w:rsidP="00000273">
                  <w:r>
                    <w:t xml:space="preserve">Dispersées dans la pièce Il y a </w:t>
                  </w:r>
                  <w:del w:id="305" w:author="Eithan SanchezFilipe" w:date="2024-02-06T15:39:00Z">
                    <w:r w:rsidR="006F36CC">
                      <w:delText>des</w:delText>
                    </w:r>
                  </w:del>
                  <w:ins w:id="306" w:author="Eithan SanchezFilipe" w:date="2024-02-06T15:39:00Z">
                    <w:r>
                      <w:t>15</w:t>
                    </w:r>
                  </w:ins>
                  <w:r>
                    <w:t xml:space="preserve"> tables basses d'apéro</w:t>
                  </w:r>
                </w:p>
              </w:tc>
            </w:tr>
            <w:tr w:rsidR="00581578" w14:paraId="26DA2F5E" w14:textId="77777777" w:rsidTr="00000273">
              <w:tblPrEx>
                <w:tblCellMar>
                  <w:top w:w="0" w:type="dxa"/>
                  <w:bottom w:w="0" w:type="dxa"/>
                </w:tblCellMar>
              </w:tblPrEx>
              <w:tc>
                <w:tcPr>
                  <w:tcW w:w="0" w:type="auto"/>
                  <w:tcPrChange w:id="307" w:author="Eithan SanchezFilipe" w:date="2024-02-06T15:39:00Z">
                    <w:tcPr>
                      <w:tcW w:w="0" w:type="auto"/>
                    </w:tcPr>
                  </w:tcPrChange>
                </w:tcPr>
                <w:p w14:paraId="64A54C45" w14:textId="77777777" w:rsidR="00581578" w:rsidRDefault="00581578" w:rsidP="00000273">
                  <w:r>
                    <w:t>Chaises</w:t>
                  </w:r>
                </w:p>
              </w:tc>
              <w:tc>
                <w:tcPr>
                  <w:tcW w:w="0" w:type="auto"/>
                  <w:tcPrChange w:id="308" w:author="Eithan SanchezFilipe" w:date="2024-02-06T15:39:00Z">
                    <w:tcPr>
                      <w:tcW w:w="0" w:type="auto"/>
                    </w:tcPr>
                  </w:tcPrChange>
                </w:tcPr>
                <w:p w14:paraId="346BCE68" w14:textId="77777777" w:rsidR="00581578" w:rsidRDefault="00581578" w:rsidP="00000273">
                  <w:r>
                    <w:t>Autour de chaque table Il y a entre 3 et 6 chaises pour s'asseoir</w:t>
                  </w:r>
                </w:p>
              </w:tc>
            </w:tr>
            <w:tr w:rsidR="00581578" w14:paraId="2158C37C" w14:textId="77777777" w:rsidTr="00000273">
              <w:tblPrEx>
                <w:tblCellMar>
                  <w:top w:w="0" w:type="dxa"/>
                  <w:bottom w:w="0" w:type="dxa"/>
                </w:tblCellMar>
              </w:tblPrEx>
              <w:trPr>
                <w:ins w:id="309" w:author="Eithan SanchezFilipe" w:date="2024-02-06T15:39:00Z"/>
              </w:trPr>
              <w:tc>
                <w:tcPr>
                  <w:tcW w:w="0" w:type="auto"/>
                </w:tcPr>
                <w:p w14:paraId="1B57FCD9" w14:textId="77777777" w:rsidR="00581578" w:rsidRDefault="00581578" w:rsidP="00000273">
                  <w:pPr>
                    <w:rPr>
                      <w:ins w:id="310" w:author="Eithan SanchezFilipe" w:date="2024-02-06T15:39:00Z"/>
                    </w:rPr>
                  </w:pPr>
                  <w:ins w:id="311" w:author="Eithan SanchezFilipe" w:date="2024-02-06T15:39:00Z">
                    <w:r>
                      <w:t>Etage</w:t>
                    </w:r>
                  </w:ins>
                </w:p>
              </w:tc>
              <w:tc>
                <w:tcPr>
                  <w:tcW w:w="0" w:type="auto"/>
                </w:tcPr>
                <w:p w14:paraId="198BC030" w14:textId="77777777" w:rsidR="00581578" w:rsidRDefault="00581578" w:rsidP="00000273">
                  <w:pPr>
                    <w:rPr>
                      <w:ins w:id="312" w:author="Eithan SanchezFilipe" w:date="2024-02-06T15:39:00Z"/>
                    </w:rPr>
                  </w:pPr>
                  <w:ins w:id="313" w:author="Eithan SanchezFilipe" w:date="2024-02-06T15:39:00Z">
                    <w:r>
                      <w:t>La pièce est au rez</w:t>
                    </w:r>
                  </w:ins>
                </w:p>
              </w:tc>
            </w:tr>
          </w:tbl>
          <w:p w14:paraId="655041EA" w14:textId="77777777" w:rsidR="00581578" w:rsidRDefault="00581578" w:rsidP="00000273"/>
        </w:tc>
      </w:tr>
    </w:tbl>
    <w:p w14:paraId="643D16E6" w14:textId="77777777" w:rsidR="00581578" w:rsidRDefault="00581578" w:rsidP="00581578"/>
    <w:p w14:paraId="16A4564A" w14:textId="77777777" w:rsidR="00581578" w:rsidRDefault="00581578" w:rsidP="00581578">
      <w:pPr>
        <w:pStyle w:val="Titre3"/>
      </w:pPr>
      <w:r>
        <w:t>Salle de jeu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Change w:id="314" w:author="Eithan SanchezFilipe" w:date="2024-02-06T15:3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PrChange>
      </w:tblPr>
      <w:tblGrid>
        <w:gridCol w:w="8726"/>
        <w:tblGridChange w:id="315">
          <w:tblGrid>
            <w:gridCol w:w="8726"/>
          </w:tblGrid>
        </w:tblGridChange>
      </w:tblGrid>
      <w:tr w:rsidR="00581578" w14:paraId="421D821E" w14:textId="77777777" w:rsidTr="00000273">
        <w:tblPrEx>
          <w:tblCellMar>
            <w:top w:w="0" w:type="dxa"/>
            <w:bottom w:w="0" w:type="dxa"/>
          </w:tblCellMar>
        </w:tblPrEx>
        <w:tc>
          <w:tcPr>
            <w:tcW w:w="0" w:type="auto"/>
            <w:tcPrChange w:id="316" w:author="Eithan SanchezFilipe" w:date="2024-02-06T15:39:00Z">
              <w:tcPr>
                <w:tcW w:w="0" w:type="auto"/>
              </w:tcPr>
            </w:tcPrChange>
          </w:tcPr>
          <w:p w14:paraId="398F1B77" w14:textId="77777777" w:rsidR="00581578" w:rsidRDefault="00581578" w:rsidP="00000273">
            <w:r>
              <w:t>en tant qu'utilisateur je veux pouvoir m'amuser pour passer du bon temps avec ma famille</w:t>
            </w:r>
          </w:p>
        </w:tc>
      </w:tr>
      <w:tr w:rsidR="00581578" w14:paraId="1C419580" w14:textId="77777777" w:rsidTr="00000273">
        <w:tblPrEx>
          <w:tblCellMar>
            <w:top w:w="0" w:type="dxa"/>
            <w:bottom w:w="0" w:type="dxa"/>
          </w:tblCellMar>
        </w:tblPrEx>
        <w:tc>
          <w:tcPr>
            <w:tcW w:w="0" w:type="auto"/>
            <w:tcPrChange w:id="317" w:author="Eithan SanchezFilipe" w:date="2024-02-06T15:39:00Z">
              <w:tcPr>
                <w:tcW w:w="0" w:type="auto"/>
              </w:tcPr>
            </w:tcPrChange>
          </w:tcPr>
          <w:p w14:paraId="0115833B" w14:textId="77777777" w:rsidR="00581578" w:rsidRDefault="00581578" w:rsidP="00000273">
            <w:pPr>
              <w:jc w:val="center"/>
            </w:pPr>
            <w:r>
              <w:t xml:space="preserve">Tests d'acceptance: </w:t>
            </w:r>
          </w:p>
          <w:tbl>
            <w:tblPr>
              <w:tblW w:w="100" w:type="auto"/>
              <w:tblCellMar>
                <w:left w:w="10" w:type="dxa"/>
                <w:right w:w="10" w:type="dxa"/>
              </w:tblCellMar>
              <w:tblLook w:val="0000" w:firstRow="0" w:lastRow="0" w:firstColumn="0" w:lastColumn="0" w:noHBand="0" w:noVBand="0"/>
              <w:tblPrChange w:id="318" w:author="Eithan SanchezFilipe" w:date="2024-02-06T15:39:00Z">
                <w:tblPr>
                  <w:tblW w:w="100" w:type="auto"/>
                  <w:tblCellMar>
                    <w:left w:w="10" w:type="dxa"/>
                    <w:right w:w="10" w:type="dxa"/>
                  </w:tblCellMar>
                  <w:tblLook w:val="04A0" w:firstRow="1" w:lastRow="0" w:firstColumn="1" w:lastColumn="0" w:noHBand="0" w:noVBand="1"/>
                </w:tblPr>
              </w:tblPrChange>
            </w:tblPr>
            <w:tblGrid>
              <w:gridCol w:w="1418"/>
              <w:gridCol w:w="5993"/>
              <w:tblGridChange w:id="319">
                <w:tblGrid>
                  <w:gridCol w:w="1351"/>
                  <w:gridCol w:w="67"/>
                  <w:gridCol w:w="5926"/>
                  <w:gridCol w:w="67"/>
                </w:tblGrid>
              </w:tblGridChange>
            </w:tblGrid>
            <w:tr w:rsidR="00581578" w14:paraId="594EF2D2" w14:textId="77777777" w:rsidTr="00000273">
              <w:tblPrEx>
                <w:tblCellMar>
                  <w:top w:w="0" w:type="dxa"/>
                  <w:bottom w:w="0" w:type="dxa"/>
                </w:tblCellMar>
              </w:tblPrEx>
              <w:trPr>
                <w:trPrChange w:id="320" w:author="Eithan SanchezFilipe" w:date="2024-02-06T15:39:00Z">
                  <w:trPr>
                    <w:gridAfter w:val="0"/>
                  </w:trPr>
                </w:trPrChange>
              </w:trPr>
              <w:tc>
                <w:tcPr>
                  <w:tcW w:w="0" w:type="auto"/>
                  <w:tcPrChange w:id="321" w:author="Eithan SanchezFilipe" w:date="2024-02-06T15:39:00Z">
                    <w:tcPr>
                      <w:tcW w:w="0" w:type="auto"/>
                    </w:tcPr>
                  </w:tcPrChange>
                </w:tcPr>
                <w:p w14:paraId="3158291B" w14:textId="77777777" w:rsidR="00581578" w:rsidRDefault="00581578" w:rsidP="00000273">
                  <w:r>
                    <w:t>billard</w:t>
                  </w:r>
                </w:p>
              </w:tc>
              <w:tc>
                <w:tcPr>
                  <w:tcW w:w="0" w:type="auto"/>
                  <w:tcPrChange w:id="322" w:author="Eithan SanchezFilipe" w:date="2024-02-06T15:39:00Z">
                    <w:tcPr>
                      <w:tcW w:w="0" w:type="auto"/>
                      <w:gridSpan w:val="2"/>
                    </w:tcPr>
                  </w:tcPrChange>
                </w:tcPr>
                <w:p w14:paraId="1E2DACE8" w14:textId="77777777" w:rsidR="00581578" w:rsidRDefault="00581578" w:rsidP="00000273">
                  <w:r>
                    <w:t>dans la salle vers le milieu il y a une table de billard</w:t>
                  </w:r>
                </w:p>
              </w:tc>
            </w:tr>
            <w:tr w:rsidR="00581578" w14:paraId="5AD233EB" w14:textId="77777777" w:rsidTr="00000273">
              <w:tblPrEx>
                <w:tblCellMar>
                  <w:top w:w="0" w:type="dxa"/>
                  <w:bottom w:w="0" w:type="dxa"/>
                </w:tblCellMar>
              </w:tblPrEx>
              <w:trPr>
                <w:trPrChange w:id="323" w:author="Eithan SanchezFilipe" w:date="2024-02-06T15:39:00Z">
                  <w:trPr>
                    <w:gridAfter w:val="0"/>
                  </w:trPr>
                </w:trPrChange>
              </w:trPr>
              <w:tc>
                <w:tcPr>
                  <w:tcW w:w="0" w:type="auto"/>
                  <w:tcPrChange w:id="324" w:author="Eithan SanchezFilipe" w:date="2024-02-06T15:39:00Z">
                    <w:tcPr>
                      <w:tcW w:w="0" w:type="auto"/>
                    </w:tcPr>
                  </w:tcPrChange>
                </w:tcPr>
                <w:p w14:paraId="44C63CC4" w14:textId="77777777" w:rsidR="00581578" w:rsidRDefault="00581578" w:rsidP="00000273">
                  <w:r>
                    <w:t>ping pong</w:t>
                  </w:r>
                </w:p>
              </w:tc>
              <w:tc>
                <w:tcPr>
                  <w:tcW w:w="0" w:type="auto"/>
                  <w:tcPrChange w:id="325" w:author="Eithan SanchezFilipe" w:date="2024-02-06T15:39:00Z">
                    <w:tcPr>
                      <w:tcW w:w="0" w:type="auto"/>
                      <w:gridSpan w:val="2"/>
                    </w:tcPr>
                  </w:tcPrChange>
                </w:tcPr>
                <w:p w14:paraId="0415FE87" w14:textId="77777777" w:rsidR="00581578" w:rsidRDefault="00581578" w:rsidP="00000273">
                  <w:r>
                    <w:t>à côté de la table de billard il y a une table de ping pong</w:t>
                  </w:r>
                </w:p>
              </w:tc>
            </w:tr>
            <w:tr w:rsidR="00581578" w14:paraId="408CA893" w14:textId="77777777" w:rsidTr="00000273">
              <w:tblPrEx>
                <w:tblCellMar>
                  <w:top w:w="0" w:type="dxa"/>
                  <w:bottom w:w="0" w:type="dxa"/>
                </w:tblCellMar>
              </w:tblPrEx>
              <w:trPr>
                <w:trPrChange w:id="326" w:author="Eithan SanchezFilipe" w:date="2024-02-06T15:39:00Z">
                  <w:trPr>
                    <w:gridAfter w:val="0"/>
                  </w:trPr>
                </w:trPrChange>
              </w:trPr>
              <w:tc>
                <w:tcPr>
                  <w:tcW w:w="0" w:type="auto"/>
                  <w:tcPrChange w:id="327" w:author="Eithan SanchezFilipe" w:date="2024-02-06T15:39:00Z">
                    <w:tcPr>
                      <w:tcW w:w="0" w:type="auto"/>
                    </w:tcPr>
                  </w:tcPrChange>
                </w:tcPr>
                <w:p w14:paraId="4D1EA506" w14:textId="77777777" w:rsidR="00581578" w:rsidRDefault="00581578" w:rsidP="00000273">
                  <w:r>
                    <w:t>fléchettes</w:t>
                  </w:r>
                </w:p>
              </w:tc>
              <w:tc>
                <w:tcPr>
                  <w:tcW w:w="0" w:type="auto"/>
                  <w:tcPrChange w:id="328" w:author="Eithan SanchezFilipe" w:date="2024-02-06T15:39:00Z">
                    <w:tcPr>
                      <w:tcW w:w="0" w:type="auto"/>
                      <w:gridSpan w:val="2"/>
                    </w:tcPr>
                  </w:tcPrChange>
                </w:tcPr>
                <w:p w14:paraId="2BADAB2D" w14:textId="77777777" w:rsidR="00581578" w:rsidRDefault="00581578" w:rsidP="00000273">
                  <w:r>
                    <w:t>coller au mur au fond de la salle il y a un jeu de fléchettes</w:t>
                  </w:r>
                </w:p>
              </w:tc>
            </w:tr>
            <w:tr w:rsidR="00581578" w14:paraId="41793826" w14:textId="77777777" w:rsidTr="00000273">
              <w:tblPrEx>
                <w:tblCellMar>
                  <w:top w:w="0" w:type="dxa"/>
                  <w:bottom w:w="0" w:type="dxa"/>
                </w:tblCellMar>
              </w:tblPrEx>
              <w:trPr>
                <w:trPrChange w:id="329" w:author="Eithan SanchezFilipe" w:date="2024-02-06T15:39:00Z">
                  <w:trPr>
                    <w:gridAfter w:val="0"/>
                  </w:trPr>
                </w:trPrChange>
              </w:trPr>
              <w:tc>
                <w:tcPr>
                  <w:tcW w:w="0" w:type="auto"/>
                  <w:tcPrChange w:id="330" w:author="Eithan SanchezFilipe" w:date="2024-02-06T15:39:00Z">
                    <w:tcPr>
                      <w:tcW w:w="0" w:type="auto"/>
                    </w:tcPr>
                  </w:tcPrChange>
                </w:tcPr>
                <w:p w14:paraId="6F2BF753" w14:textId="77777777" w:rsidR="00581578" w:rsidRDefault="00581578" w:rsidP="00000273">
                  <w:r>
                    <w:t>air hockey</w:t>
                  </w:r>
                </w:p>
              </w:tc>
              <w:tc>
                <w:tcPr>
                  <w:tcW w:w="0" w:type="auto"/>
                  <w:tcPrChange w:id="331" w:author="Eithan SanchezFilipe" w:date="2024-02-06T15:39:00Z">
                    <w:tcPr>
                      <w:tcW w:w="0" w:type="auto"/>
                      <w:gridSpan w:val="2"/>
                    </w:tcPr>
                  </w:tcPrChange>
                </w:tcPr>
                <w:p w14:paraId="04BC28E3" w14:textId="77777777" w:rsidR="00581578" w:rsidRDefault="00581578" w:rsidP="00000273">
                  <w:r>
                    <w:t>à côté des fléchettes il y a une table pour jouer au air hockey</w:t>
                  </w:r>
                </w:p>
              </w:tc>
            </w:tr>
            <w:tr w:rsidR="00581578" w14:paraId="00222E39" w14:textId="77777777" w:rsidTr="00000273">
              <w:tblPrEx>
                <w:tblCellMar>
                  <w:top w:w="0" w:type="dxa"/>
                  <w:bottom w:w="0" w:type="dxa"/>
                </w:tblCellMar>
              </w:tblPrEx>
              <w:trPr>
                <w:trPrChange w:id="332" w:author="Eithan SanchezFilipe" w:date="2024-02-06T15:39:00Z">
                  <w:trPr>
                    <w:gridAfter w:val="0"/>
                  </w:trPr>
                </w:trPrChange>
              </w:trPr>
              <w:tc>
                <w:tcPr>
                  <w:tcW w:w="0" w:type="auto"/>
                  <w:tcPrChange w:id="333" w:author="Eithan SanchezFilipe" w:date="2024-02-06T15:39:00Z">
                    <w:tcPr>
                      <w:tcW w:w="0" w:type="auto"/>
                    </w:tcPr>
                  </w:tcPrChange>
                </w:tcPr>
                <w:p w14:paraId="626BDFAC" w14:textId="77777777" w:rsidR="00581578" w:rsidRDefault="00581578" w:rsidP="00000273">
                  <w:r>
                    <w:t>prises murales</w:t>
                  </w:r>
                </w:p>
              </w:tc>
              <w:tc>
                <w:tcPr>
                  <w:tcW w:w="0" w:type="auto"/>
                  <w:tcPrChange w:id="334" w:author="Eithan SanchezFilipe" w:date="2024-02-06T15:39:00Z">
                    <w:tcPr>
                      <w:tcW w:w="0" w:type="auto"/>
                      <w:gridSpan w:val="2"/>
                    </w:tcPr>
                  </w:tcPrChange>
                </w:tcPr>
                <w:p w14:paraId="5F70A977" w14:textId="77777777" w:rsidR="00581578" w:rsidRDefault="00581578" w:rsidP="00000273">
                  <w:r>
                    <w:t>vers chaque coin de la salle  il y a plusieurs prises murales</w:t>
                  </w:r>
                </w:p>
              </w:tc>
            </w:tr>
            <w:tr w:rsidR="00581578" w14:paraId="5865151A" w14:textId="77777777" w:rsidTr="00000273">
              <w:tblPrEx>
                <w:tblCellMar>
                  <w:top w:w="0" w:type="dxa"/>
                  <w:bottom w:w="0" w:type="dxa"/>
                </w:tblCellMar>
              </w:tblPrEx>
              <w:trPr>
                <w:trPrChange w:id="335" w:author="Eithan SanchezFilipe" w:date="2024-02-06T15:39:00Z">
                  <w:trPr>
                    <w:gridAfter w:val="0"/>
                  </w:trPr>
                </w:trPrChange>
              </w:trPr>
              <w:tc>
                <w:tcPr>
                  <w:tcW w:w="0" w:type="auto"/>
                  <w:tcPrChange w:id="336" w:author="Eithan SanchezFilipe" w:date="2024-02-06T15:39:00Z">
                    <w:tcPr>
                      <w:tcW w:w="0" w:type="auto"/>
                    </w:tcPr>
                  </w:tcPrChange>
                </w:tcPr>
                <w:p w14:paraId="3A53FB14" w14:textId="77777777" w:rsidR="00581578" w:rsidRDefault="00581578" w:rsidP="00000273">
                  <w:r>
                    <w:t>poufs</w:t>
                  </w:r>
                </w:p>
              </w:tc>
              <w:tc>
                <w:tcPr>
                  <w:tcW w:w="0" w:type="auto"/>
                  <w:tcPrChange w:id="337" w:author="Eithan SanchezFilipe" w:date="2024-02-06T15:39:00Z">
                    <w:tcPr>
                      <w:tcW w:w="0" w:type="auto"/>
                      <w:gridSpan w:val="2"/>
                    </w:tcPr>
                  </w:tcPrChange>
                </w:tcPr>
                <w:p w14:paraId="42D3F4DA" w14:textId="77777777" w:rsidR="00581578" w:rsidRDefault="00581578" w:rsidP="00000273">
                  <w:r>
                    <w:t>dans un coin vide il y a plusieurs poufs</w:t>
                  </w:r>
                </w:p>
              </w:tc>
            </w:tr>
            <w:tr w:rsidR="00581578" w14:paraId="6955BAD6" w14:textId="77777777" w:rsidTr="00000273">
              <w:tblPrEx>
                <w:tblCellMar>
                  <w:top w:w="0" w:type="dxa"/>
                  <w:bottom w:w="0" w:type="dxa"/>
                </w:tblCellMar>
              </w:tblPrEx>
              <w:trPr>
                <w:trPrChange w:id="338" w:author="Eithan SanchezFilipe" w:date="2024-02-06T15:39:00Z">
                  <w:trPr>
                    <w:gridAfter w:val="0"/>
                  </w:trPr>
                </w:trPrChange>
              </w:trPr>
              <w:tc>
                <w:tcPr>
                  <w:tcW w:w="0" w:type="auto"/>
                  <w:tcPrChange w:id="339" w:author="Eithan SanchezFilipe" w:date="2024-02-06T15:39:00Z">
                    <w:tcPr>
                      <w:tcW w:w="0" w:type="auto"/>
                    </w:tcPr>
                  </w:tcPrChange>
                </w:tcPr>
                <w:p w14:paraId="38E77258" w14:textId="77777777" w:rsidR="00581578" w:rsidRDefault="00581578" w:rsidP="00000273">
                  <w:r>
                    <w:t>bibliothèque</w:t>
                  </w:r>
                </w:p>
              </w:tc>
              <w:tc>
                <w:tcPr>
                  <w:tcW w:w="0" w:type="auto"/>
                  <w:tcPrChange w:id="340" w:author="Eithan SanchezFilipe" w:date="2024-02-06T15:39:00Z">
                    <w:tcPr>
                      <w:tcW w:w="0" w:type="auto"/>
                      <w:gridSpan w:val="2"/>
                    </w:tcPr>
                  </w:tcPrChange>
                </w:tcPr>
                <w:p w14:paraId="221A6307" w14:textId="77777777" w:rsidR="00581578" w:rsidRDefault="00581578" w:rsidP="00000273">
                  <w:r>
                    <w:t>vers les poufs  il y a une bibliothèque avec des livres dedans</w:t>
                  </w:r>
                </w:p>
              </w:tc>
            </w:tr>
            <w:tr w:rsidR="00581578" w14:paraId="1928B10B" w14:textId="77777777" w:rsidTr="00000273">
              <w:tblPrEx>
                <w:tblCellMar>
                  <w:top w:w="0" w:type="dxa"/>
                  <w:bottom w:w="0" w:type="dxa"/>
                </w:tblCellMar>
              </w:tblPrEx>
              <w:trPr>
                <w:trPrChange w:id="341" w:author="Eithan SanchezFilipe" w:date="2024-02-06T15:39:00Z">
                  <w:trPr>
                    <w:gridAfter w:val="0"/>
                  </w:trPr>
                </w:trPrChange>
              </w:trPr>
              <w:tc>
                <w:tcPr>
                  <w:tcW w:w="0" w:type="auto"/>
                  <w:tcPrChange w:id="342" w:author="Eithan SanchezFilipe" w:date="2024-02-06T15:39:00Z">
                    <w:tcPr>
                      <w:tcW w:w="0" w:type="auto"/>
                    </w:tcPr>
                  </w:tcPrChange>
                </w:tcPr>
                <w:p w14:paraId="18EDA5E5" w14:textId="77777777" w:rsidR="00581578" w:rsidRDefault="00581578" w:rsidP="00000273">
                  <w:r>
                    <w:t>sélecta</w:t>
                  </w:r>
                </w:p>
              </w:tc>
              <w:tc>
                <w:tcPr>
                  <w:tcW w:w="0" w:type="auto"/>
                  <w:tcPrChange w:id="343" w:author="Eithan SanchezFilipe" w:date="2024-02-06T15:39:00Z">
                    <w:tcPr>
                      <w:tcW w:w="0" w:type="auto"/>
                      <w:gridSpan w:val="2"/>
                    </w:tcPr>
                  </w:tcPrChange>
                </w:tcPr>
                <w:p w14:paraId="70020939" w14:textId="578AFD25" w:rsidR="00581578" w:rsidRDefault="00581578" w:rsidP="00000273">
                  <w:r>
                    <w:t xml:space="preserve">à l'entrée </w:t>
                  </w:r>
                  <w:del w:id="344" w:author="Eithan SanchezFilipe" w:date="2024-02-06T15:39:00Z">
                    <w:r w:rsidR="006F36CC">
                      <w:delText>a</w:delText>
                    </w:r>
                  </w:del>
                  <w:ins w:id="345" w:author="Eithan SanchezFilipe" w:date="2024-02-06T15:39:00Z">
                    <w:r>
                      <w:t>à</w:t>
                    </w:r>
                  </w:ins>
                  <w:r>
                    <w:t xml:space="preserve"> droite il y a un sélecta</w:t>
                  </w:r>
                </w:p>
              </w:tc>
            </w:tr>
            <w:tr w:rsidR="00581578" w14:paraId="1EE7A981" w14:textId="77777777" w:rsidTr="00000273">
              <w:tblPrEx>
                <w:tblCellMar>
                  <w:top w:w="0" w:type="dxa"/>
                  <w:bottom w:w="0" w:type="dxa"/>
                </w:tblCellMar>
              </w:tblPrEx>
              <w:trPr>
                <w:ins w:id="346" w:author="Eithan SanchezFilipe" w:date="2024-02-06T15:39:00Z"/>
              </w:trPr>
              <w:tc>
                <w:tcPr>
                  <w:tcW w:w="0" w:type="auto"/>
                </w:tcPr>
                <w:p w14:paraId="491CA4AC" w14:textId="77777777" w:rsidR="00581578" w:rsidRDefault="00581578" w:rsidP="00000273">
                  <w:pPr>
                    <w:rPr>
                      <w:ins w:id="347" w:author="Eithan SanchezFilipe" w:date="2024-02-06T15:39:00Z"/>
                    </w:rPr>
                  </w:pPr>
                  <w:ins w:id="348" w:author="Eithan SanchezFilipe" w:date="2024-02-06T15:39:00Z">
                    <w:r>
                      <w:t>emplacement</w:t>
                    </w:r>
                  </w:ins>
                </w:p>
              </w:tc>
              <w:tc>
                <w:tcPr>
                  <w:tcW w:w="0" w:type="auto"/>
                </w:tcPr>
                <w:p w14:paraId="6AE644BB" w14:textId="77777777" w:rsidR="00581578" w:rsidRDefault="00581578" w:rsidP="00000273">
                  <w:pPr>
                    <w:rPr>
                      <w:ins w:id="349" w:author="Eithan SanchezFilipe" w:date="2024-02-06T15:39:00Z"/>
                    </w:rPr>
                  </w:pPr>
                  <w:ins w:id="350" w:author="Eithan SanchezFilipe" w:date="2024-02-06T15:39:00Z">
                    <w:r>
                      <w:t>dans un coin du 1er étage il y a une salle de jeu</w:t>
                    </w:r>
                  </w:ins>
                </w:p>
              </w:tc>
            </w:tr>
          </w:tbl>
          <w:p w14:paraId="385E7F2C" w14:textId="77777777" w:rsidR="00581578" w:rsidRDefault="00581578" w:rsidP="00000273"/>
        </w:tc>
      </w:tr>
    </w:tbl>
    <w:p w14:paraId="1B11132A" w14:textId="77777777" w:rsidR="00581578" w:rsidRDefault="00581578" w:rsidP="00581578"/>
    <w:p w14:paraId="7918E68E" w14:textId="77777777" w:rsidR="00581578" w:rsidRDefault="00581578" w:rsidP="00581578">
      <w:pPr>
        <w:pStyle w:val="Titre3"/>
      </w:pPr>
      <w:r>
        <w:t>Salle de logistique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Change w:id="351" w:author="Eithan SanchezFilipe" w:date="2024-02-06T15:3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PrChange>
      </w:tblPr>
      <w:tblGrid>
        <w:gridCol w:w="9060"/>
        <w:tblGridChange w:id="352">
          <w:tblGrid>
            <w:gridCol w:w="9060"/>
          </w:tblGrid>
        </w:tblGridChange>
      </w:tblGrid>
      <w:tr w:rsidR="00581578" w14:paraId="1C47465C" w14:textId="77777777" w:rsidTr="00000273">
        <w:tblPrEx>
          <w:tblCellMar>
            <w:top w:w="0" w:type="dxa"/>
            <w:bottom w:w="0" w:type="dxa"/>
          </w:tblCellMar>
        </w:tblPrEx>
        <w:tc>
          <w:tcPr>
            <w:tcW w:w="0" w:type="auto"/>
            <w:tcPrChange w:id="353" w:author="Eithan SanchezFilipe" w:date="2024-02-06T15:39:00Z">
              <w:tcPr>
                <w:tcW w:w="0" w:type="auto"/>
              </w:tcPr>
            </w:tcPrChange>
          </w:tcPr>
          <w:p w14:paraId="4B51CD8C" w14:textId="77777777" w:rsidR="00581578" w:rsidRDefault="00581578" w:rsidP="00000273">
            <w:r>
              <w:t>En tant qu'employés Nous voulons des lieus à chaque étages de stockages et de nettoyage qui stocke les outils de nettoyage les linges, draps, etc. propre pour le nettoyage des chambres et possède des machines à laver le linges pour laver les matériels stockés.</w:t>
            </w:r>
          </w:p>
        </w:tc>
      </w:tr>
      <w:tr w:rsidR="00581578" w14:paraId="47BAEA24" w14:textId="77777777" w:rsidTr="00000273">
        <w:tblPrEx>
          <w:tblCellMar>
            <w:top w:w="0" w:type="dxa"/>
            <w:bottom w:w="0" w:type="dxa"/>
          </w:tblCellMar>
        </w:tblPrEx>
        <w:tc>
          <w:tcPr>
            <w:tcW w:w="0" w:type="auto"/>
            <w:tcPrChange w:id="354" w:author="Eithan SanchezFilipe" w:date="2024-02-06T15:39:00Z">
              <w:tcPr>
                <w:tcW w:w="0" w:type="auto"/>
              </w:tcPr>
            </w:tcPrChange>
          </w:tcPr>
          <w:p w14:paraId="7562EA5F" w14:textId="77777777" w:rsidR="00581578" w:rsidRDefault="00581578" w:rsidP="00000273">
            <w:pPr>
              <w:jc w:val="center"/>
            </w:pPr>
            <w:r>
              <w:t xml:space="preserve">Tests d'acceptance: </w:t>
            </w:r>
          </w:p>
          <w:tbl>
            <w:tblPr>
              <w:tblW w:w="100" w:type="auto"/>
              <w:tblCellMar>
                <w:left w:w="10" w:type="dxa"/>
                <w:right w:w="10" w:type="dxa"/>
              </w:tblCellMar>
              <w:tblLook w:val="0000" w:firstRow="0" w:lastRow="0" w:firstColumn="0" w:lastColumn="0" w:noHBand="0" w:noVBand="0"/>
              <w:tblPrChange w:id="355" w:author="Eithan SanchezFilipe" w:date="2024-02-06T15:39:00Z">
                <w:tblPr>
                  <w:tblW w:w="100" w:type="auto"/>
                  <w:tblCellMar>
                    <w:left w:w="10" w:type="dxa"/>
                    <w:right w:w="10" w:type="dxa"/>
                  </w:tblCellMar>
                  <w:tblLook w:val="04A0" w:firstRow="1" w:lastRow="0" w:firstColumn="1" w:lastColumn="0" w:noHBand="0" w:noVBand="1"/>
                </w:tblPr>
              </w:tblPrChange>
            </w:tblPr>
            <w:tblGrid>
              <w:gridCol w:w="1479"/>
              <w:gridCol w:w="7561"/>
              <w:tblGridChange w:id="356">
                <w:tblGrid>
                  <w:gridCol w:w="1479"/>
                  <w:gridCol w:w="132"/>
                  <w:gridCol w:w="7429"/>
                </w:tblGrid>
              </w:tblGridChange>
            </w:tblGrid>
            <w:tr w:rsidR="00581578" w14:paraId="351E309F" w14:textId="77777777" w:rsidTr="00000273">
              <w:tblPrEx>
                <w:tblCellMar>
                  <w:top w:w="0" w:type="dxa"/>
                  <w:bottom w:w="0" w:type="dxa"/>
                </w:tblCellMar>
              </w:tblPrEx>
              <w:tc>
                <w:tcPr>
                  <w:tcW w:w="0" w:type="auto"/>
                  <w:tcPrChange w:id="357" w:author="Eithan SanchezFilipe" w:date="2024-02-06T15:39:00Z">
                    <w:tcPr>
                      <w:tcW w:w="0" w:type="auto"/>
                      <w:gridSpan w:val="2"/>
                    </w:tcPr>
                  </w:tcPrChange>
                </w:tcPr>
                <w:p w14:paraId="6EC62C21" w14:textId="77777777" w:rsidR="00581578" w:rsidRDefault="00581578" w:rsidP="00000273">
                  <w:r>
                    <w:t>Nettoyage des linges</w:t>
                  </w:r>
                </w:p>
              </w:tc>
              <w:tc>
                <w:tcPr>
                  <w:tcW w:w="0" w:type="auto"/>
                  <w:tcPrChange w:id="358" w:author="Eithan SanchezFilipe" w:date="2024-02-06T15:39:00Z">
                    <w:tcPr>
                      <w:tcW w:w="0" w:type="auto"/>
                    </w:tcPr>
                  </w:tcPrChange>
                </w:tcPr>
                <w:p w14:paraId="4397E44D" w14:textId="0A1E6BCE" w:rsidR="00581578" w:rsidRDefault="00581578" w:rsidP="00000273">
                  <w:r>
                    <w:t xml:space="preserve">Dans une salle de logistique à côtés des armoires de stockages des linges, draps, etc. Il y a 2 machines à laver le linge qui </w:t>
                  </w:r>
                  <w:del w:id="359" w:author="Eithan SanchezFilipe" w:date="2024-02-06T15:39:00Z">
                    <w:r w:rsidR="006F36CC">
                      <w:delText>fonctionne</w:delText>
                    </w:r>
                  </w:del>
                  <w:ins w:id="360" w:author="Eithan SanchezFilipe" w:date="2024-02-06T15:39:00Z">
                    <w:r>
                      <w:t>fonctionnent</w:t>
                    </w:r>
                  </w:ins>
                </w:p>
              </w:tc>
            </w:tr>
            <w:tr w:rsidR="00581578" w14:paraId="7F30BF32" w14:textId="77777777" w:rsidTr="00000273">
              <w:tblPrEx>
                <w:tblCellMar>
                  <w:top w:w="0" w:type="dxa"/>
                  <w:bottom w:w="0" w:type="dxa"/>
                </w:tblCellMar>
              </w:tblPrEx>
              <w:tc>
                <w:tcPr>
                  <w:tcW w:w="0" w:type="auto"/>
                  <w:tcPrChange w:id="361" w:author="Eithan SanchezFilipe" w:date="2024-02-06T15:39:00Z">
                    <w:tcPr>
                      <w:tcW w:w="0" w:type="auto"/>
                      <w:gridSpan w:val="2"/>
                    </w:tcPr>
                  </w:tcPrChange>
                </w:tcPr>
                <w:p w14:paraId="623C04A6" w14:textId="77777777" w:rsidR="00581578" w:rsidRDefault="00581578" w:rsidP="00000273">
                  <w:r>
                    <w:t>Stockage linges</w:t>
                  </w:r>
                </w:p>
              </w:tc>
              <w:tc>
                <w:tcPr>
                  <w:tcW w:w="0" w:type="auto"/>
                  <w:tcPrChange w:id="362" w:author="Eithan SanchezFilipe" w:date="2024-02-06T15:39:00Z">
                    <w:tcPr>
                      <w:tcW w:w="0" w:type="auto"/>
                    </w:tcPr>
                  </w:tcPrChange>
                </w:tcPr>
                <w:p w14:paraId="338B39AF" w14:textId="77777777" w:rsidR="00581578" w:rsidRDefault="00581578" w:rsidP="00000273">
                  <w:r>
                    <w:t>A côtés des machines à laver le linge il y a assez d'armoire pour stocker les draps et les linges de toutes les chambres de l'étage</w:t>
                  </w:r>
                </w:p>
              </w:tc>
            </w:tr>
            <w:tr w:rsidR="00581578" w14:paraId="006A4C9B" w14:textId="77777777" w:rsidTr="00000273">
              <w:tblPrEx>
                <w:tblCellMar>
                  <w:top w:w="0" w:type="dxa"/>
                  <w:bottom w:w="0" w:type="dxa"/>
                </w:tblCellMar>
              </w:tblPrEx>
              <w:tc>
                <w:tcPr>
                  <w:tcW w:w="0" w:type="auto"/>
                  <w:tcPrChange w:id="363" w:author="Eithan SanchezFilipe" w:date="2024-02-06T15:39:00Z">
                    <w:tcPr>
                      <w:tcW w:w="0" w:type="auto"/>
                      <w:gridSpan w:val="2"/>
                    </w:tcPr>
                  </w:tcPrChange>
                </w:tcPr>
                <w:p w14:paraId="0C23CC17" w14:textId="77777777" w:rsidR="00581578" w:rsidRDefault="00581578" w:rsidP="00000273">
                  <w:r>
                    <w:t>par étage</w:t>
                  </w:r>
                </w:p>
              </w:tc>
              <w:tc>
                <w:tcPr>
                  <w:tcW w:w="0" w:type="auto"/>
                  <w:tcPrChange w:id="364" w:author="Eithan SanchezFilipe" w:date="2024-02-06T15:39:00Z">
                    <w:tcPr>
                      <w:tcW w:w="0" w:type="auto"/>
                    </w:tcPr>
                  </w:tcPrChange>
                </w:tcPr>
                <w:p w14:paraId="5459499F" w14:textId="77777777" w:rsidR="00581578" w:rsidRDefault="00581578" w:rsidP="00000273">
                  <w:r>
                    <w:t>Sur chaque étages Il y a une salle de logistique</w:t>
                  </w:r>
                  <w:ins w:id="365" w:author="Eithan SanchezFilipe" w:date="2024-02-06T15:39:00Z">
                    <w:r>
                      <w:t xml:space="preserve"> placer pour faciliter le nettoyage des chambres de l'étage.</w:t>
                    </w:r>
                  </w:ins>
                </w:p>
              </w:tc>
            </w:tr>
            <w:tr w:rsidR="00581578" w14:paraId="35274A78" w14:textId="77777777" w:rsidTr="00000273">
              <w:tblPrEx>
                <w:tblCellMar>
                  <w:top w:w="0" w:type="dxa"/>
                  <w:bottom w:w="0" w:type="dxa"/>
                </w:tblCellMar>
              </w:tblPrEx>
              <w:trPr>
                <w:ins w:id="366" w:author="Eithan SanchezFilipe" w:date="2024-02-06T15:39:00Z"/>
              </w:trPr>
              <w:tc>
                <w:tcPr>
                  <w:tcW w:w="0" w:type="auto"/>
                </w:tcPr>
                <w:p w14:paraId="090982BF" w14:textId="77777777" w:rsidR="00581578" w:rsidRDefault="00581578" w:rsidP="00000273">
                  <w:pPr>
                    <w:rPr>
                      <w:ins w:id="367" w:author="Eithan SanchezFilipe" w:date="2024-02-06T15:39:00Z"/>
                    </w:rPr>
                  </w:pPr>
                  <w:ins w:id="368" w:author="Eithan SanchezFilipe" w:date="2024-02-06T15:39:00Z">
                    <w:r>
                      <w:t>Port</w:t>
                    </w:r>
                  </w:ins>
                </w:p>
              </w:tc>
              <w:tc>
                <w:tcPr>
                  <w:tcW w:w="0" w:type="auto"/>
                </w:tcPr>
                <w:p w14:paraId="4CE981D9" w14:textId="77777777" w:rsidR="00581578" w:rsidRDefault="00581578" w:rsidP="00000273">
                  <w:pPr>
                    <w:rPr>
                      <w:ins w:id="369" w:author="Eithan SanchezFilipe" w:date="2024-02-06T15:39:00Z"/>
                    </w:rPr>
                  </w:pPr>
                  <w:ins w:id="370" w:author="Eithan SanchezFilipe" w:date="2024-02-06T15:39:00Z">
                    <w:r>
                      <w:t>Quand je rentre dans une des salles de logistique, il y a un petit panneau indiquant que cette pièce est réserver au personnel</w:t>
                    </w:r>
                  </w:ins>
                </w:p>
              </w:tc>
            </w:tr>
            <w:tr w:rsidR="00581578" w14:paraId="47D6DAF3" w14:textId="77777777" w:rsidTr="00000273">
              <w:tblPrEx>
                <w:tblCellMar>
                  <w:top w:w="0" w:type="dxa"/>
                  <w:bottom w:w="0" w:type="dxa"/>
                </w:tblCellMar>
              </w:tblPrEx>
              <w:trPr>
                <w:ins w:id="371" w:author="Eithan SanchezFilipe" w:date="2024-02-06T15:39:00Z"/>
              </w:trPr>
              <w:tc>
                <w:tcPr>
                  <w:tcW w:w="0" w:type="auto"/>
                </w:tcPr>
                <w:p w14:paraId="3F60BDA7" w14:textId="77777777" w:rsidR="00581578" w:rsidRDefault="00581578" w:rsidP="00000273">
                  <w:pPr>
                    <w:rPr>
                      <w:ins w:id="372" w:author="Eithan SanchezFilipe" w:date="2024-02-06T15:39:00Z"/>
                    </w:rPr>
                  </w:pPr>
                  <w:ins w:id="373" w:author="Eithan SanchezFilipe" w:date="2024-02-06T15:39:00Z">
                    <w:r>
                      <w:t>Armoire de stockage cadeau</w:t>
                    </w:r>
                  </w:ins>
                </w:p>
              </w:tc>
              <w:tc>
                <w:tcPr>
                  <w:tcW w:w="0" w:type="auto"/>
                </w:tcPr>
                <w:p w14:paraId="7D588442" w14:textId="77777777" w:rsidR="00581578" w:rsidRDefault="00581578" w:rsidP="00000273">
                  <w:pPr>
                    <w:rPr>
                      <w:ins w:id="374" w:author="Eithan SanchezFilipe" w:date="2024-02-06T15:39:00Z"/>
                    </w:rPr>
                  </w:pPr>
                  <w:ins w:id="375" w:author="Eithan SanchezFilipe" w:date="2024-02-06T15:39:00Z">
                    <w:r>
                      <w:t>Quand je rentre dans la salle il y a une armoire et un frigo contenant les cadeau offert au usager de la chambre, c'est-à-dire une bouteille d'eau fraiche(donc dans le frigo), des carré de chocolat emballés, des sachets de thé de différents goûts dont les préférés des utilisateurs et des capsules de cafés de différentes sortes dont les préférés des utilisateurs.</w:t>
                    </w:r>
                  </w:ins>
                </w:p>
              </w:tc>
            </w:tr>
            <w:tr w:rsidR="00581578" w14:paraId="6634FC00" w14:textId="77777777" w:rsidTr="00000273">
              <w:tblPrEx>
                <w:tblCellMar>
                  <w:top w:w="0" w:type="dxa"/>
                  <w:bottom w:w="0" w:type="dxa"/>
                </w:tblCellMar>
              </w:tblPrEx>
              <w:trPr>
                <w:ins w:id="376" w:author="Eithan SanchezFilipe" w:date="2024-02-06T15:39:00Z"/>
              </w:trPr>
              <w:tc>
                <w:tcPr>
                  <w:tcW w:w="0" w:type="auto"/>
                </w:tcPr>
                <w:p w14:paraId="189A899A" w14:textId="77777777" w:rsidR="00581578" w:rsidRDefault="00581578" w:rsidP="00000273">
                  <w:pPr>
                    <w:rPr>
                      <w:ins w:id="377" w:author="Eithan SanchezFilipe" w:date="2024-02-06T15:39:00Z"/>
                    </w:rPr>
                  </w:pPr>
                  <w:ins w:id="378" w:author="Eithan SanchezFilipe" w:date="2024-02-06T15:39:00Z">
                    <w:r>
                      <w:t>lumière</w:t>
                    </w:r>
                  </w:ins>
                </w:p>
              </w:tc>
              <w:tc>
                <w:tcPr>
                  <w:tcW w:w="0" w:type="auto"/>
                </w:tcPr>
                <w:p w14:paraId="7B9D8CF1" w14:textId="77777777" w:rsidR="00581578" w:rsidRDefault="00581578" w:rsidP="00000273">
                  <w:pPr>
                    <w:rPr>
                      <w:ins w:id="379" w:author="Eithan SanchezFilipe" w:date="2024-02-06T15:39:00Z"/>
                    </w:rPr>
                  </w:pPr>
                  <w:ins w:id="380" w:author="Eithan SanchezFilipe" w:date="2024-02-06T15:39:00Z">
                    <w:r>
                      <w:t>La salle est éclairer par des néant situer sur le plafond de la salle de sorte à que les néant éclaire chaque partie de la salle pour aider les employer à voir ce qu'ils font.</w:t>
                    </w:r>
                  </w:ins>
                </w:p>
              </w:tc>
            </w:tr>
            <w:tr w:rsidR="00581578" w14:paraId="6F9FB457" w14:textId="77777777" w:rsidTr="00000273">
              <w:tblPrEx>
                <w:tblCellMar>
                  <w:top w:w="0" w:type="dxa"/>
                  <w:bottom w:w="0" w:type="dxa"/>
                </w:tblCellMar>
              </w:tblPrEx>
              <w:trPr>
                <w:ins w:id="381" w:author="Eithan SanchezFilipe" w:date="2024-02-06T15:39:00Z"/>
              </w:trPr>
              <w:tc>
                <w:tcPr>
                  <w:tcW w:w="0" w:type="auto"/>
                </w:tcPr>
                <w:p w14:paraId="19B46EFC" w14:textId="77777777" w:rsidR="00581578" w:rsidRDefault="00581578" w:rsidP="00000273">
                  <w:pPr>
                    <w:rPr>
                      <w:ins w:id="382" w:author="Eithan SanchezFilipe" w:date="2024-02-06T15:39:00Z"/>
                    </w:rPr>
                  </w:pPr>
                  <w:ins w:id="383" w:author="Eithan SanchezFilipe" w:date="2024-02-06T15:39:00Z">
                    <w:r>
                      <w:t>lavabo</w:t>
                    </w:r>
                  </w:ins>
                </w:p>
              </w:tc>
              <w:tc>
                <w:tcPr>
                  <w:tcW w:w="0" w:type="auto"/>
                </w:tcPr>
                <w:p w14:paraId="3A126B00" w14:textId="77777777" w:rsidR="00581578" w:rsidRDefault="00581578" w:rsidP="00000273">
                  <w:pPr>
                    <w:rPr>
                      <w:ins w:id="384" w:author="Eithan SanchezFilipe" w:date="2024-02-06T15:39:00Z"/>
                    </w:rPr>
                  </w:pPr>
                  <w:ins w:id="385" w:author="Eithan SanchezFilipe" w:date="2024-02-06T15:39:00Z">
                    <w:r>
                      <w:t>Dans la salle il y a à côté des machines à laver un lavabo professionnel</w:t>
                    </w:r>
                  </w:ins>
                </w:p>
              </w:tc>
            </w:tr>
            <w:tr w:rsidR="00581578" w14:paraId="740BC35F" w14:textId="77777777" w:rsidTr="00000273">
              <w:tblPrEx>
                <w:tblCellMar>
                  <w:top w:w="0" w:type="dxa"/>
                  <w:bottom w:w="0" w:type="dxa"/>
                </w:tblCellMar>
              </w:tblPrEx>
              <w:trPr>
                <w:ins w:id="386" w:author="Eithan SanchezFilipe" w:date="2024-02-06T15:39:00Z"/>
              </w:trPr>
              <w:tc>
                <w:tcPr>
                  <w:tcW w:w="0" w:type="auto"/>
                </w:tcPr>
                <w:p w14:paraId="5CD66989" w14:textId="77777777" w:rsidR="00581578" w:rsidRDefault="00581578" w:rsidP="00000273">
                  <w:pPr>
                    <w:rPr>
                      <w:ins w:id="387" w:author="Eithan SanchezFilipe" w:date="2024-02-06T15:39:00Z"/>
                    </w:rPr>
                  </w:pPr>
                  <w:ins w:id="388" w:author="Eithan SanchezFilipe" w:date="2024-02-06T15:39:00Z">
                    <w:r>
                      <w:t>étagère produits de nettoyage</w:t>
                    </w:r>
                  </w:ins>
                </w:p>
              </w:tc>
              <w:tc>
                <w:tcPr>
                  <w:tcW w:w="0" w:type="auto"/>
                </w:tcPr>
                <w:p w14:paraId="289B9765" w14:textId="77777777" w:rsidR="00581578" w:rsidRDefault="00581578" w:rsidP="00000273">
                  <w:pPr>
                    <w:rPr>
                      <w:ins w:id="389" w:author="Eithan SanchezFilipe" w:date="2024-02-06T15:39:00Z"/>
                    </w:rPr>
                  </w:pPr>
                  <w:ins w:id="390" w:author="Eithan SanchezFilipe" w:date="2024-02-06T15:39:00Z">
                    <w:r>
                      <w:t>Contre l'un des mures de la salle à côté de balais, aspirateur, et autre outils de nettoyage il y a une étagère contenant plusieurs fois chaque produits nécessaire au nettoyage et à l'entretien de l'étage.</w:t>
                    </w:r>
                  </w:ins>
                </w:p>
              </w:tc>
            </w:tr>
          </w:tbl>
          <w:p w14:paraId="025310DF" w14:textId="77777777" w:rsidR="00581578" w:rsidRDefault="00581578" w:rsidP="00000273"/>
        </w:tc>
      </w:tr>
    </w:tbl>
    <w:p w14:paraId="4C1A7EE0" w14:textId="77777777" w:rsidR="006F36CC" w:rsidRDefault="006F36CC" w:rsidP="006F36CC">
      <w:pPr>
        <w:rPr>
          <w:del w:id="391" w:author="Eithan SanchezFilipe" w:date="2024-02-06T15:39:00Z"/>
        </w:rPr>
      </w:pPr>
    </w:p>
    <w:p w14:paraId="2F822454" w14:textId="77777777" w:rsidR="006F36CC" w:rsidRDefault="006F36CC" w:rsidP="006F36CC">
      <w:pPr>
        <w:pStyle w:val="Titre3"/>
        <w:rPr>
          <w:del w:id="392" w:author="Eithan SanchezFilipe" w:date="2024-02-06T15:39:00Z"/>
        </w:rPr>
      </w:pPr>
      <w:del w:id="393" w:author="Eithan SanchezFilipe" w:date="2024-02-06T15:39:00Z">
        <w:r>
          <w:delText>Piscine</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F36CC" w14:paraId="751CA6DC" w14:textId="77777777" w:rsidTr="0084726C">
        <w:trPr>
          <w:del w:id="394" w:author="Eithan SanchezFilipe" w:date="2024-02-06T15:39:00Z"/>
        </w:trPr>
        <w:tc>
          <w:tcPr>
            <w:tcW w:w="0" w:type="auto"/>
          </w:tcPr>
          <w:p w14:paraId="2EB872E6" w14:textId="77777777" w:rsidR="006F36CC" w:rsidRDefault="006F36CC" w:rsidP="0084726C">
            <w:pPr>
              <w:rPr>
                <w:del w:id="395" w:author="Eithan SanchezFilipe" w:date="2024-02-06T15:39:00Z"/>
              </w:rPr>
            </w:pPr>
            <w:del w:id="396" w:author="Eithan SanchezFilipe" w:date="2024-02-06T15:39:00Z">
              <w:r>
                <w:delText>en tant qu'utilisateur je peux me baigner pour avoir moins chaud et m'amuser</w:delText>
              </w:r>
            </w:del>
          </w:p>
        </w:tc>
      </w:tr>
      <w:tr w:rsidR="006F36CC" w14:paraId="1550D0D9" w14:textId="77777777" w:rsidTr="0084726C">
        <w:trPr>
          <w:del w:id="397" w:author="Eithan SanchezFilipe" w:date="2024-02-06T15:39:00Z"/>
        </w:trPr>
        <w:tc>
          <w:tcPr>
            <w:tcW w:w="0" w:type="auto"/>
          </w:tcPr>
          <w:p w14:paraId="673A46CC" w14:textId="77777777" w:rsidR="006F36CC" w:rsidRDefault="006F36CC" w:rsidP="0084726C">
            <w:pPr>
              <w:jc w:val="center"/>
              <w:rPr>
                <w:del w:id="398" w:author="Eithan SanchezFilipe" w:date="2024-02-06T15:39:00Z"/>
              </w:rPr>
            </w:pPr>
            <w:del w:id="399" w:author="Eithan SanchezFilipe" w:date="2024-02-06T15:39:00Z">
              <w:r>
                <w:delText xml:space="preserve">Tests d'acceptance: </w:delText>
              </w:r>
            </w:del>
          </w:p>
          <w:tbl>
            <w:tblPr>
              <w:tblW w:w="100" w:type="auto"/>
              <w:tblCellMar>
                <w:left w:w="10" w:type="dxa"/>
                <w:right w:w="10" w:type="dxa"/>
              </w:tblCellMar>
              <w:tblLook w:val="04A0" w:firstRow="1" w:lastRow="0" w:firstColumn="1" w:lastColumn="0" w:noHBand="0" w:noVBand="1"/>
            </w:tblPr>
            <w:tblGrid>
              <w:gridCol w:w="1485"/>
              <w:gridCol w:w="7555"/>
            </w:tblGrid>
            <w:tr w:rsidR="006F36CC" w14:paraId="4B286C0D" w14:textId="77777777" w:rsidTr="0084726C">
              <w:trPr>
                <w:del w:id="400" w:author="Eithan SanchezFilipe" w:date="2024-02-06T15:39:00Z"/>
              </w:trPr>
              <w:tc>
                <w:tcPr>
                  <w:tcW w:w="0" w:type="auto"/>
                </w:tcPr>
                <w:p w14:paraId="41BAEA22" w14:textId="77777777" w:rsidR="006F36CC" w:rsidRDefault="006F36CC" w:rsidP="0084726C">
                  <w:pPr>
                    <w:rPr>
                      <w:del w:id="401" w:author="Eithan SanchezFilipe" w:date="2024-02-06T15:39:00Z"/>
                    </w:rPr>
                  </w:pPr>
                  <w:del w:id="402" w:author="Eithan SanchezFilipe" w:date="2024-02-06T15:39:00Z">
                    <w:r>
                      <w:delText>piscine</w:delText>
                    </w:r>
                  </w:del>
                </w:p>
              </w:tc>
              <w:tc>
                <w:tcPr>
                  <w:tcW w:w="0" w:type="auto"/>
                </w:tcPr>
                <w:p w14:paraId="3AB4F504" w14:textId="77777777" w:rsidR="006F36CC" w:rsidRDefault="006F36CC" w:rsidP="0084726C">
                  <w:pPr>
                    <w:rPr>
                      <w:del w:id="403" w:author="Eithan SanchezFilipe" w:date="2024-02-06T15:39:00Z"/>
                    </w:rPr>
                  </w:pPr>
                  <w:del w:id="404" w:author="Eithan SanchezFilipe" w:date="2024-02-06T15:39:00Z">
                    <w:r>
                      <w:delText>quand je regarde derrière le bâtiment j'y vois une piscine</w:delText>
                    </w:r>
                  </w:del>
                </w:p>
              </w:tc>
            </w:tr>
            <w:tr w:rsidR="006F36CC" w14:paraId="5BD8A2C2" w14:textId="77777777" w:rsidTr="0084726C">
              <w:trPr>
                <w:del w:id="405" w:author="Eithan SanchezFilipe" w:date="2024-02-06T15:39:00Z"/>
              </w:trPr>
              <w:tc>
                <w:tcPr>
                  <w:tcW w:w="0" w:type="auto"/>
                </w:tcPr>
                <w:p w14:paraId="68C60124" w14:textId="77777777" w:rsidR="006F36CC" w:rsidRDefault="006F36CC" w:rsidP="0084726C">
                  <w:pPr>
                    <w:rPr>
                      <w:del w:id="406" w:author="Eithan SanchezFilipe" w:date="2024-02-06T15:39:00Z"/>
                    </w:rPr>
                  </w:pPr>
                  <w:del w:id="407" w:author="Eithan SanchezFilipe" w:date="2024-02-06T15:39:00Z">
                    <w:r>
                      <w:delText>eau</w:delText>
                    </w:r>
                  </w:del>
                </w:p>
              </w:tc>
              <w:tc>
                <w:tcPr>
                  <w:tcW w:w="0" w:type="auto"/>
                </w:tcPr>
                <w:p w14:paraId="0F26BACA" w14:textId="77777777" w:rsidR="006F36CC" w:rsidRDefault="006F36CC" w:rsidP="0084726C">
                  <w:pPr>
                    <w:rPr>
                      <w:del w:id="408" w:author="Eithan SanchezFilipe" w:date="2024-02-06T15:39:00Z"/>
                    </w:rPr>
                  </w:pPr>
                  <w:del w:id="409" w:author="Eithan SanchezFilipe" w:date="2024-02-06T15:39:00Z">
                    <w:r>
                      <w:delText>quand je regarde dans la piscine je vois qu'elle est rempli d'eau</w:delText>
                    </w:r>
                  </w:del>
                </w:p>
              </w:tc>
            </w:tr>
            <w:tr w:rsidR="006F36CC" w14:paraId="2D4FC295" w14:textId="77777777" w:rsidTr="0084726C">
              <w:trPr>
                <w:del w:id="410" w:author="Eithan SanchezFilipe" w:date="2024-02-06T15:39:00Z"/>
              </w:trPr>
              <w:tc>
                <w:tcPr>
                  <w:tcW w:w="0" w:type="auto"/>
                </w:tcPr>
                <w:p w14:paraId="20E8E257" w14:textId="77777777" w:rsidR="006F36CC" w:rsidRDefault="00AC0C98" w:rsidP="0084726C">
                  <w:pPr>
                    <w:rPr>
                      <w:del w:id="411" w:author="Eithan SanchezFilipe" w:date="2024-02-06T15:39:00Z"/>
                    </w:rPr>
                  </w:pPr>
                  <w:del w:id="412" w:author="Eithan SanchezFilipe" w:date="2024-02-06T15:39:00Z">
                    <w:r>
                      <w:delText>plongeoir</w:delText>
                    </w:r>
                  </w:del>
                </w:p>
              </w:tc>
              <w:tc>
                <w:tcPr>
                  <w:tcW w:w="0" w:type="auto"/>
                </w:tcPr>
                <w:p w14:paraId="213FF2BB" w14:textId="77777777" w:rsidR="006F36CC" w:rsidRDefault="006F36CC" w:rsidP="0084726C">
                  <w:pPr>
                    <w:rPr>
                      <w:del w:id="413" w:author="Eithan SanchezFilipe" w:date="2024-02-06T15:39:00Z"/>
                    </w:rPr>
                  </w:pPr>
                  <w:del w:id="414" w:author="Eithan SanchezFilipe" w:date="2024-02-06T15:39:00Z">
                    <w:r>
                      <w:delText>quand je regarde a côté de la piscine j'y vois plusieurs plongeoirs de différentes tailles</w:delText>
                    </w:r>
                  </w:del>
                </w:p>
              </w:tc>
            </w:tr>
            <w:tr w:rsidR="006F36CC" w14:paraId="67F2C900" w14:textId="77777777" w:rsidTr="0084726C">
              <w:trPr>
                <w:del w:id="415" w:author="Eithan SanchezFilipe" w:date="2024-02-06T15:39:00Z"/>
              </w:trPr>
              <w:tc>
                <w:tcPr>
                  <w:tcW w:w="0" w:type="auto"/>
                </w:tcPr>
                <w:p w14:paraId="67E88F04" w14:textId="77777777" w:rsidR="006F36CC" w:rsidRDefault="006F36CC" w:rsidP="0084726C">
                  <w:pPr>
                    <w:rPr>
                      <w:del w:id="416" w:author="Eithan SanchezFilipe" w:date="2024-02-06T15:39:00Z"/>
                    </w:rPr>
                  </w:pPr>
                  <w:del w:id="417" w:author="Eithan SanchezFilipe" w:date="2024-02-06T15:39:00Z">
                    <w:r>
                      <w:delText>chaises longues</w:delText>
                    </w:r>
                  </w:del>
                </w:p>
              </w:tc>
              <w:tc>
                <w:tcPr>
                  <w:tcW w:w="0" w:type="auto"/>
                </w:tcPr>
                <w:p w14:paraId="5FC371D4" w14:textId="77777777" w:rsidR="006F36CC" w:rsidRDefault="006F36CC" w:rsidP="0084726C">
                  <w:pPr>
                    <w:rPr>
                      <w:del w:id="418" w:author="Eithan SanchezFilipe" w:date="2024-02-06T15:39:00Z"/>
                    </w:rPr>
                  </w:pPr>
                  <w:del w:id="419" w:author="Eithan SanchezFilipe" w:date="2024-02-06T15:39:00Z">
                    <w:r>
                      <w:delText>à côté de la piscine il y a des chaises longues disposées en ligne</w:delText>
                    </w:r>
                  </w:del>
                </w:p>
              </w:tc>
            </w:tr>
            <w:tr w:rsidR="006F36CC" w14:paraId="60A48DC0" w14:textId="77777777" w:rsidTr="0084726C">
              <w:trPr>
                <w:del w:id="420" w:author="Eithan SanchezFilipe" w:date="2024-02-06T15:39:00Z"/>
              </w:trPr>
              <w:tc>
                <w:tcPr>
                  <w:tcW w:w="0" w:type="auto"/>
                </w:tcPr>
                <w:p w14:paraId="6815EFEC" w14:textId="77777777" w:rsidR="006F36CC" w:rsidRDefault="006F36CC" w:rsidP="0084726C">
                  <w:pPr>
                    <w:rPr>
                      <w:del w:id="421" w:author="Eithan SanchezFilipe" w:date="2024-02-06T15:39:00Z"/>
                    </w:rPr>
                  </w:pPr>
                  <w:del w:id="422" w:author="Eithan SanchezFilipe" w:date="2024-02-06T15:39:00Z">
                    <w:r>
                      <w:delText>trousse de soin</w:delText>
                    </w:r>
                  </w:del>
                </w:p>
              </w:tc>
              <w:tc>
                <w:tcPr>
                  <w:tcW w:w="0" w:type="auto"/>
                </w:tcPr>
                <w:p w14:paraId="2CA2124B" w14:textId="77777777" w:rsidR="006F36CC" w:rsidRDefault="006F36CC" w:rsidP="0084726C">
                  <w:pPr>
                    <w:rPr>
                      <w:del w:id="423" w:author="Eithan SanchezFilipe" w:date="2024-02-06T15:39:00Z"/>
                    </w:rPr>
                  </w:pPr>
                  <w:del w:id="424" w:author="Eithan SanchezFilipe" w:date="2024-02-06T15:39:00Z">
                    <w:r>
                      <w:delText>sur le mur du bâtiment a côté de la piscine il y a une trousse de soin</w:delText>
                    </w:r>
                  </w:del>
                </w:p>
              </w:tc>
            </w:tr>
            <w:tr w:rsidR="006F36CC" w14:paraId="5176BCB7" w14:textId="77777777" w:rsidTr="0084726C">
              <w:trPr>
                <w:del w:id="425" w:author="Eithan SanchezFilipe" w:date="2024-02-06T15:39:00Z"/>
              </w:trPr>
              <w:tc>
                <w:tcPr>
                  <w:tcW w:w="0" w:type="auto"/>
                </w:tcPr>
                <w:p w14:paraId="23DEFC08" w14:textId="77777777" w:rsidR="006F36CC" w:rsidRDefault="006F36CC" w:rsidP="0084726C">
                  <w:pPr>
                    <w:rPr>
                      <w:del w:id="426" w:author="Eithan SanchezFilipe" w:date="2024-02-06T15:39:00Z"/>
                    </w:rPr>
                  </w:pPr>
                  <w:del w:id="427" w:author="Eithan SanchezFilipe" w:date="2024-02-06T15:39:00Z">
                    <w:r>
                      <w:delText>douches</w:delText>
                    </w:r>
                  </w:del>
                </w:p>
              </w:tc>
              <w:tc>
                <w:tcPr>
                  <w:tcW w:w="0" w:type="auto"/>
                </w:tcPr>
                <w:p w14:paraId="3C778D5B" w14:textId="77777777" w:rsidR="006F36CC" w:rsidRDefault="006F36CC" w:rsidP="0084726C">
                  <w:pPr>
                    <w:rPr>
                      <w:del w:id="428" w:author="Eithan SanchezFilipe" w:date="2024-02-06T15:39:00Z"/>
                    </w:rPr>
                  </w:pPr>
                  <w:del w:id="429" w:author="Eithan SanchezFilipe" w:date="2024-02-06T15:39:00Z">
                    <w:r>
                      <w:delText>juste avant l'entrée au bâtiment il y a 2 douches</w:delText>
                    </w:r>
                  </w:del>
                </w:p>
              </w:tc>
            </w:tr>
            <w:tr w:rsidR="006F36CC" w14:paraId="0C4CFB8C" w14:textId="77777777" w:rsidTr="0084726C">
              <w:trPr>
                <w:del w:id="430" w:author="Eithan SanchezFilipe" w:date="2024-02-06T15:39:00Z"/>
              </w:trPr>
              <w:tc>
                <w:tcPr>
                  <w:tcW w:w="0" w:type="auto"/>
                </w:tcPr>
                <w:p w14:paraId="53329E75" w14:textId="77777777" w:rsidR="006F36CC" w:rsidRDefault="00AC0C98" w:rsidP="0084726C">
                  <w:pPr>
                    <w:rPr>
                      <w:del w:id="431" w:author="Eithan SanchezFilipe" w:date="2024-02-06T15:39:00Z"/>
                    </w:rPr>
                  </w:pPr>
                  <w:del w:id="432" w:author="Eithan SanchezFilipe" w:date="2024-02-06T15:39:00Z">
                    <w:r>
                      <w:delText>parasols</w:delText>
                    </w:r>
                  </w:del>
                </w:p>
              </w:tc>
              <w:tc>
                <w:tcPr>
                  <w:tcW w:w="0" w:type="auto"/>
                </w:tcPr>
                <w:p w14:paraId="57F5D082" w14:textId="77777777" w:rsidR="006F36CC" w:rsidRDefault="006F36CC" w:rsidP="0084726C">
                  <w:pPr>
                    <w:rPr>
                      <w:del w:id="433" w:author="Eithan SanchezFilipe" w:date="2024-02-06T15:39:00Z"/>
                    </w:rPr>
                  </w:pPr>
                  <w:del w:id="434" w:author="Eithan SanchezFilipe" w:date="2024-02-06T15:39:00Z">
                    <w:r>
                      <w:delText xml:space="preserve">à côté des chaises longues il y a des </w:delText>
                    </w:r>
                    <w:r w:rsidR="00AC0C98">
                      <w:delText>parasols</w:delText>
                    </w:r>
                    <w:r>
                      <w:delText xml:space="preserve"> disposées de façon a la libre utilisation</w:delText>
                    </w:r>
                  </w:del>
                </w:p>
              </w:tc>
            </w:tr>
            <w:tr w:rsidR="006F36CC" w14:paraId="1D13F9C4" w14:textId="77777777" w:rsidTr="0084726C">
              <w:trPr>
                <w:del w:id="435" w:author="Eithan SanchezFilipe" w:date="2024-02-06T15:39:00Z"/>
              </w:trPr>
              <w:tc>
                <w:tcPr>
                  <w:tcW w:w="0" w:type="auto"/>
                </w:tcPr>
                <w:p w14:paraId="005AE80E" w14:textId="77777777" w:rsidR="006F36CC" w:rsidRDefault="006F36CC" w:rsidP="0084726C">
                  <w:pPr>
                    <w:rPr>
                      <w:del w:id="436" w:author="Eithan SanchezFilipe" w:date="2024-02-06T15:39:00Z"/>
                    </w:rPr>
                  </w:pPr>
                  <w:del w:id="437" w:author="Eithan SanchezFilipe" w:date="2024-02-06T15:39:00Z">
                    <w:r>
                      <w:delText>gazon</w:delText>
                    </w:r>
                  </w:del>
                </w:p>
              </w:tc>
              <w:tc>
                <w:tcPr>
                  <w:tcW w:w="0" w:type="auto"/>
                </w:tcPr>
                <w:p w14:paraId="3A850B6C" w14:textId="77777777" w:rsidR="006F36CC" w:rsidRDefault="006F36CC" w:rsidP="0084726C">
                  <w:pPr>
                    <w:rPr>
                      <w:del w:id="438" w:author="Eithan SanchezFilipe" w:date="2024-02-06T15:39:00Z"/>
                    </w:rPr>
                  </w:pPr>
                  <w:del w:id="439" w:author="Eithan SanchezFilipe" w:date="2024-02-06T15:39:00Z">
                    <w:r>
                      <w:delText>à côté de la piscine  il y a une petite zone de gazon</w:delText>
                    </w:r>
                  </w:del>
                </w:p>
              </w:tc>
            </w:tr>
          </w:tbl>
          <w:p w14:paraId="226199AA" w14:textId="77777777" w:rsidR="006F36CC" w:rsidRDefault="006F36CC" w:rsidP="0084726C">
            <w:pPr>
              <w:rPr>
                <w:del w:id="440" w:author="Eithan SanchezFilipe" w:date="2024-02-06T15:39:00Z"/>
              </w:rPr>
            </w:pPr>
          </w:p>
        </w:tc>
      </w:tr>
    </w:tbl>
    <w:p w14:paraId="5868D040" w14:textId="77777777" w:rsidR="006F36CC" w:rsidRDefault="006F36CC" w:rsidP="006F36CC">
      <w:pPr>
        <w:rPr>
          <w:del w:id="441" w:author="Eithan SanchezFilipe" w:date="2024-02-06T15:39:00Z"/>
        </w:rPr>
      </w:pPr>
    </w:p>
    <w:p w14:paraId="480A02AA" w14:textId="77777777" w:rsidR="006F36CC" w:rsidRDefault="006F36CC" w:rsidP="006F36CC">
      <w:pPr>
        <w:pStyle w:val="Titre3"/>
        <w:rPr>
          <w:del w:id="442" w:author="Eithan SanchezFilipe" w:date="2024-02-06T15:39:00Z"/>
        </w:rPr>
      </w:pPr>
      <w:del w:id="443" w:author="Eithan SanchezFilipe" w:date="2024-02-06T15:39:00Z">
        <w:r>
          <w:delText>Vestiaire du personnel</w:delText>
        </w:r>
      </w:del>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6F36CC" w14:paraId="176D12A4" w14:textId="77777777" w:rsidTr="0084726C">
        <w:trPr>
          <w:del w:id="444" w:author="Eithan SanchezFilipe" w:date="2024-02-06T15:39:00Z"/>
        </w:trPr>
        <w:tc>
          <w:tcPr>
            <w:tcW w:w="0" w:type="auto"/>
          </w:tcPr>
          <w:p w14:paraId="4314FE50" w14:textId="77777777" w:rsidR="006F36CC" w:rsidRDefault="006F36CC" w:rsidP="0084726C">
            <w:pPr>
              <w:rPr>
                <w:del w:id="445" w:author="Eithan SanchezFilipe" w:date="2024-02-06T15:39:00Z"/>
              </w:rPr>
            </w:pPr>
            <w:del w:id="446" w:author="Eithan SanchezFilipe" w:date="2024-02-06T15:39:00Z">
              <w:r>
                <w:delText>En tant que membre du personnel Je veux pouvoir poser mes affaires et avoir accès à ma pièce de travail</w:delText>
              </w:r>
            </w:del>
          </w:p>
        </w:tc>
      </w:tr>
      <w:tr w:rsidR="006F36CC" w14:paraId="62FCFC82" w14:textId="77777777" w:rsidTr="0084726C">
        <w:trPr>
          <w:del w:id="447" w:author="Eithan SanchezFilipe" w:date="2024-02-06T15:39:00Z"/>
        </w:trPr>
        <w:tc>
          <w:tcPr>
            <w:tcW w:w="0" w:type="auto"/>
          </w:tcPr>
          <w:p w14:paraId="4E70CD4F" w14:textId="77777777" w:rsidR="006F36CC" w:rsidRDefault="006F36CC" w:rsidP="0084726C">
            <w:pPr>
              <w:jc w:val="center"/>
              <w:rPr>
                <w:del w:id="448" w:author="Eithan SanchezFilipe" w:date="2024-02-06T15:39:00Z"/>
              </w:rPr>
            </w:pPr>
            <w:del w:id="449" w:author="Eithan SanchezFilipe" w:date="2024-02-06T15:39:00Z">
              <w:r>
                <w:delText xml:space="preserve">Tests d'acceptance: </w:delText>
              </w:r>
            </w:del>
          </w:p>
          <w:tbl>
            <w:tblPr>
              <w:tblW w:w="100" w:type="auto"/>
              <w:tblCellMar>
                <w:left w:w="10" w:type="dxa"/>
                <w:right w:w="10" w:type="dxa"/>
              </w:tblCellMar>
              <w:tblLook w:val="04A0" w:firstRow="1" w:lastRow="0" w:firstColumn="1" w:lastColumn="0" w:noHBand="0" w:noVBand="1"/>
            </w:tblPr>
            <w:tblGrid>
              <w:gridCol w:w="1694"/>
              <w:gridCol w:w="7346"/>
            </w:tblGrid>
            <w:tr w:rsidR="006F36CC" w14:paraId="535696BC" w14:textId="77777777" w:rsidTr="0084726C">
              <w:trPr>
                <w:del w:id="450" w:author="Eithan SanchezFilipe" w:date="2024-02-06T15:39:00Z"/>
              </w:trPr>
              <w:tc>
                <w:tcPr>
                  <w:tcW w:w="0" w:type="auto"/>
                </w:tcPr>
                <w:p w14:paraId="58811E39" w14:textId="77777777" w:rsidR="006F36CC" w:rsidRDefault="006F36CC" w:rsidP="0084726C">
                  <w:pPr>
                    <w:rPr>
                      <w:del w:id="451" w:author="Eithan SanchezFilipe" w:date="2024-02-06T15:39:00Z"/>
                    </w:rPr>
                  </w:pPr>
                  <w:del w:id="452" w:author="Eithan SanchezFilipe" w:date="2024-02-06T15:39:00Z">
                    <w:r>
                      <w:delText>Porte-manteaux</w:delText>
                    </w:r>
                  </w:del>
                </w:p>
              </w:tc>
              <w:tc>
                <w:tcPr>
                  <w:tcW w:w="0" w:type="auto"/>
                </w:tcPr>
                <w:p w14:paraId="6C715855" w14:textId="77777777" w:rsidR="006F36CC" w:rsidRDefault="006F36CC" w:rsidP="0084726C">
                  <w:pPr>
                    <w:rPr>
                      <w:del w:id="453" w:author="Eithan SanchezFilipe" w:date="2024-02-06T15:39:00Z"/>
                    </w:rPr>
                  </w:pPr>
                  <w:del w:id="454" w:author="Eithan SanchezFilipe" w:date="2024-02-06T15:39:00Z">
                    <w:r>
                      <w:delText>Dans le vestiaire Il y a des porte-manteaux pour entreposer les vestes</w:delText>
                    </w:r>
                  </w:del>
                </w:p>
              </w:tc>
            </w:tr>
            <w:tr w:rsidR="006F36CC" w14:paraId="15781EAD" w14:textId="77777777" w:rsidTr="0084726C">
              <w:trPr>
                <w:del w:id="455" w:author="Eithan SanchezFilipe" w:date="2024-02-06T15:39:00Z"/>
              </w:trPr>
              <w:tc>
                <w:tcPr>
                  <w:tcW w:w="0" w:type="auto"/>
                </w:tcPr>
                <w:p w14:paraId="3BE18CD4" w14:textId="77777777" w:rsidR="006F36CC" w:rsidRDefault="006F36CC" w:rsidP="0084726C">
                  <w:pPr>
                    <w:rPr>
                      <w:del w:id="456" w:author="Eithan SanchezFilipe" w:date="2024-02-06T15:39:00Z"/>
                    </w:rPr>
                  </w:pPr>
                  <w:del w:id="457" w:author="Eithan SanchezFilipe" w:date="2024-02-06T15:39:00Z">
                    <w:r>
                      <w:delText>Casiers</w:delText>
                    </w:r>
                  </w:del>
                </w:p>
              </w:tc>
              <w:tc>
                <w:tcPr>
                  <w:tcW w:w="0" w:type="auto"/>
                </w:tcPr>
                <w:p w14:paraId="56E47562" w14:textId="77777777" w:rsidR="006F36CC" w:rsidRDefault="006F36CC" w:rsidP="0084726C">
                  <w:pPr>
                    <w:rPr>
                      <w:del w:id="458" w:author="Eithan SanchezFilipe" w:date="2024-02-06T15:39:00Z"/>
                    </w:rPr>
                  </w:pPr>
                  <w:del w:id="459" w:author="Eithan SanchezFilipe" w:date="2024-02-06T15:39:00Z">
                    <w:r>
                      <w:delText>Dans le vestiaires Il y a des casiers pour ranger ses habits et ses affaires personnelles</w:delText>
                    </w:r>
                  </w:del>
                </w:p>
              </w:tc>
            </w:tr>
            <w:tr w:rsidR="006F36CC" w14:paraId="6B4D4E8D" w14:textId="77777777" w:rsidTr="0084726C">
              <w:trPr>
                <w:del w:id="460" w:author="Eithan SanchezFilipe" w:date="2024-02-06T15:39:00Z"/>
              </w:trPr>
              <w:tc>
                <w:tcPr>
                  <w:tcW w:w="0" w:type="auto"/>
                </w:tcPr>
                <w:p w14:paraId="3C3D7FCE" w14:textId="77777777" w:rsidR="006F36CC" w:rsidRDefault="006F36CC" w:rsidP="0084726C">
                  <w:pPr>
                    <w:rPr>
                      <w:del w:id="461" w:author="Eithan SanchezFilipe" w:date="2024-02-06T15:39:00Z"/>
                    </w:rPr>
                  </w:pPr>
                  <w:del w:id="462" w:author="Eithan SanchezFilipe" w:date="2024-02-06T15:39:00Z">
                    <w:r>
                      <w:delText>Interrupteur</w:delText>
                    </w:r>
                  </w:del>
                </w:p>
              </w:tc>
              <w:tc>
                <w:tcPr>
                  <w:tcW w:w="0" w:type="auto"/>
                </w:tcPr>
                <w:p w14:paraId="1E5CDB14" w14:textId="77777777" w:rsidR="006F36CC" w:rsidRDefault="006F36CC" w:rsidP="0084726C">
                  <w:pPr>
                    <w:rPr>
                      <w:del w:id="463" w:author="Eithan SanchezFilipe" w:date="2024-02-06T15:39:00Z"/>
                    </w:rPr>
                  </w:pPr>
                  <w:del w:id="464" w:author="Eithan SanchezFilipe" w:date="2024-02-06T15:39:00Z">
                    <w:r>
                      <w:delText>A côté de la porte qui vient de l'extérieur de l'hôtel Il y a un interrupteur pour la lumière</w:delText>
                    </w:r>
                  </w:del>
                </w:p>
              </w:tc>
            </w:tr>
            <w:tr w:rsidR="006F36CC" w14:paraId="15A266DC" w14:textId="77777777" w:rsidTr="0084726C">
              <w:trPr>
                <w:del w:id="465" w:author="Eithan SanchezFilipe" w:date="2024-02-06T15:39:00Z"/>
              </w:trPr>
              <w:tc>
                <w:tcPr>
                  <w:tcW w:w="0" w:type="auto"/>
                </w:tcPr>
                <w:p w14:paraId="0FCB7195" w14:textId="77777777" w:rsidR="006F36CC" w:rsidRDefault="006F36CC" w:rsidP="0084726C">
                  <w:pPr>
                    <w:rPr>
                      <w:del w:id="466" w:author="Eithan SanchezFilipe" w:date="2024-02-06T15:39:00Z"/>
                    </w:rPr>
                  </w:pPr>
                  <w:del w:id="467" w:author="Eithan SanchezFilipe" w:date="2024-02-06T15:39:00Z">
                    <w:r>
                      <w:delText>Banc</w:delText>
                    </w:r>
                  </w:del>
                </w:p>
              </w:tc>
              <w:tc>
                <w:tcPr>
                  <w:tcW w:w="0" w:type="auto"/>
                </w:tcPr>
                <w:p w14:paraId="0AD12C6F" w14:textId="77777777" w:rsidR="006F36CC" w:rsidRDefault="006F36CC" w:rsidP="0084726C">
                  <w:pPr>
                    <w:rPr>
                      <w:del w:id="468" w:author="Eithan SanchezFilipe" w:date="2024-02-06T15:39:00Z"/>
                    </w:rPr>
                  </w:pPr>
                  <w:del w:id="469" w:author="Eithan SanchezFilipe" w:date="2024-02-06T15:39:00Z">
                    <w:r>
                      <w:delText>Au milieu de la pièce, Il y a un long banc pour que le personnel puisse s'asseoir pour se changer</w:delText>
                    </w:r>
                  </w:del>
                </w:p>
              </w:tc>
            </w:tr>
            <w:tr w:rsidR="006F36CC" w14:paraId="38FC0595" w14:textId="77777777" w:rsidTr="0084726C">
              <w:trPr>
                <w:del w:id="470" w:author="Eithan SanchezFilipe" w:date="2024-02-06T15:39:00Z"/>
              </w:trPr>
              <w:tc>
                <w:tcPr>
                  <w:tcW w:w="0" w:type="auto"/>
                </w:tcPr>
                <w:p w14:paraId="1250B2CF" w14:textId="77777777" w:rsidR="006F36CC" w:rsidRDefault="006F36CC" w:rsidP="0084726C">
                  <w:pPr>
                    <w:rPr>
                      <w:del w:id="471" w:author="Eithan SanchezFilipe" w:date="2024-02-06T15:39:00Z"/>
                    </w:rPr>
                  </w:pPr>
                  <w:del w:id="472" w:author="Eithan SanchezFilipe" w:date="2024-02-06T15:39:00Z">
                    <w:r>
                      <w:delText>Lumière</w:delText>
                    </w:r>
                  </w:del>
                </w:p>
              </w:tc>
              <w:tc>
                <w:tcPr>
                  <w:tcW w:w="0" w:type="auto"/>
                </w:tcPr>
                <w:p w14:paraId="3CE85B1C" w14:textId="77777777" w:rsidR="006F36CC" w:rsidRDefault="006F36CC" w:rsidP="0084726C">
                  <w:pPr>
                    <w:rPr>
                      <w:del w:id="473" w:author="Eithan SanchezFilipe" w:date="2024-02-06T15:39:00Z"/>
                    </w:rPr>
                  </w:pPr>
                  <w:del w:id="474" w:author="Eithan SanchezFilipe" w:date="2024-02-06T15:39:00Z">
                    <w:r>
                      <w:delText>Au milieu du plafond, Il y a un grande lampe qui traverse la pièce dans la longueur</w:delText>
                    </w:r>
                  </w:del>
                </w:p>
              </w:tc>
            </w:tr>
            <w:tr w:rsidR="006F36CC" w14:paraId="206B80AB" w14:textId="77777777" w:rsidTr="0084726C">
              <w:trPr>
                <w:del w:id="475" w:author="Eithan SanchezFilipe" w:date="2024-02-06T15:39:00Z"/>
              </w:trPr>
              <w:tc>
                <w:tcPr>
                  <w:tcW w:w="0" w:type="auto"/>
                </w:tcPr>
                <w:p w14:paraId="376EF8C0" w14:textId="77777777" w:rsidR="006F36CC" w:rsidRDefault="006F36CC" w:rsidP="0084726C">
                  <w:pPr>
                    <w:rPr>
                      <w:del w:id="476" w:author="Eithan SanchezFilipe" w:date="2024-02-06T15:39:00Z"/>
                    </w:rPr>
                  </w:pPr>
                  <w:del w:id="477" w:author="Eithan SanchezFilipe" w:date="2024-02-06T15:39:00Z">
                    <w:r>
                      <w:delText>Carrelage</w:delText>
                    </w:r>
                  </w:del>
                </w:p>
              </w:tc>
              <w:tc>
                <w:tcPr>
                  <w:tcW w:w="0" w:type="auto"/>
                </w:tcPr>
                <w:p w14:paraId="3749AC80" w14:textId="77777777" w:rsidR="006F36CC" w:rsidRDefault="006F36CC" w:rsidP="0084726C">
                  <w:pPr>
                    <w:rPr>
                      <w:del w:id="478" w:author="Eithan SanchezFilipe" w:date="2024-02-06T15:39:00Z"/>
                    </w:rPr>
                  </w:pPr>
                  <w:del w:id="479" w:author="Eithan SanchezFilipe" w:date="2024-02-06T15:39:00Z">
                    <w:r>
                      <w:delText>Sur le sol de la pièce, Il y a du carrelage</w:delText>
                    </w:r>
                  </w:del>
                </w:p>
              </w:tc>
            </w:tr>
            <w:tr w:rsidR="006F36CC" w14:paraId="7DC46F5C" w14:textId="77777777" w:rsidTr="0084726C">
              <w:trPr>
                <w:del w:id="480" w:author="Eithan SanchezFilipe" w:date="2024-02-06T15:39:00Z"/>
              </w:trPr>
              <w:tc>
                <w:tcPr>
                  <w:tcW w:w="0" w:type="auto"/>
                </w:tcPr>
                <w:p w14:paraId="5733F59D" w14:textId="77777777" w:rsidR="006F36CC" w:rsidRDefault="006F36CC" w:rsidP="0084726C">
                  <w:pPr>
                    <w:rPr>
                      <w:del w:id="481" w:author="Eithan SanchezFilipe" w:date="2024-02-06T15:39:00Z"/>
                    </w:rPr>
                  </w:pPr>
                  <w:del w:id="482" w:author="Eithan SanchezFilipe" w:date="2024-02-06T15:39:00Z">
                    <w:r>
                      <w:delText>Porte</w:delText>
                    </w:r>
                  </w:del>
                </w:p>
              </w:tc>
              <w:tc>
                <w:tcPr>
                  <w:tcW w:w="0" w:type="auto"/>
                </w:tcPr>
                <w:p w14:paraId="7F626B89" w14:textId="77777777" w:rsidR="006F36CC" w:rsidRDefault="006F36CC" w:rsidP="0084726C">
                  <w:pPr>
                    <w:rPr>
                      <w:del w:id="483" w:author="Eithan SanchezFilipe" w:date="2024-02-06T15:39:00Z"/>
                    </w:rPr>
                  </w:pPr>
                  <w:del w:id="484" w:author="Eithan SanchezFilipe" w:date="2024-02-06T15:39:00Z">
                    <w:r>
                      <w:delText>A l'entrée de la pièce, Il y a une porte qui donne sur l'extérieur de l'hôtel</w:delText>
                    </w:r>
                  </w:del>
                </w:p>
              </w:tc>
            </w:tr>
            <w:tr w:rsidR="006F36CC" w14:paraId="265D2703" w14:textId="77777777" w:rsidTr="0084726C">
              <w:trPr>
                <w:del w:id="485" w:author="Eithan SanchezFilipe" w:date="2024-02-06T15:39:00Z"/>
              </w:trPr>
              <w:tc>
                <w:tcPr>
                  <w:tcW w:w="0" w:type="auto"/>
                </w:tcPr>
                <w:p w14:paraId="73F121B7" w14:textId="77777777" w:rsidR="006F36CC" w:rsidRDefault="006F36CC" w:rsidP="0084726C">
                  <w:pPr>
                    <w:rPr>
                      <w:del w:id="486" w:author="Eithan SanchezFilipe" w:date="2024-02-06T15:39:00Z"/>
                    </w:rPr>
                  </w:pPr>
                  <w:del w:id="487" w:author="Eithan SanchezFilipe" w:date="2024-02-06T15:39:00Z">
                    <w:r>
                      <w:delText xml:space="preserve">Portes </w:delText>
                    </w:r>
                    <w:r w:rsidR="00AC0C98">
                      <w:delText>conductrices</w:delText>
                    </w:r>
                  </w:del>
                </w:p>
              </w:tc>
              <w:tc>
                <w:tcPr>
                  <w:tcW w:w="0" w:type="auto"/>
                </w:tcPr>
                <w:p w14:paraId="04A76F15" w14:textId="77777777" w:rsidR="006F36CC" w:rsidRDefault="006F36CC" w:rsidP="0084726C">
                  <w:pPr>
                    <w:rPr>
                      <w:del w:id="488" w:author="Eithan SanchezFilipe" w:date="2024-02-06T15:39:00Z"/>
                    </w:rPr>
                  </w:pPr>
                  <w:del w:id="489" w:author="Eithan SanchezFilipe" w:date="2024-02-06T15:39:00Z">
                    <w:r>
                      <w:delText>Sur les tous les murs sauf celui où est la porte d'entrée, Il y a des portes qui mènent aux différentes pièces de l'hôtel</w:delText>
                    </w:r>
                  </w:del>
                </w:p>
              </w:tc>
            </w:tr>
          </w:tbl>
          <w:p w14:paraId="5EAE6246" w14:textId="77777777" w:rsidR="006F36CC" w:rsidRDefault="006F36CC" w:rsidP="0084726C">
            <w:pPr>
              <w:rPr>
                <w:del w:id="490" w:author="Eithan SanchezFilipe" w:date="2024-02-06T15:39:00Z"/>
              </w:rPr>
            </w:pPr>
          </w:p>
        </w:tc>
      </w:tr>
    </w:tbl>
    <w:p w14:paraId="68B54A95" w14:textId="77777777" w:rsidR="00581578" w:rsidRDefault="00581578" w:rsidP="00581578"/>
    <w:p w14:paraId="0DFB2F5E" w14:textId="77777777" w:rsidR="00581578" w:rsidRDefault="00581578" w:rsidP="00581578">
      <w:pPr>
        <w:pStyle w:val="Titre3"/>
      </w:pPr>
      <w:r>
        <w:t>Réception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Change w:id="491" w:author="Eithan SanchezFilipe" w:date="2024-02-06T15:39:00Z">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PrChange>
      </w:tblPr>
      <w:tblGrid>
        <w:gridCol w:w="9060"/>
        <w:tblGridChange w:id="492">
          <w:tblGrid>
            <w:gridCol w:w="9060"/>
          </w:tblGrid>
        </w:tblGridChange>
      </w:tblGrid>
      <w:tr w:rsidR="00581578" w14:paraId="6A057EC7" w14:textId="77777777" w:rsidTr="00000273">
        <w:tblPrEx>
          <w:tblCellMar>
            <w:top w:w="0" w:type="dxa"/>
            <w:bottom w:w="0" w:type="dxa"/>
          </w:tblCellMar>
        </w:tblPrEx>
        <w:tc>
          <w:tcPr>
            <w:tcW w:w="0" w:type="auto"/>
            <w:tcPrChange w:id="493" w:author="Eithan SanchezFilipe" w:date="2024-02-06T15:39:00Z">
              <w:tcPr>
                <w:tcW w:w="0" w:type="auto"/>
              </w:tcPr>
            </w:tcPrChange>
          </w:tcPr>
          <w:p w14:paraId="7854D893" w14:textId="77777777" w:rsidR="00581578" w:rsidRDefault="00581578" w:rsidP="00000273">
            <w:r>
              <w:t>en tant que réceptionniste je veux pouvoir inscrire des client, imprimé, faire des appels pour pouvoir faire mon travail</w:t>
            </w:r>
          </w:p>
        </w:tc>
      </w:tr>
      <w:tr w:rsidR="00581578" w14:paraId="065618B0" w14:textId="77777777" w:rsidTr="00000273">
        <w:tblPrEx>
          <w:tblCellMar>
            <w:top w:w="0" w:type="dxa"/>
            <w:bottom w:w="0" w:type="dxa"/>
          </w:tblCellMar>
        </w:tblPrEx>
        <w:tc>
          <w:tcPr>
            <w:tcW w:w="0" w:type="auto"/>
            <w:tcPrChange w:id="494" w:author="Eithan SanchezFilipe" w:date="2024-02-06T15:39:00Z">
              <w:tcPr>
                <w:tcW w:w="0" w:type="auto"/>
              </w:tcPr>
            </w:tcPrChange>
          </w:tcPr>
          <w:p w14:paraId="6FDD9067" w14:textId="77777777" w:rsidR="00581578" w:rsidRDefault="00581578" w:rsidP="00000273">
            <w:pPr>
              <w:jc w:val="center"/>
            </w:pPr>
            <w:r>
              <w:t xml:space="preserve">Tests d'acceptance: </w:t>
            </w:r>
          </w:p>
          <w:tbl>
            <w:tblPr>
              <w:tblW w:w="100" w:type="auto"/>
              <w:tblCellMar>
                <w:left w:w="10" w:type="dxa"/>
                <w:right w:w="10" w:type="dxa"/>
              </w:tblCellMar>
              <w:tblLook w:val="0000" w:firstRow="0" w:lastRow="0" w:firstColumn="0" w:lastColumn="0" w:noHBand="0" w:noVBand="0"/>
              <w:tblPrChange w:id="495" w:author="Eithan SanchezFilipe" w:date="2024-02-06T15:39:00Z">
                <w:tblPr>
                  <w:tblW w:w="100" w:type="auto"/>
                  <w:tblCellMar>
                    <w:left w:w="10" w:type="dxa"/>
                    <w:right w:w="10" w:type="dxa"/>
                  </w:tblCellMar>
                  <w:tblLook w:val="04A0" w:firstRow="1" w:lastRow="0" w:firstColumn="1" w:lastColumn="0" w:noHBand="0" w:noVBand="1"/>
                </w:tblPr>
              </w:tblPrChange>
            </w:tblPr>
            <w:tblGrid>
              <w:gridCol w:w="1425"/>
              <w:gridCol w:w="7615"/>
              <w:tblGridChange w:id="496">
                <w:tblGrid>
                  <w:gridCol w:w="1425"/>
                  <w:gridCol w:w="32"/>
                  <w:gridCol w:w="7583"/>
                </w:tblGrid>
              </w:tblGridChange>
            </w:tblGrid>
            <w:tr w:rsidR="00581578" w14:paraId="652557EC" w14:textId="77777777" w:rsidTr="00000273">
              <w:tblPrEx>
                <w:tblCellMar>
                  <w:top w:w="0" w:type="dxa"/>
                  <w:bottom w:w="0" w:type="dxa"/>
                </w:tblCellMar>
              </w:tblPrEx>
              <w:tc>
                <w:tcPr>
                  <w:tcW w:w="0" w:type="auto"/>
                  <w:tcPrChange w:id="497" w:author="Eithan SanchezFilipe" w:date="2024-02-06T15:39:00Z">
                    <w:tcPr>
                      <w:tcW w:w="0" w:type="auto"/>
                      <w:gridSpan w:val="2"/>
                    </w:tcPr>
                  </w:tcPrChange>
                </w:tcPr>
                <w:p w14:paraId="21F99FC7" w14:textId="77777777" w:rsidR="00581578" w:rsidRDefault="00581578" w:rsidP="00000273">
                  <w:r>
                    <w:t>bureau distance</w:t>
                  </w:r>
                </w:p>
              </w:tc>
              <w:tc>
                <w:tcPr>
                  <w:tcW w:w="0" w:type="auto"/>
                  <w:tcPrChange w:id="498" w:author="Eithan SanchezFilipe" w:date="2024-02-06T15:39:00Z">
                    <w:tcPr>
                      <w:tcW w:w="0" w:type="auto"/>
                    </w:tcPr>
                  </w:tcPrChange>
                </w:tcPr>
                <w:p w14:paraId="00735F8D" w14:textId="1E6FE257" w:rsidR="00581578" w:rsidRDefault="00581578" w:rsidP="00000273">
                  <w:r>
                    <w:t xml:space="preserve">Quand je rentre par la porte principale de l'hôtel je marche 7 m, je suis collé au bureau de la réception et je vois que 7m derrière le bureau il y a un </w:t>
                  </w:r>
                  <w:del w:id="499" w:author="Eithan SanchezFilipe" w:date="2024-02-06T15:39:00Z">
                    <w:r w:rsidR="006F36CC">
                      <w:delText>mûr</w:delText>
                    </w:r>
                  </w:del>
                  <w:ins w:id="500" w:author="Eithan SanchezFilipe" w:date="2024-02-06T15:39:00Z">
                    <w:r>
                      <w:t>mur</w:t>
                    </w:r>
                  </w:ins>
                  <w:r>
                    <w:t xml:space="preserve"> de 6m de largeur</w:t>
                  </w:r>
                </w:p>
              </w:tc>
            </w:tr>
            <w:tr w:rsidR="00581578" w14:paraId="349186EB" w14:textId="77777777" w:rsidTr="00000273">
              <w:tblPrEx>
                <w:tblCellMar>
                  <w:top w:w="0" w:type="dxa"/>
                  <w:bottom w:w="0" w:type="dxa"/>
                </w:tblCellMar>
              </w:tblPrEx>
              <w:tc>
                <w:tcPr>
                  <w:tcW w:w="0" w:type="auto"/>
                  <w:tcPrChange w:id="501" w:author="Eithan SanchezFilipe" w:date="2024-02-06T15:39:00Z">
                    <w:tcPr>
                      <w:tcW w:w="0" w:type="auto"/>
                      <w:gridSpan w:val="2"/>
                    </w:tcPr>
                  </w:tcPrChange>
                </w:tcPr>
                <w:p w14:paraId="64AADF4F" w14:textId="77777777" w:rsidR="00581578" w:rsidRDefault="00581578" w:rsidP="00000273">
                  <w:r>
                    <w:t>téléphone</w:t>
                  </w:r>
                </w:p>
              </w:tc>
              <w:tc>
                <w:tcPr>
                  <w:tcW w:w="0" w:type="auto"/>
                  <w:tcPrChange w:id="502" w:author="Eithan SanchezFilipe" w:date="2024-02-06T15:39:00Z">
                    <w:tcPr>
                      <w:tcW w:w="0" w:type="auto"/>
                    </w:tcPr>
                  </w:tcPrChange>
                </w:tcPr>
                <w:p w14:paraId="0A45D88E" w14:textId="77777777" w:rsidR="00581578" w:rsidRDefault="00581578" w:rsidP="00000273">
                  <w:r>
                    <w:t>Sur le côté du bureau, il y a un téléphone de bureau proposant comme fonctionnalité les conférences vidéo.</w:t>
                  </w:r>
                </w:p>
              </w:tc>
            </w:tr>
            <w:tr w:rsidR="00581578" w14:paraId="7F1800A4" w14:textId="77777777" w:rsidTr="00000273">
              <w:tblPrEx>
                <w:tblCellMar>
                  <w:top w:w="0" w:type="dxa"/>
                  <w:bottom w:w="0" w:type="dxa"/>
                </w:tblCellMar>
              </w:tblPrEx>
              <w:tc>
                <w:tcPr>
                  <w:tcW w:w="0" w:type="auto"/>
                  <w:tcPrChange w:id="503" w:author="Eithan SanchezFilipe" w:date="2024-02-06T15:39:00Z">
                    <w:tcPr>
                      <w:tcW w:w="0" w:type="auto"/>
                      <w:gridSpan w:val="2"/>
                    </w:tcPr>
                  </w:tcPrChange>
                </w:tcPr>
                <w:p w14:paraId="4DF1BC36" w14:textId="77777777" w:rsidR="00581578" w:rsidRDefault="00581578" w:rsidP="00000273">
                  <w:r>
                    <w:t>ordinateur</w:t>
                  </w:r>
                </w:p>
              </w:tc>
              <w:tc>
                <w:tcPr>
                  <w:tcW w:w="0" w:type="auto"/>
                  <w:tcPrChange w:id="504" w:author="Eithan SanchezFilipe" w:date="2024-02-06T15:39:00Z">
                    <w:tcPr>
                      <w:tcW w:w="0" w:type="auto"/>
                    </w:tcPr>
                  </w:tcPrChange>
                </w:tcPr>
                <w:p w14:paraId="4DCE5176" w14:textId="77777777" w:rsidR="00581578" w:rsidRDefault="00581578" w:rsidP="00000273">
                  <w:r>
                    <w:t>en dessous du bureau il y a un ordinateur assez puissant pour faire de la bureautique</w:t>
                  </w:r>
                </w:p>
              </w:tc>
            </w:tr>
            <w:tr w:rsidR="00581578" w14:paraId="6B4F2DBD" w14:textId="77777777" w:rsidTr="00000273">
              <w:tblPrEx>
                <w:tblCellMar>
                  <w:top w:w="0" w:type="dxa"/>
                  <w:bottom w:w="0" w:type="dxa"/>
                </w:tblCellMar>
              </w:tblPrEx>
              <w:tc>
                <w:tcPr>
                  <w:tcW w:w="0" w:type="auto"/>
                  <w:tcPrChange w:id="505" w:author="Eithan SanchezFilipe" w:date="2024-02-06T15:39:00Z">
                    <w:tcPr>
                      <w:tcW w:w="0" w:type="auto"/>
                      <w:gridSpan w:val="2"/>
                    </w:tcPr>
                  </w:tcPrChange>
                </w:tcPr>
                <w:p w14:paraId="56DD9F8B" w14:textId="77777777" w:rsidR="00581578" w:rsidRDefault="00581578" w:rsidP="00000273">
                  <w:r>
                    <w:t>imprimante</w:t>
                  </w:r>
                </w:p>
              </w:tc>
              <w:tc>
                <w:tcPr>
                  <w:tcW w:w="0" w:type="auto"/>
                  <w:tcPrChange w:id="506" w:author="Eithan SanchezFilipe" w:date="2024-02-06T15:39:00Z">
                    <w:tcPr>
                      <w:tcW w:w="0" w:type="auto"/>
                    </w:tcPr>
                  </w:tcPrChange>
                </w:tcPr>
                <w:p w14:paraId="0F3E7D07" w14:textId="77777777" w:rsidR="00581578" w:rsidRDefault="00581578" w:rsidP="00000273">
                  <w:r>
                    <w:t>collé au mur en face de celui qui contient la porte il y a une imprimante sur un meuble prévue à cette effet mesurant 1m sur 0.8 m et au total mesurant 1.2 m de hauteur.</w:t>
                  </w:r>
                </w:p>
              </w:tc>
            </w:tr>
            <w:tr w:rsidR="00581578" w14:paraId="21AE8D58" w14:textId="77777777" w:rsidTr="00000273">
              <w:tblPrEx>
                <w:tblCellMar>
                  <w:top w:w="0" w:type="dxa"/>
                  <w:bottom w:w="0" w:type="dxa"/>
                </w:tblCellMar>
              </w:tblPrEx>
              <w:tc>
                <w:tcPr>
                  <w:tcW w:w="0" w:type="auto"/>
                  <w:tcPrChange w:id="507" w:author="Eithan SanchezFilipe" w:date="2024-02-06T15:39:00Z">
                    <w:tcPr>
                      <w:tcW w:w="0" w:type="auto"/>
                      <w:gridSpan w:val="2"/>
                    </w:tcPr>
                  </w:tcPrChange>
                </w:tcPr>
                <w:p w14:paraId="579A8E57" w14:textId="77777777" w:rsidR="00581578" w:rsidRDefault="00581578" w:rsidP="00000273">
                  <w:r>
                    <w:t>réception</w:t>
                  </w:r>
                </w:p>
              </w:tc>
              <w:tc>
                <w:tcPr>
                  <w:tcW w:w="0" w:type="auto"/>
                  <w:tcPrChange w:id="508" w:author="Eithan SanchezFilipe" w:date="2024-02-06T15:39:00Z">
                    <w:tcPr>
                      <w:tcW w:w="0" w:type="auto"/>
                    </w:tcPr>
                  </w:tcPrChange>
                </w:tcPr>
                <w:p w14:paraId="5F5381FC" w14:textId="77777777" w:rsidR="00581578" w:rsidRDefault="00581578" w:rsidP="00000273">
                  <w:r>
                    <w:t>Quand je suis assis sur la chaise du réceptionniste et que je regarde le bureau, tout autour de moi sauf ou il le côté ou il y a le bureau il y a des mûr et une porte.</w:t>
                  </w:r>
                </w:p>
              </w:tc>
            </w:tr>
            <w:tr w:rsidR="00581578" w14:paraId="14373AD6" w14:textId="77777777" w:rsidTr="00000273">
              <w:tblPrEx>
                <w:tblCellMar>
                  <w:top w:w="0" w:type="dxa"/>
                  <w:bottom w:w="0" w:type="dxa"/>
                </w:tblCellMar>
              </w:tblPrEx>
              <w:tc>
                <w:tcPr>
                  <w:tcW w:w="0" w:type="auto"/>
                  <w:tcPrChange w:id="509" w:author="Eithan SanchezFilipe" w:date="2024-02-06T15:39:00Z">
                    <w:tcPr>
                      <w:tcW w:w="0" w:type="auto"/>
                      <w:gridSpan w:val="2"/>
                    </w:tcPr>
                  </w:tcPrChange>
                </w:tcPr>
                <w:p w14:paraId="407138EB" w14:textId="77777777" w:rsidR="00581578" w:rsidRDefault="00581578" w:rsidP="00000273">
                  <w:r>
                    <w:t>chaise</w:t>
                  </w:r>
                </w:p>
              </w:tc>
              <w:tc>
                <w:tcPr>
                  <w:tcW w:w="0" w:type="auto"/>
                  <w:tcPrChange w:id="510" w:author="Eithan SanchezFilipe" w:date="2024-02-06T15:39:00Z">
                    <w:tcPr>
                      <w:tcW w:w="0" w:type="auto"/>
                    </w:tcPr>
                  </w:tcPrChange>
                </w:tcPr>
                <w:p w14:paraId="52A161F1" w14:textId="77777777" w:rsidR="00581578" w:rsidRDefault="00581578" w:rsidP="00000273">
                  <w:r>
                    <w:t>Quand je rentre par la porte d'entrée principale de l'hôtel je vois en face un bureau suivi d'une chaise puis d'un mûr.</w:t>
                  </w:r>
                </w:p>
              </w:tc>
            </w:tr>
            <w:tr w:rsidR="00581578" w14:paraId="563E52FD" w14:textId="77777777" w:rsidTr="00000273">
              <w:tblPrEx>
                <w:tblCellMar>
                  <w:top w:w="0" w:type="dxa"/>
                  <w:bottom w:w="0" w:type="dxa"/>
                </w:tblCellMar>
              </w:tblPrEx>
              <w:tc>
                <w:tcPr>
                  <w:tcW w:w="0" w:type="auto"/>
                  <w:tcPrChange w:id="511" w:author="Eithan SanchezFilipe" w:date="2024-02-06T15:39:00Z">
                    <w:tcPr>
                      <w:tcW w:w="0" w:type="auto"/>
                      <w:gridSpan w:val="2"/>
                    </w:tcPr>
                  </w:tcPrChange>
                </w:tcPr>
                <w:p w14:paraId="25D8E6E1" w14:textId="77777777" w:rsidR="00581578" w:rsidRDefault="00581578" w:rsidP="00000273">
                  <w:r>
                    <w:t>périphériques</w:t>
                  </w:r>
                </w:p>
              </w:tc>
              <w:tc>
                <w:tcPr>
                  <w:tcW w:w="0" w:type="auto"/>
                  <w:tcPrChange w:id="512" w:author="Eithan SanchezFilipe" w:date="2024-02-06T15:39:00Z">
                    <w:tcPr>
                      <w:tcW w:w="0" w:type="auto"/>
                    </w:tcPr>
                  </w:tcPrChange>
                </w:tcPr>
                <w:p w14:paraId="0D1E15FD" w14:textId="77777777" w:rsidR="00581578" w:rsidRDefault="00581578" w:rsidP="00000273">
                  <w:r>
                    <w:t>sur la table quand j'y regarde j'y vois un clavier et une souris</w:t>
                  </w:r>
                </w:p>
              </w:tc>
            </w:tr>
            <w:tr w:rsidR="00581578" w14:paraId="40B4F34B" w14:textId="77777777" w:rsidTr="00000273">
              <w:tblPrEx>
                <w:tblCellMar>
                  <w:top w:w="0" w:type="dxa"/>
                  <w:bottom w:w="0" w:type="dxa"/>
                </w:tblCellMar>
              </w:tblPrEx>
              <w:tc>
                <w:tcPr>
                  <w:tcW w:w="0" w:type="auto"/>
                  <w:tcPrChange w:id="513" w:author="Eithan SanchezFilipe" w:date="2024-02-06T15:39:00Z">
                    <w:tcPr>
                      <w:tcW w:w="0" w:type="auto"/>
                      <w:gridSpan w:val="2"/>
                    </w:tcPr>
                  </w:tcPrChange>
                </w:tcPr>
                <w:p w14:paraId="3002AA13" w14:textId="77777777" w:rsidR="00581578" w:rsidRDefault="00581578" w:rsidP="00000273">
                  <w:r>
                    <w:t>corbeille</w:t>
                  </w:r>
                </w:p>
              </w:tc>
              <w:tc>
                <w:tcPr>
                  <w:tcW w:w="0" w:type="auto"/>
                  <w:tcPrChange w:id="514" w:author="Eithan SanchezFilipe" w:date="2024-02-06T15:39:00Z">
                    <w:tcPr>
                      <w:tcW w:w="0" w:type="auto"/>
                    </w:tcPr>
                  </w:tcPrChange>
                </w:tcPr>
                <w:p w14:paraId="71435F89" w14:textId="77777777" w:rsidR="00581578" w:rsidRDefault="00581578" w:rsidP="00000273">
                  <w:r>
                    <w:t>sous la table il y a une corbeille</w:t>
                  </w:r>
                </w:p>
              </w:tc>
            </w:tr>
            <w:tr w:rsidR="00581578" w14:paraId="1D97646F" w14:textId="77777777" w:rsidTr="00000273">
              <w:tblPrEx>
                <w:tblCellMar>
                  <w:top w:w="0" w:type="dxa"/>
                  <w:bottom w:w="0" w:type="dxa"/>
                </w:tblCellMar>
              </w:tblPrEx>
              <w:tc>
                <w:tcPr>
                  <w:tcW w:w="0" w:type="auto"/>
                  <w:tcPrChange w:id="515" w:author="Eithan SanchezFilipe" w:date="2024-02-06T15:39:00Z">
                    <w:tcPr>
                      <w:tcW w:w="0" w:type="auto"/>
                      <w:gridSpan w:val="2"/>
                    </w:tcPr>
                  </w:tcPrChange>
                </w:tcPr>
                <w:p w14:paraId="78E66D11" w14:textId="77777777" w:rsidR="00581578" w:rsidRDefault="00581578" w:rsidP="00000273">
                  <w:r>
                    <w:t>porte</w:t>
                  </w:r>
                </w:p>
              </w:tc>
              <w:tc>
                <w:tcPr>
                  <w:tcW w:w="0" w:type="auto"/>
                  <w:tcPrChange w:id="516" w:author="Eithan SanchezFilipe" w:date="2024-02-06T15:39:00Z">
                    <w:tcPr>
                      <w:tcW w:w="0" w:type="auto"/>
                    </w:tcPr>
                  </w:tcPrChange>
                </w:tcPr>
                <w:p w14:paraId="3AF329CD" w14:textId="77777777" w:rsidR="00581578" w:rsidRDefault="00581578" w:rsidP="00000273">
                  <w:r>
                    <w:t>Quand je suis dans la réception et que je sors par la porte de celle-ci, j'arrive en face de l'ascenseur.</w:t>
                  </w:r>
                </w:p>
              </w:tc>
            </w:tr>
            <w:tr w:rsidR="00581578" w14:paraId="172A1D11" w14:textId="77777777" w:rsidTr="00000273">
              <w:tblPrEx>
                <w:tblCellMar>
                  <w:top w:w="0" w:type="dxa"/>
                  <w:bottom w:w="0" w:type="dxa"/>
                </w:tblCellMar>
              </w:tblPrEx>
              <w:tc>
                <w:tcPr>
                  <w:tcW w:w="0" w:type="auto"/>
                  <w:tcPrChange w:id="517" w:author="Eithan SanchezFilipe" w:date="2024-02-06T15:39:00Z">
                    <w:tcPr>
                      <w:tcW w:w="0" w:type="auto"/>
                      <w:gridSpan w:val="2"/>
                    </w:tcPr>
                  </w:tcPrChange>
                </w:tcPr>
                <w:p w14:paraId="53F4AA53" w14:textId="77777777" w:rsidR="00581578" w:rsidRDefault="00581578" w:rsidP="00000273">
                  <w:r>
                    <w:t>Etage</w:t>
                  </w:r>
                </w:p>
              </w:tc>
              <w:tc>
                <w:tcPr>
                  <w:tcW w:w="0" w:type="auto"/>
                  <w:tcPrChange w:id="518" w:author="Eithan SanchezFilipe" w:date="2024-02-06T15:39:00Z">
                    <w:tcPr>
                      <w:tcW w:w="0" w:type="auto"/>
                    </w:tcPr>
                  </w:tcPrChange>
                </w:tcPr>
                <w:p w14:paraId="6C370E3D" w14:textId="454AF8A6" w:rsidR="00581578" w:rsidRDefault="00581578" w:rsidP="00000273">
                  <w:r>
                    <w:t xml:space="preserve">la réception est au </w:t>
                  </w:r>
                  <w:del w:id="519" w:author="Eithan SanchezFilipe" w:date="2024-02-06T15:39:00Z">
                    <w:r w:rsidR="006F36CC">
                      <w:delText>1er étage</w:delText>
                    </w:r>
                  </w:del>
                  <w:ins w:id="520" w:author="Eithan SanchezFilipe" w:date="2024-02-06T15:39:00Z">
                    <w:r>
                      <w:t>rez</w:t>
                    </w:r>
                  </w:ins>
                </w:p>
              </w:tc>
            </w:tr>
            <w:tr w:rsidR="00581578" w14:paraId="34B18823" w14:textId="77777777" w:rsidTr="00000273">
              <w:tblPrEx>
                <w:tblCellMar>
                  <w:top w:w="0" w:type="dxa"/>
                  <w:bottom w:w="0" w:type="dxa"/>
                </w:tblCellMar>
              </w:tblPrEx>
              <w:trPr>
                <w:ins w:id="521" w:author="Eithan SanchezFilipe" w:date="2024-02-06T15:39:00Z"/>
              </w:trPr>
              <w:tc>
                <w:tcPr>
                  <w:tcW w:w="0" w:type="auto"/>
                </w:tcPr>
                <w:p w14:paraId="45A9E606" w14:textId="77777777" w:rsidR="00581578" w:rsidRDefault="00581578" w:rsidP="00000273">
                  <w:pPr>
                    <w:rPr>
                      <w:ins w:id="522" w:author="Eithan SanchezFilipe" w:date="2024-02-06T15:39:00Z"/>
                    </w:rPr>
                  </w:pPr>
                  <w:ins w:id="523" w:author="Eithan SanchezFilipe" w:date="2024-02-06T15:39:00Z">
                    <w:r>
                      <w:t>porte d'entrée</w:t>
                    </w:r>
                  </w:ins>
                </w:p>
              </w:tc>
              <w:tc>
                <w:tcPr>
                  <w:tcW w:w="0" w:type="auto"/>
                </w:tcPr>
                <w:p w14:paraId="21EA4DA5" w14:textId="77777777" w:rsidR="00581578" w:rsidRDefault="00581578" w:rsidP="00000273">
                  <w:pPr>
                    <w:rPr>
                      <w:ins w:id="524" w:author="Eithan SanchezFilipe" w:date="2024-02-06T15:39:00Z"/>
                    </w:rPr>
                  </w:pPr>
                  <w:ins w:id="525" w:author="Eithan SanchezFilipe" w:date="2024-02-06T15:39:00Z">
                    <w:r>
                      <w:t>!https://ibb.co/Vm0jq7D(emplacement de la porte)!  la porte est une porte double une à droite du pilier et une à gauche du pilier</w:t>
                    </w:r>
                  </w:ins>
                </w:p>
              </w:tc>
            </w:tr>
          </w:tbl>
          <w:p w14:paraId="19C06E59" w14:textId="77777777" w:rsidR="00581578" w:rsidRDefault="00581578" w:rsidP="00000273"/>
        </w:tc>
      </w:tr>
    </w:tbl>
    <w:p w14:paraId="2FFDCEF0" w14:textId="77777777" w:rsidR="006F36CC" w:rsidRDefault="006F36CC" w:rsidP="006F36CC"/>
    <w:p w14:paraId="36F88D1A" w14:textId="77777777" w:rsidR="00A400FD" w:rsidRDefault="00A400FD" w:rsidP="00A400FD">
      <w:pPr>
        <w:pStyle w:val="Retraitcorpsdetexte"/>
      </w:pPr>
    </w:p>
    <w:p w14:paraId="7849F5F5" w14:textId="77777777" w:rsidR="00A400FD" w:rsidRDefault="00A400FD" w:rsidP="00B13CB9">
      <w:pPr>
        <w:pStyle w:val="Informations"/>
      </w:pPr>
      <w:r>
        <w:t>L’analyse fonctionnelle est rendue ici sous forme de</w:t>
      </w:r>
      <w:r w:rsidR="00B13CB9">
        <w:t xml:space="preserve"> </w:t>
      </w:r>
      <w:r>
        <w:t xml:space="preserve">User Stories, inclus tests d’acceptance et </w:t>
      </w:r>
      <w:r w:rsidR="00B13CB9">
        <w:t>maquettes.</w:t>
      </w:r>
    </w:p>
    <w:p w14:paraId="486DBE33" w14:textId="77777777" w:rsidR="00B13CB9" w:rsidRDefault="00B13CB9" w:rsidP="00B13CB9">
      <w:pPr>
        <w:pStyle w:val="Informations"/>
      </w:pPr>
    </w:p>
    <w:p w14:paraId="352690A8" w14:textId="77777777" w:rsidR="00B13CB9" w:rsidRDefault="00B13CB9" w:rsidP="00B13CB9">
      <w:pPr>
        <w:pStyle w:val="Informations"/>
      </w:pPr>
      <w:r>
        <w:t>Si le projet est géré avec IceScrum, le contenu de ce chapitre peut être généré de manière semi-automatique avec StoriesOverview (IceScrub)</w:t>
      </w:r>
    </w:p>
    <w:p w14:paraId="2388469D" w14:textId="77777777" w:rsidR="00446E95" w:rsidRPr="00A400FD" w:rsidRDefault="00446E95" w:rsidP="00446E95">
      <w:pPr>
        <w:pStyle w:val="Titre1"/>
      </w:pPr>
      <w:bookmarkStart w:id="526" w:name="_Toc128323768"/>
      <w:r>
        <w:t>Conception</w:t>
      </w:r>
      <w:bookmarkEnd w:id="526"/>
    </w:p>
    <w:p w14:paraId="3E09B6BF" w14:textId="77777777" w:rsidR="00446E95" w:rsidRDefault="00446E95" w:rsidP="008E53F9">
      <w:pPr>
        <w:pStyle w:val="Titre2"/>
      </w:pPr>
      <w:bookmarkStart w:id="527" w:name="_Toc128323769"/>
      <w:r>
        <w:t>Architecture</w:t>
      </w:r>
      <w:bookmarkEnd w:id="527"/>
    </w:p>
    <w:p w14:paraId="15B4A2B1"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4DD229F4" w14:textId="77777777" w:rsidR="00446E95" w:rsidRDefault="00446E95" w:rsidP="008E53F9">
      <w:pPr>
        <w:pStyle w:val="Titre2"/>
      </w:pPr>
      <w:bookmarkStart w:id="528" w:name="_Toc128323770"/>
      <w:r>
        <w:t>Modèles de donnée</w:t>
      </w:r>
      <w:bookmarkEnd w:id="528"/>
    </w:p>
    <w:p w14:paraId="12A064B0" w14:textId="77777777" w:rsidR="00446E95" w:rsidRDefault="00446E95" w:rsidP="00446E95">
      <w:pPr>
        <w:pStyle w:val="Informations"/>
      </w:pPr>
      <w:r>
        <w:t>Ce chapitre est toujours applicable à un projet de développement. Il n’est que parfois applicable à un projet système ou réseau.</w:t>
      </w:r>
    </w:p>
    <w:p w14:paraId="2E436EC2" w14:textId="77777777" w:rsidR="00446E95" w:rsidRDefault="00446E95" w:rsidP="00446E95">
      <w:pPr>
        <w:pStyle w:val="Informations"/>
      </w:pPr>
    </w:p>
    <w:p w14:paraId="6BFCD281" w14:textId="77777777" w:rsidR="00446E95" w:rsidRDefault="00446E95" w:rsidP="00446E95">
      <w:pPr>
        <w:pStyle w:val="Informations"/>
      </w:pPr>
      <w:r>
        <w:t>Le chapitre contient toujours au moins un modèle conceptuel de données (dictionnaire de données)</w:t>
      </w:r>
    </w:p>
    <w:p w14:paraId="5D248A62" w14:textId="77777777" w:rsidR="00446E95" w:rsidRDefault="00446E95" w:rsidP="00446E95">
      <w:pPr>
        <w:pStyle w:val="Informations"/>
      </w:pPr>
    </w:p>
    <w:p w14:paraId="5DDDC49D"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1FCCB445" w14:textId="77777777" w:rsidR="007F30AE" w:rsidRPr="007F30AE" w:rsidRDefault="005C1848" w:rsidP="008E53F9">
      <w:pPr>
        <w:pStyle w:val="Titre2"/>
      </w:pPr>
      <w:bookmarkStart w:id="529" w:name="_Toc128323771"/>
      <w:bookmarkEnd w:id="55"/>
      <w:bookmarkEnd w:id="56"/>
      <w:r>
        <w:t>Implémentations spécifiques</w:t>
      </w:r>
      <w:bookmarkEnd w:id="529"/>
    </w:p>
    <w:p w14:paraId="0B2C90DD"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47BE20F0" w14:textId="77777777" w:rsidR="0037071E" w:rsidRDefault="007F30AE">
      <w:pPr>
        <w:pStyle w:val="Informations"/>
        <w:numPr>
          <w:ilvl w:val="0"/>
          <w:numId w:val="5"/>
        </w:numPr>
      </w:pPr>
      <w:r w:rsidRPr="0037071E">
        <w:t>Autant que possible de manière graphique</w:t>
      </w:r>
      <w:r w:rsidR="007211A1">
        <w:t>, imagée, tableaux, etc.</w:t>
      </w:r>
    </w:p>
    <w:p w14:paraId="640268EF" w14:textId="77777777" w:rsidR="007F30AE" w:rsidRDefault="007F30AE">
      <w:pPr>
        <w:pStyle w:val="Informations"/>
        <w:numPr>
          <w:ilvl w:val="0"/>
          <w:numId w:val="5"/>
        </w:numPr>
      </w:pPr>
      <w:r w:rsidRPr="0037071E">
        <w:t>Tous les cas particuliers devraient y être spécifiés</w:t>
      </w:r>
      <w:r w:rsidR="00B147A7" w:rsidRPr="0037071E">
        <w:t>…</w:t>
      </w:r>
    </w:p>
    <w:p w14:paraId="4B80792E" w14:textId="77777777" w:rsidR="005C1848" w:rsidRDefault="005C1848">
      <w:pPr>
        <w:pStyle w:val="Informations"/>
        <w:numPr>
          <w:ilvl w:val="0"/>
          <w:numId w:val="5"/>
        </w:numPr>
      </w:pPr>
      <w:r>
        <w:t>Justifier les choix</w:t>
      </w:r>
    </w:p>
    <w:p w14:paraId="1AB5CA2E" w14:textId="77777777" w:rsidR="007F30AE" w:rsidRPr="007F30AE" w:rsidRDefault="007F30AE" w:rsidP="008E53F9">
      <w:pPr>
        <w:pStyle w:val="Titre1"/>
      </w:pPr>
      <w:bookmarkStart w:id="530" w:name="_Toc532179964"/>
      <w:bookmarkStart w:id="531" w:name="_Toc165969648"/>
      <w:bookmarkStart w:id="532" w:name="_Toc128323772"/>
      <w:r w:rsidRPr="007F30AE">
        <w:t>Réalisation</w:t>
      </w:r>
      <w:bookmarkEnd w:id="530"/>
      <w:bookmarkEnd w:id="531"/>
      <w:bookmarkEnd w:id="532"/>
    </w:p>
    <w:p w14:paraId="4B1A12D6" w14:textId="77777777" w:rsidR="007F30AE" w:rsidRPr="007F30AE" w:rsidRDefault="00116F07" w:rsidP="008E53F9">
      <w:pPr>
        <w:pStyle w:val="Titre2"/>
      </w:pPr>
      <w:bookmarkStart w:id="533" w:name="_Toc128323773"/>
      <w:r>
        <w:t>Installation de l’e</w:t>
      </w:r>
      <w:r w:rsidR="005C1848">
        <w:t>nvironnement de travail</w:t>
      </w:r>
      <w:bookmarkEnd w:id="533"/>
    </w:p>
    <w:p w14:paraId="42518A90"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4D3D8297" w14:textId="77777777" w:rsidR="00920F4E" w:rsidRPr="00920F4E" w:rsidRDefault="00B147A7">
      <w:pPr>
        <w:pStyle w:val="Informations"/>
        <w:numPr>
          <w:ilvl w:val="0"/>
          <w:numId w:val="5"/>
        </w:numPr>
      </w:pPr>
      <w:r w:rsidRPr="00920F4E">
        <w:t>Versions des outils logiciels utilisés (OS, applications, pilotes, librairies, etc.)</w:t>
      </w:r>
    </w:p>
    <w:p w14:paraId="4BC7B13F"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46E7A849" w14:textId="77777777" w:rsidR="00E81328" w:rsidRDefault="00AB1CA6">
      <w:pPr>
        <w:pStyle w:val="Informations"/>
        <w:numPr>
          <w:ilvl w:val="0"/>
          <w:numId w:val="5"/>
        </w:numPr>
      </w:pPr>
      <w:r w:rsidRPr="00920F4E">
        <w:t>Arborescences des documents produits</w:t>
      </w:r>
      <w:r w:rsidR="00552D07" w:rsidRPr="00920F4E">
        <w:t>.</w:t>
      </w:r>
    </w:p>
    <w:p w14:paraId="402FCFA9" w14:textId="77777777" w:rsidR="002B1E09" w:rsidRPr="00920F4E" w:rsidRDefault="002B1E09">
      <w:pPr>
        <w:pStyle w:val="Informations"/>
        <w:numPr>
          <w:ilvl w:val="0"/>
          <w:numId w:val="5"/>
        </w:numPr>
      </w:pPr>
      <w:r>
        <w:t>Comment accéder au code (repository)</w:t>
      </w:r>
    </w:p>
    <w:p w14:paraId="053E69C1" w14:textId="77777777" w:rsidR="00116F07" w:rsidRDefault="00116F07" w:rsidP="00116F07">
      <w:pPr>
        <w:pStyle w:val="Titre2"/>
      </w:pPr>
      <w:bookmarkStart w:id="534" w:name="_Toc128323774"/>
      <w:r>
        <w:t>Installation</w:t>
      </w:r>
    </w:p>
    <w:p w14:paraId="466BBF0B" w14:textId="77777777" w:rsidR="00116F07" w:rsidRPr="00116F07" w:rsidRDefault="00116F07" w:rsidP="00116F07">
      <w:pPr>
        <w:pStyle w:val="Informations"/>
      </w:pPr>
      <w:r>
        <w:t>Ce chapitre décrit comment mettre en œuvre le produit dans un environnement de test (staging server) et/ou de production</w:t>
      </w:r>
    </w:p>
    <w:p w14:paraId="2E8CF019" w14:textId="77777777" w:rsidR="005C1848" w:rsidRPr="007F30AE" w:rsidRDefault="005C1848" w:rsidP="005C1848">
      <w:pPr>
        <w:pStyle w:val="Titre2"/>
      </w:pPr>
      <w:r>
        <w:t>Planification détaillée</w:t>
      </w:r>
      <w:bookmarkEnd w:id="534"/>
    </w:p>
    <w:p w14:paraId="6FE3C685" w14:textId="77777777" w:rsidR="005C1848" w:rsidRDefault="005C1848" w:rsidP="005C1848">
      <w:pPr>
        <w:pStyle w:val="Informations"/>
      </w:pPr>
      <w:bookmarkStart w:id="535" w:name="_Toc532179961"/>
      <w:r>
        <w:t>Liste des sprints avec les stories qui ont été réalisées dans chacun.</w:t>
      </w:r>
    </w:p>
    <w:p w14:paraId="1043DB8C" w14:textId="77777777" w:rsidR="002B1E09" w:rsidRDefault="002B1E09" w:rsidP="005C1848">
      <w:pPr>
        <w:pStyle w:val="Informations"/>
      </w:pPr>
      <w:r>
        <w:t>On doit pouvoir voir si une story a été débutée dans un sprint mais terminée dans un autre.</w:t>
      </w:r>
    </w:p>
    <w:p w14:paraId="164A4DD2" w14:textId="77777777" w:rsidR="00505421" w:rsidRPr="007F30AE" w:rsidRDefault="00F16ADE" w:rsidP="008E53F9">
      <w:pPr>
        <w:pStyle w:val="Titre2"/>
      </w:pPr>
      <w:bookmarkStart w:id="536" w:name="_Toc128323775"/>
      <w:bookmarkEnd w:id="535"/>
      <w:r>
        <w:t>Journal de Bord</w:t>
      </w:r>
      <w:bookmarkEnd w:id="536"/>
    </w:p>
    <w:p w14:paraId="3B984177"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5B143358" w14:textId="77777777" w:rsidR="00505421" w:rsidRPr="00920F4E" w:rsidRDefault="00505421" w:rsidP="002B1E09">
      <w:pPr>
        <w:pStyle w:val="Informations"/>
      </w:pPr>
      <w:r>
        <w:t>Date, raison, description, etc.</w:t>
      </w:r>
    </w:p>
    <w:p w14:paraId="31028AE4" w14:textId="77777777" w:rsidR="007F30AE" w:rsidRPr="007F30AE" w:rsidRDefault="007F30AE" w:rsidP="008E53F9">
      <w:pPr>
        <w:pStyle w:val="Titre1"/>
      </w:pPr>
      <w:bookmarkStart w:id="537" w:name="_Toc532179966"/>
      <w:bookmarkStart w:id="538" w:name="_Toc165969650"/>
      <w:bookmarkStart w:id="539" w:name="_Toc128323776"/>
      <w:r w:rsidRPr="007F30AE">
        <w:t>Tests</w:t>
      </w:r>
      <w:bookmarkEnd w:id="537"/>
      <w:bookmarkEnd w:id="538"/>
      <w:bookmarkEnd w:id="539"/>
    </w:p>
    <w:p w14:paraId="49971116" w14:textId="77777777" w:rsidR="005C1848" w:rsidRDefault="005C1848" w:rsidP="008E53F9">
      <w:pPr>
        <w:pStyle w:val="Titre2"/>
      </w:pPr>
      <w:bookmarkStart w:id="540" w:name="_Toc128323777"/>
      <w:bookmarkStart w:id="541" w:name="_Toc532179968"/>
      <w:bookmarkStart w:id="542" w:name="_Toc165969652"/>
      <w:bookmarkStart w:id="543" w:name="_Ref308525868"/>
      <w:r>
        <w:t>Stratégie de test</w:t>
      </w:r>
      <w:bookmarkEnd w:id="540"/>
    </w:p>
    <w:p w14:paraId="4377650A" w14:textId="77777777" w:rsidR="005C1848" w:rsidRPr="00920F4E" w:rsidRDefault="005C1848" w:rsidP="005C1848">
      <w:pPr>
        <w:pStyle w:val="Informations"/>
      </w:pPr>
      <w:r w:rsidRPr="00920F4E">
        <w:t>Qui, quand, avec quelles données, dans quel ordre, etc.</w:t>
      </w:r>
    </w:p>
    <w:p w14:paraId="566C07A0" w14:textId="77777777" w:rsidR="007F30AE" w:rsidRPr="007F30AE" w:rsidRDefault="007F30AE" w:rsidP="008E53F9">
      <w:pPr>
        <w:pStyle w:val="Titre2"/>
      </w:pPr>
      <w:bookmarkStart w:id="544" w:name="_Toc128323778"/>
      <w:r w:rsidRPr="007F30AE">
        <w:t>Dossier des tests</w:t>
      </w:r>
      <w:bookmarkEnd w:id="541"/>
      <w:bookmarkEnd w:id="542"/>
      <w:bookmarkEnd w:id="543"/>
      <w:bookmarkEnd w:id="544"/>
    </w:p>
    <w:p w14:paraId="096D5A8C"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43376308"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3EDF1042" w14:textId="77777777" w:rsidR="002B1E09" w:rsidRPr="00920F4E" w:rsidRDefault="002B1E09" w:rsidP="002B1E09">
      <w:pPr>
        <w:pStyle w:val="Titre2"/>
      </w:pPr>
      <w:bookmarkStart w:id="545" w:name="_Toc128323779"/>
      <w:r>
        <w:t>Problèmes restants</w:t>
      </w:r>
      <w:bookmarkEnd w:id="545"/>
    </w:p>
    <w:p w14:paraId="0E7F9277" w14:textId="77777777" w:rsidR="002B1E09" w:rsidRDefault="007F30AE" w:rsidP="002B1E09">
      <w:pPr>
        <w:pStyle w:val="Informations"/>
      </w:pPr>
      <w:r w:rsidRPr="00920F4E">
        <w:t>Liste des bugs répertoriés avec</w:t>
      </w:r>
    </w:p>
    <w:p w14:paraId="4F229494" w14:textId="77777777" w:rsidR="002B1E09" w:rsidRDefault="002B1E09">
      <w:pPr>
        <w:pStyle w:val="Informations"/>
        <w:numPr>
          <w:ilvl w:val="0"/>
          <w:numId w:val="5"/>
        </w:numPr>
      </w:pPr>
      <w:r>
        <w:t>D</w:t>
      </w:r>
      <w:r w:rsidR="007F30AE" w:rsidRPr="00920F4E">
        <w:t>ate de découverte</w:t>
      </w:r>
    </w:p>
    <w:p w14:paraId="7CAAD830" w14:textId="77777777" w:rsidR="00920F4E" w:rsidRDefault="002B1E09">
      <w:pPr>
        <w:pStyle w:val="Informations"/>
        <w:numPr>
          <w:ilvl w:val="0"/>
          <w:numId w:val="5"/>
        </w:numPr>
      </w:pPr>
      <w:r>
        <w:t>Impact</w:t>
      </w:r>
    </w:p>
    <w:p w14:paraId="4134B541" w14:textId="77777777" w:rsidR="002B1E09" w:rsidRDefault="002B1E09">
      <w:pPr>
        <w:pStyle w:val="Informations"/>
        <w:numPr>
          <w:ilvl w:val="0"/>
          <w:numId w:val="5"/>
        </w:numPr>
      </w:pPr>
      <w:r>
        <w:t>Comment le contourner</w:t>
      </w:r>
    </w:p>
    <w:p w14:paraId="1E1A565B" w14:textId="77777777" w:rsidR="002B1E09" w:rsidRDefault="002B1E09">
      <w:pPr>
        <w:pStyle w:val="Informations"/>
        <w:numPr>
          <w:ilvl w:val="0"/>
          <w:numId w:val="5"/>
        </w:numPr>
      </w:pPr>
      <w:r>
        <w:t>Piste de résolution</w:t>
      </w:r>
    </w:p>
    <w:p w14:paraId="736FAF6E" w14:textId="77777777" w:rsidR="007F30AE" w:rsidRPr="007F30AE" w:rsidRDefault="007F30AE" w:rsidP="008E53F9">
      <w:pPr>
        <w:pStyle w:val="Titre1"/>
      </w:pPr>
      <w:bookmarkStart w:id="546" w:name="_Toc165969653"/>
      <w:bookmarkStart w:id="547" w:name="_Toc128323780"/>
      <w:r w:rsidRPr="007F30AE">
        <w:t>Conclusion</w:t>
      </w:r>
      <w:bookmarkEnd w:id="546"/>
      <w:bookmarkEnd w:id="547"/>
    </w:p>
    <w:p w14:paraId="1EAA0F04" w14:textId="77777777" w:rsidR="007F30AE" w:rsidRPr="00152A26" w:rsidRDefault="007F30AE" w:rsidP="008E53F9">
      <w:pPr>
        <w:pStyle w:val="Titre2"/>
      </w:pPr>
      <w:bookmarkStart w:id="548" w:name="_Toc165969654"/>
      <w:bookmarkStart w:id="549" w:name="_Toc128323781"/>
      <w:r w:rsidRPr="00152A26">
        <w:t xml:space="preserve">Bilan des </w:t>
      </w:r>
      <w:bookmarkEnd w:id="548"/>
      <w:r w:rsidR="008E53F9">
        <w:t>fonctionnalités demandées</w:t>
      </w:r>
      <w:bookmarkEnd w:id="549"/>
    </w:p>
    <w:p w14:paraId="7D0ED043"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3C5882F1"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2AA420E8" w14:textId="77777777" w:rsidR="007F30AE" w:rsidRPr="007F30AE" w:rsidRDefault="007F30AE" w:rsidP="008E53F9">
      <w:pPr>
        <w:pStyle w:val="Titre2"/>
      </w:pPr>
      <w:bookmarkStart w:id="550" w:name="_Toc165969655"/>
      <w:bookmarkStart w:id="551" w:name="_Toc128323782"/>
      <w:r w:rsidRPr="007F30AE">
        <w:t>Bilan de la planification</w:t>
      </w:r>
      <w:bookmarkEnd w:id="550"/>
      <w:bookmarkEnd w:id="551"/>
    </w:p>
    <w:p w14:paraId="758F3773"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124F2872" w14:textId="77777777" w:rsidR="007F30AE" w:rsidRPr="007F30AE" w:rsidRDefault="007F30AE" w:rsidP="008E53F9">
      <w:pPr>
        <w:pStyle w:val="Titre2"/>
      </w:pPr>
      <w:bookmarkStart w:id="552" w:name="_Toc165969656"/>
      <w:bookmarkStart w:id="553" w:name="_Toc128323783"/>
      <w:r w:rsidRPr="007F30AE">
        <w:t>Bilan personnel</w:t>
      </w:r>
      <w:bookmarkEnd w:id="552"/>
      <w:bookmarkEnd w:id="553"/>
    </w:p>
    <w:p w14:paraId="01CF6606" w14:textId="77777777" w:rsidR="00920F4E" w:rsidRDefault="007F30AE" w:rsidP="002B1E09">
      <w:pPr>
        <w:pStyle w:val="Informations"/>
      </w:pPr>
      <w:r w:rsidRPr="00920F4E">
        <w:t>Si c’était à refaire</w:t>
      </w:r>
      <w:r w:rsidR="00A3107E" w:rsidRPr="00920F4E">
        <w:t>:</w:t>
      </w:r>
    </w:p>
    <w:p w14:paraId="0C89A809"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18000910"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5468603A" w14:textId="77777777" w:rsidR="00A3107E" w:rsidRPr="00920F4E" w:rsidRDefault="00A3107E" w:rsidP="002B1E09">
      <w:pPr>
        <w:pStyle w:val="Informations"/>
      </w:pPr>
      <w:r w:rsidRPr="00920F4E">
        <w:t>Qu’est que ce projet m’a appris ?</w:t>
      </w:r>
    </w:p>
    <w:p w14:paraId="43406F38" w14:textId="77777777" w:rsidR="004206A2" w:rsidRPr="00920F4E" w:rsidRDefault="004206A2" w:rsidP="002B1E09">
      <w:pPr>
        <w:pStyle w:val="Informations"/>
      </w:pPr>
      <w:r w:rsidRPr="00920F4E">
        <w:t>Suite à donner, améliorations souhaitables, …</w:t>
      </w:r>
    </w:p>
    <w:p w14:paraId="19F786EC" w14:textId="77777777" w:rsidR="00A3107E" w:rsidRPr="00920F4E" w:rsidRDefault="00A3107E" w:rsidP="002B1E09">
      <w:pPr>
        <w:pStyle w:val="Informations"/>
      </w:pPr>
      <w:r w:rsidRPr="00920F4E">
        <w:t>Remerciements, signature, etc.</w:t>
      </w:r>
    </w:p>
    <w:p w14:paraId="47FFBB77" w14:textId="77777777" w:rsidR="007F30AE" w:rsidRPr="007F30AE" w:rsidRDefault="007F30AE" w:rsidP="008E53F9">
      <w:pPr>
        <w:pStyle w:val="Titre1"/>
      </w:pPr>
      <w:bookmarkStart w:id="554" w:name="_Toc532179971"/>
      <w:bookmarkStart w:id="555" w:name="_Toc165969657"/>
      <w:bookmarkStart w:id="556" w:name="_Toc128323784"/>
      <w:r w:rsidRPr="007F30AE">
        <w:t>Divers</w:t>
      </w:r>
      <w:bookmarkEnd w:id="554"/>
      <w:bookmarkEnd w:id="555"/>
      <w:bookmarkEnd w:id="556"/>
    </w:p>
    <w:p w14:paraId="38C792C2" w14:textId="77777777" w:rsidR="007F30AE" w:rsidRPr="007F30AE" w:rsidRDefault="007F30AE" w:rsidP="008E53F9">
      <w:pPr>
        <w:pStyle w:val="Titre2"/>
      </w:pPr>
      <w:bookmarkStart w:id="557" w:name="_Toc532179972"/>
      <w:bookmarkStart w:id="558" w:name="_Toc165969658"/>
      <w:bookmarkStart w:id="559" w:name="_Toc128323785"/>
      <w:r w:rsidRPr="007F30AE">
        <w:t>Journal de travail</w:t>
      </w:r>
      <w:bookmarkEnd w:id="557"/>
      <w:bookmarkEnd w:id="558"/>
      <w:bookmarkEnd w:id="559"/>
    </w:p>
    <w:p w14:paraId="5B55DDBD"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08287D85" w14:textId="77777777" w:rsidR="007F30AE" w:rsidRPr="007F30AE" w:rsidRDefault="00A3107E" w:rsidP="008E53F9">
      <w:pPr>
        <w:pStyle w:val="Titre2"/>
      </w:pPr>
      <w:bookmarkStart w:id="560" w:name="_Toc128323786"/>
      <w:r>
        <w:t>Bibliographie</w:t>
      </w:r>
      <w:bookmarkEnd w:id="560"/>
    </w:p>
    <w:p w14:paraId="14641356"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5E4690AC" w14:textId="77777777" w:rsidR="00903FEF" w:rsidRPr="007F30AE" w:rsidRDefault="00903FEF" w:rsidP="008E53F9">
      <w:pPr>
        <w:pStyle w:val="Titre2"/>
      </w:pPr>
      <w:bookmarkStart w:id="561" w:name="_Toc128323787"/>
      <w:r>
        <w:t>Webographie</w:t>
      </w:r>
      <w:bookmarkEnd w:id="561"/>
    </w:p>
    <w:p w14:paraId="54290CCC" w14:textId="77777777" w:rsidR="00903FEF" w:rsidRPr="00920F4E" w:rsidRDefault="00903FEF" w:rsidP="002B1E09">
      <w:pPr>
        <w:pStyle w:val="Informations"/>
      </w:pPr>
      <w:r w:rsidRPr="00920F4E">
        <w:t>Références des sites Internet consultés durant le projet.</w:t>
      </w:r>
    </w:p>
    <w:p w14:paraId="45DCC0AE" w14:textId="77777777" w:rsidR="00903FEF" w:rsidRPr="007F30AE" w:rsidRDefault="00903FEF" w:rsidP="008E53F9">
      <w:pPr>
        <w:pStyle w:val="Titre1"/>
      </w:pPr>
      <w:bookmarkStart w:id="562" w:name="_Toc128323788"/>
      <w:r>
        <w:t>Annexes</w:t>
      </w:r>
      <w:bookmarkEnd w:id="562"/>
    </w:p>
    <w:p w14:paraId="40D8B37E" w14:textId="77777777" w:rsidR="00903FEF" w:rsidRPr="00920F4E" w:rsidRDefault="00B64C66" w:rsidP="002B1E09">
      <w:pPr>
        <w:pStyle w:val="Informations"/>
      </w:pPr>
      <w:r w:rsidRPr="00920F4E">
        <w:t>Listing du code source (partiel ou, plus rarement complet)</w:t>
      </w:r>
    </w:p>
    <w:p w14:paraId="546AD246"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211197AE"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AF4B64B"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3BA85" w14:textId="77777777" w:rsidR="00AB29AF" w:rsidRDefault="00AB29AF">
      <w:r>
        <w:separator/>
      </w:r>
    </w:p>
  </w:endnote>
  <w:endnote w:type="continuationSeparator" w:id="0">
    <w:p w14:paraId="6FA08242" w14:textId="77777777" w:rsidR="00AB29AF" w:rsidRDefault="00AB29AF">
      <w:r>
        <w:continuationSeparator/>
      </w:r>
    </w:p>
  </w:endnote>
  <w:endnote w:type="continuationNotice" w:id="1">
    <w:p w14:paraId="781AA076" w14:textId="77777777" w:rsidR="00AB29AF" w:rsidRDefault="00AB29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E6E5A"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14:paraId="4A84F77B" w14:textId="77777777" w:rsidTr="00E52B61">
      <w:trPr>
        <w:trHeight w:hRule="exact" w:val="227"/>
        <w:jc w:val="center"/>
      </w:trPr>
      <w:tc>
        <w:tcPr>
          <w:tcW w:w="3510" w:type="dxa"/>
          <w:vAlign w:val="center"/>
        </w:tcPr>
        <w:p w14:paraId="311E5C0A" w14:textId="77777777" w:rsidR="00AA4393" w:rsidRDefault="00AA4393" w:rsidP="00742484">
          <w:pPr>
            <w:pStyle w:val="-Pieddepage"/>
          </w:pPr>
          <w:r w:rsidRPr="00742484">
            <w:t>Auteur</w:t>
          </w:r>
          <w:r w:rsidRPr="00000197">
            <w:rPr>
              <w:rFonts w:cs="Arial"/>
              <w:szCs w:val="16"/>
            </w:rPr>
            <w:t> :</w:t>
          </w:r>
          <w:r w:rsidR="00AB29AF">
            <w:fldChar w:fldCharType="begin"/>
          </w:r>
          <w:r w:rsidR="00AB29AF">
            <w:instrText xml:space="preserve"> AUTHOR   \* MERGEFORMAT </w:instrText>
          </w:r>
          <w:r w:rsidR="00AB29AF">
            <w:fldChar w:fldCharType="separate"/>
          </w:r>
          <w:r w:rsidR="001758A6" w:rsidRPr="001758A6">
            <w:rPr>
              <w:rFonts w:cs="Arial"/>
              <w:noProof/>
              <w:szCs w:val="16"/>
            </w:rPr>
            <w:t>Eithan SanchezFilipe</w:t>
          </w:r>
          <w:r w:rsidR="00AB29AF">
            <w:rPr>
              <w:rFonts w:cs="Arial"/>
              <w:noProof/>
              <w:szCs w:val="16"/>
            </w:rPr>
            <w:fldChar w:fldCharType="end"/>
          </w:r>
        </w:p>
        <w:p w14:paraId="74BDB103" w14:textId="77777777" w:rsidR="00AA4393" w:rsidRPr="00000197" w:rsidRDefault="00AA4393" w:rsidP="002D7D46">
          <w:pPr>
            <w:pStyle w:val="-Pieddepage"/>
            <w:rPr>
              <w:rFonts w:cs="Arial"/>
              <w:szCs w:val="16"/>
            </w:rPr>
          </w:pPr>
        </w:p>
      </w:tc>
      <w:tc>
        <w:tcPr>
          <w:tcW w:w="2680" w:type="dxa"/>
          <w:vAlign w:val="center"/>
        </w:tcPr>
        <w:p w14:paraId="2C3CC7F0" w14:textId="77777777" w:rsidR="00AA4393" w:rsidRPr="00000197" w:rsidRDefault="00AA4393" w:rsidP="00955930">
          <w:pPr>
            <w:pStyle w:val="-Pieddepage"/>
            <w:jc w:val="center"/>
            <w:rPr>
              <w:rFonts w:cs="Arial"/>
              <w:szCs w:val="16"/>
            </w:rPr>
          </w:pPr>
        </w:p>
      </w:tc>
      <w:tc>
        <w:tcPr>
          <w:tcW w:w="3096" w:type="dxa"/>
          <w:vAlign w:val="center"/>
        </w:tcPr>
        <w:p w14:paraId="32CF01CE"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1758A6">
            <w:rPr>
              <w:rFonts w:cs="Arial"/>
              <w:noProof/>
              <w:szCs w:val="16"/>
            </w:rPr>
            <w:t>29.01.2024</w:t>
          </w:r>
          <w:r w:rsidR="00A65F0B">
            <w:rPr>
              <w:rFonts w:cs="Arial"/>
              <w:szCs w:val="16"/>
            </w:rPr>
            <w:fldChar w:fldCharType="end"/>
          </w:r>
        </w:p>
      </w:tc>
    </w:tr>
    <w:tr w:rsidR="00AA4393" w:rsidRPr="00000197" w14:paraId="57A0923B" w14:textId="77777777" w:rsidTr="00E52B61">
      <w:trPr>
        <w:jc w:val="center"/>
      </w:trPr>
      <w:tc>
        <w:tcPr>
          <w:tcW w:w="3510" w:type="dxa"/>
          <w:vAlign w:val="center"/>
        </w:tcPr>
        <w:p w14:paraId="6A16F3A3" w14:textId="77777777"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0D8D98C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B06FC5">
            <w:rPr>
              <w:rStyle w:val="Numrodepage"/>
              <w:rFonts w:cs="Arial"/>
              <w:noProof/>
              <w:szCs w:val="16"/>
            </w:rPr>
            <w:t>10</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B06FC5">
            <w:rPr>
              <w:rStyle w:val="Numrodepage"/>
              <w:rFonts w:cs="Arial"/>
              <w:noProof/>
              <w:szCs w:val="16"/>
            </w:rPr>
            <w:t>10</w:t>
          </w:r>
          <w:r w:rsidR="00A65F0B" w:rsidRPr="00000197">
            <w:rPr>
              <w:rStyle w:val="Numrodepage"/>
              <w:rFonts w:cs="Arial"/>
              <w:szCs w:val="16"/>
            </w:rPr>
            <w:fldChar w:fldCharType="end"/>
          </w:r>
        </w:p>
      </w:tc>
      <w:tc>
        <w:tcPr>
          <w:tcW w:w="3096" w:type="dxa"/>
          <w:vAlign w:val="center"/>
        </w:tcPr>
        <w:p w14:paraId="0C2A8E45"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1758A6">
            <w:rPr>
              <w:rFonts w:cs="Arial"/>
              <w:noProof/>
              <w:szCs w:val="16"/>
            </w:rPr>
            <w:t>04.09.2009 15:21</w:t>
          </w:r>
          <w:r w:rsidR="00A65F0B">
            <w:rPr>
              <w:rFonts w:cs="Arial"/>
              <w:szCs w:val="16"/>
            </w:rPr>
            <w:fldChar w:fldCharType="end"/>
          </w:r>
        </w:p>
      </w:tc>
    </w:tr>
    <w:tr w:rsidR="00AA4393" w:rsidRPr="00000197" w14:paraId="6A5E1F96" w14:textId="77777777" w:rsidTr="00E52B61">
      <w:trPr>
        <w:jc w:val="center"/>
      </w:trPr>
      <w:tc>
        <w:tcPr>
          <w:tcW w:w="3510" w:type="dxa"/>
          <w:vAlign w:val="center"/>
        </w:tcPr>
        <w:p w14:paraId="4616BEDE" w14:textId="26BAB395" w:rsidR="00AA4393" w:rsidRPr="00000197" w:rsidRDefault="00AA4393" w:rsidP="001764CE">
          <w:pPr>
            <w:pStyle w:val="-Pieddepage"/>
            <w:rPr>
              <w:rFonts w:cs="Arial"/>
              <w:szCs w:val="16"/>
            </w:rPr>
          </w:pPr>
          <w:r w:rsidRPr="00000197">
            <w:rPr>
              <w:rFonts w:cs="Arial"/>
              <w:szCs w:val="16"/>
            </w:rPr>
            <w:t xml:space="preserve">Version: </w:t>
          </w:r>
          <w:r w:rsidR="00AB29AF">
            <w:fldChar w:fldCharType="begin"/>
          </w:r>
          <w:r w:rsidR="00AB29AF">
            <w:instrText xml:space="preserve"> REVNUM   \* MERGEFORMAT </w:instrText>
          </w:r>
          <w:r w:rsidR="00AB29AF">
            <w:fldChar w:fldCharType="separate"/>
          </w:r>
          <w:r w:rsidR="001758A6" w:rsidRPr="001758A6">
            <w:rPr>
              <w:rFonts w:cs="Arial"/>
              <w:noProof/>
              <w:szCs w:val="16"/>
            </w:rPr>
            <w:t>1</w:t>
          </w:r>
          <w:r w:rsidR="00AB29AF">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37A44">
            <w:rPr>
              <w:rFonts w:cs="Arial"/>
              <w:noProof/>
              <w:szCs w:val="16"/>
            </w:rPr>
            <w:t>06.02.2024 15:38</w:t>
          </w:r>
          <w:r w:rsidR="00A65F0B">
            <w:rPr>
              <w:rFonts w:cs="Arial"/>
              <w:szCs w:val="16"/>
            </w:rPr>
            <w:fldChar w:fldCharType="end"/>
          </w:r>
        </w:p>
      </w:tc>
      <w:tc>
        <w:tcPr>
          <w:tcW w:w="5776" w:type="dxa"/>
          <w:gridSpan w:val="2"/>
          <w:vAlign w:val="center"/>
        </w:tcPr>
        <w:p w14:paraId="71A537E4" w14:textId="77777777" w:rsidR="00AA4393" w:rsidRPr="00000197" w:rsidRDefault="00AB29AF" w:rsidP="00955930">
          <w:pPr>
            <w:pStyle w:val="-Pieddepage"/>
            <w:jc w:val="right"/>
            <w:rPr>
              <w:rFonts w:cs="Arial"/>
              <w:szCs w:val="16"/>
            </w:rPr>
          </w:pPr>
          <w:r>
            <w:fldChar w:fldCharType="begin"/>
          </w:r>
          <w:r>
            <w:instrText xml:space="preserve"> FILENAME  \* FirstCap  \* MERGEFORMAT </w:instrText>
          </w:r>
          <w:r>
            <w:fldChar w:fldCharType="separate"/>
          </w:r>
          <w:r w:rsidR="001758A6" w:rsidRPr="001758A6">
            <w:rPr>
              <w:rFonts w:cs="Arial"/>
              <w:noProof/>
              <w:szCs w:val="16"/>
            </w:rPr>
            <w:t>Document1</w:t>
          </w:r>
          <w:r>
            <w:rPr>
              <w:rFonts w:cs="Arial"/>
              <w:noProof/>
              <w:szCs w:val="16"/>
            </w:rPr>
            <w:fldChar w:fldCharType="end"/>
          </w:r>
        </w:p>
      </w:tc>
    </w:tr>
  </w:tbl>
  <w:p w14:paraId="37EE9DC7"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967D5"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24843" w14:textId="77777777" w:rsidR="00AB29AF" w:rsidRDefault="00AB29AF">
      <w:r>
        <w:separator/>
      </w:r>
    </w:p>
  </w:footnote>
  <w:footnote w:type="continuationSeparator" w:id="0">
    <w:p w14:paraId="4D71E1B3" w14:textId="77777777" w:rsidR="00AB29AF" w:rsidRDefault="00AB29AF">
      <w:r>
        <w:continuationSeparator/>
      </w:r>
    </w:p>
  </w:footnote>
  <w:footnote w:type="continuationNotice" w:id="1">
    <w:p w14:paraId="1D66D2A8" w14:textId="77777777" w:rsidR="00AB29AF" w:rsidRDefault="00AB29A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22B0B"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28D03CE9" w14:textId="77777777">
      <w:trPr>
        <w:trHeight w:val="536"/>
        <w:jc w:val="center"/>
      </w:trPr>
      <w:tc>
        <w:tcPr>
          <w:tcW w:w="2445" w:type="dxa"/>
          <w:vAlign w:val="center"/>
        </w:tcPr>
        <w:p w14:paraId="2A500BCD" w14:textId="77777777" w:rsidR="00AA4393" w:rsidRDefault="00AA4393" w:rsidP="00E12AE5">
          <w:pPr>
            <w:pStyle w:val="ETML"/>
          </w:pPr>
          <w:r w:rsidRPr="00B4738A">
            <w:t>ETML</w:t>
          </w:r>
        </w:p>
      </w:tc>
      <w:tc>
        <w:tcPr>
          <w:tcW w:w="4560" w:type="dxa"/>
          <w:vAlign w:val="center"/>
        </w:tcPr>
        <w:p w14:paraId="5BE179DC" w14:textId="77777777" w:rsidR="00AA4393" w:rsidRPr="00B4738A" w:rsidRDefault="00AA4393" w:rsidP="00B4738A"/>
      </w:tc>
      <w:tc>
        <w:tcPr>
          <w:tcW w:w="2283" w:type="dxa"/>
          <w:vAlign w:val="center"/>
        </w:tcPr>
        <w:p w14:paraId="740CC436" w14:textId="77777777" w:rsidR="00AA4393" w:rsidRDefault="00AA4393"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7BD82B2"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5B237"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1801E7C"/>
    <w:multiLevelType w:val="hybridMultilevel"/>
    <w:tmpl w:val="6DF85B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7" w15:restartNumberingAfterBreak="0">
    <w:nsid w:val="615372C2"/>
    <w:multiLevelType w:val="hybridMultilevel"/>
    <w:tmpl w:val="127A1C22"/>
    <w:lvl w:ilvl="0" w:tplc="9A68031E">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6BA2CEF"/>
    <w:multiLevelType w:val="hybridMultilevel"/>
    <w:tmpl w:val="2B98AB38"/>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1D94FB4"/>
    <w:multiLevelType w:val="hybridMultilevel"/>
    <w:tmpl w:val="FABCB4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9"/>
  </w:num>
  <w:num w:numId="8">
    <w:abstractNumId w:val="7"/>
  </w:num>
  <w:num w:numId="9">
    <w:abstractNumId w:val="8"/>
  </w:num>
  <w:num w:numId="10">
    <w:abstractNumId w:val="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ithan SanchezFilipe">
    <w15:presenceInfo w15:providerId="None" w15:userId="Eithan SanchezFilip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8A6"/>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16F07"/>
    <w:rsid w:val="0015167D"/>
    <w:rsid w:val="00152A26"/>
    <w:rsid w:val="001758A6"/>
    <w:rsid w:val="001764CE"/>
    <w:rsid w:val="00183417"/>
    <w:rsid w:val="001C454D"/>
    <w:rsid w:val="001D4577"/>
    <w:rsid w:val="001D4C68"/>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59CB"/>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81578"/>
    <w:rsid w:val="005926D0"/>
    <w:rsid w:val="005A3FBF"/>
    <w:rsid w:val="005B27EF"/>
    <w:rsid w:val="005C1848"/>
    <w:rsid w:val="005E6192"/>
    <w:rsid w:val="005E6B56"/>
    <w:rsid w:val="00615583"/>
    <w:rsid w:val="00645760"/>
    <w:rsid w:val="00656974"/>
    <w:rsid w:val="006902A9"/>
    <w:rsid w:val="006966D0"/>
    <w:rsid w:val="006E132F"/>
    <w:rsid w:val="006E2CE8"/>
    <w:rsid w:val="006E4DA8"/>
    <w:rsid w:val="006F36CC"/>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400FD"/>
    <w:rsid w:val="00A65F0B"/>
    <w:rsid w:val="00A706B7"/>
    <w:rsid w:val="00AA4393"/>
    <w:rsid w:val="00AB1CA6"/>
    <w:rsid w:val="00AB29AF"/>
    <w:rsid w:val="00AC0C98"/>
    <w:rsid w:val="00AD3EE8"/>
    <w:rsid w:val="00AE282D"/>
    <w:rsid w:val="00AF58E1"/>
    <w:rsid w:val="00B06FC5"/>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37A44"/>
    <w:rsid w:val="00C90570"/>
    <w:rsid w:val="00CB712D"/>
    <w:rsid w:val="00CD1A2D"/>
    <w:rsid w:val="00CE5CA6"/>
    <w:rsid w:val="00D14587"/>
    <w:rsid w:val="00D15AE6"/>
    <w:rsid w:val="00D160DD"/>
    <w:rsid w:val="00D174BC"/>
    <w:rsid w:val="00D275C6"/>
    <w:rsid w:val="00D405C9"/>
    <w:rsid w:val="00D64B85"/>
    <w:rsid w:val="00D64F19"/>
    <w:rsid w:val="00D82BEB"/>
    <w:rsid w:val="00DB1DCD"/>
    <w:rsid w:val="00DE6AF4"/>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40538"/>
    <w:rsid w:val="00F5082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7E17317-E029-439E-A535-1E7E0272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semiHidden/>
    <w:unhideWhenUsed/>
    <w:rsid w:val="00DE6AF4"/>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581578"/>
    <w:pPr>
      <w:ind w:left="720"/>
      <w:contextualSpacing/>
    </w:pPr>
  </w:style>
  <w:style w:type="paragraph" w:styleId="Rvision">
    <w:name w:val="Revision"/>
    <w:hidden/>
    <w:uiPriority w:val="99"/>
    <w:semiHidden/>
    <w:rsid w:val="00C37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845706">
      <w:bodyDiv w:val="1"/>
      <w:marLeft w:val="0"/>
      <w:marRight w:val="0"/>
      <w:marTop w:val="0"/>
      <w:marBottom w:val="0"/>
      <w:divBdr>
        <w:top w:val="none" w:sz="0" w:space="0" w:color="auto"/>
        <w:left w:val="none" w:sz="0" w:space="0" w:color="auto"/>
        <w:bottom w:val="none" w:sz="0" w:space="0" w:color="auto"/>
        <w:right w:val="none" w:sz="0" w:space="0" w:color="auto"/>
      </w:divBdr>
    </w:div>
    <w:div w:id="16280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tsanchezf\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C7A42E5F-B4FD-4016-9BDD-295CBE198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42</TotalTime>
  <Pages>1</Pages>
  <Words>3796</Words>
  <Characters>20883</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24630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Eithan SanchezFilipe</dc:creator>
  <cp:lastModifiedBy>Eithan SanchezFilipe</cp:lastModifiedBy>
  <cp:revision>1</cp:revision>
  <cp:lastPrinted>2009-09-04T13:21:00Z</cp:lastPrinted>
  <dcterms:created xsi:type="dcterms:W3CDTF">2024-01-29T10:23:00Z</dcterms:created>
  <dcterms:modified xsi:type="dcterms:W3CDTF">2024-02-06T14:40:00Z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